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5C" w:rsidRPr="002E77F7" w:rsidRDefault="002D4204" w:rsidP="0041394D">
      <w:pPr>
        <w:pStyle w:val="Ttulo1"/>
        <w:rPr>
          <w:rFonts w:ascii="Times New Roman" w:hAnsi="Times New Roman"/>
          <w:sz w:val="20"/>
          <w:szCs w:val="20"/>
          <w:lang w:val="pt-BR"/>
        </w:rPr>
      </w:pPr>
      <w:bookmarkStart w:id="0" w:name="_GoBack"/>
      <w:bookmarkEnd w:id="0"/>
      <w:r>
        <w:rPr>
          <w:iCs/>
          <w:lang w:val="pt-BR"/>
        </w:rPr>
        <w:t xml:space="preserve">  </w:t>
      </w:r>
      <w:r w:rsidR="00E426CC">
        <w:rPr>
          <w:iCs/>
          <w:lang w:val="pt-BR"/>
        </w:rPr>
        <w:t xml:space="preserve"> </w:t>
      </w:r>
      <w:r w:rsidR="008A7135">
        <w:rPr>
          <w:i/>
          <w:noProof/>
          <w:sz w:val="24"/>
          <w:szCs w:val="24"/>
          <w:lang w:val="pt-BR" w:eastAsia="pt-BR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12065</wp:posOffset>
            </wp:positionV>
            <wp:extent cx="1031240" cy="680720"/>
            <wp:effectExtent l="0" t="0" r="0" b="508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6807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E71">
        <w:rPr>
          <w:lang w:val="pt-BR"/>
        </w:rPr>
        <w:t xml:space="preserve">   </w:t>
      </w:r>
      <w:r w:rsidR="005C655C" w:rsidRPr="003D46F6">
        <w:rPr>
          <w:lang w:val="pt-BR"/>
        </w:rPr>
        <w:t xml:space="preserve">                         </w:t>
      </w:r>
      <w:r w:rsidR="005C655C" w:rsidRPr="002E77F7">
        <w:rPr>
          <w:rFonts w:ascii="Times New Roman" w:hAnsi="Times New Roman"/>
          <w:sz w:val="20"/>
          <w:szCs w:val="20"/>
          <w:lang w:val="pt-BR"/>
        </w:rPr>
        <w:t>GOVERNO DO ESTADO DE MATO GROSSO DO SUL</w:t>
      </w:r>
      <w:r w:rsidR="00B46817" w:rsidRPr="002E77F7">
        <w:rPr>
          <w:rFonts w:ascii="Times New Roman" w:hAnsi="Times New Roman"/>
          <w:sz w:val="20"/>
          <w:szCs w:val="20"/>
          <w:lang w:val="pt-BR"/>
        </w:rPr>
        <w:tab/>
      </w:r>
      <w:r w:rsidR="00B46817" w:rsidRPr="002E77F7">
        <w:rPr>
          <w:rFonts w:ascii="Times New Roman" w:hAnsi="Times New Roman"/>
          <w:sz w:val="20"/>
          <w:szCs w:val="20"/>
          <w:lang w:val="pt-BR"/>
        </w:rPr>
        <w:tab/>
      </w:r>
      <w:r w:rsidR="00B46817" w:rsidRPr="002E77F7">
        <w:rPr>
          <w:rFonts w:ascii="Times New Roman" w:hAnsi="Times New Roman"/>
          <w:sz w:val="20"/>
          <w:szCs w:val="20"/>
          <w:lang w:val="pt-BR"/>
        </w:rPr>
        <w:tab/>
      </w:r>
      <w:r w:rsidR="00B46817" w:rsidRPr="002E77F7">
        <w:rPr>
          <w:rFonts w:ascii="Times New Roman" w:hAnsi="Times New Roman"/>
          <w:sz w:val="20"/>
          <w:szCs w:val="20"/>
          <w:lang w:val="pt-BR"/>
        </w:rPr>
        <w:tab/>
      </w:r>
    </w:p>
    <w:p w:rsidR="005C655C" w:rsidRPr="003D46F6" w:rsidRDefault="005C655C" w:rsidP="005C655C">
      <w:pPr>
        <w:rPr>
          <w:rFonts w:ascii="Times New Roman" w:hAnsi="Times New Roman"/>
          <w:b/>
          <w:sz w:val="20"/>
          <w:szCs w:val="20"/>
          <w:lang w:val="pt-BR"/>
        </w:rPr>
      </w:pPr>
      <w:r w:rsidRPr="003D46F6">
        <w:rPr>
          <w:rFonts w:ascii="Times New Roman" w:hAnsi="Times New Roman"/>
          <w:b/>
          <w:sz w:val="20"/>
          <w:szCs w:val="20"/>
          <w:lang w:val="pt-BR"/>
        </w:rPr>
        <w:t xml:space="preserve">                    </w:t>
      </w:r>
      <w:r w:rsidRPr="003D46F6">
        <w:rPr>
          <w:rFonts w:ascii="Times New Roman" w:hAnsi="Times New Roman"/>
          <w:sz w:val="20"/>
          <w:szCs w:val="20"/>
          <w:lang w:val="pt-BR"/>
        </w:rPr>
        <w:t xml:space="preserve">  </w:t>
      </w:r>
      <w:r w:rsidRPr="003D46F6">
        <w:rPr>
          <w:rFonts w:ascii="Times New Roman" w:hAnsi="Times New Roman"/>
          <w:b/>
          <w:sz w:val="20"/>
          <w:szCs w:val="20"/>
          <w:lang w:val="pt-BR"/>
        </w:rPr>
        <w:t xml:space="preserve">               </w:t>
      </w:r>
      <w:r w:rsidRPr="003D46F6">
        <w:rPr>
          <w:rFonts w:ascii="Times New Roman" w:hAnsi="Times New Roman"/>
          <w:b/>
          <w:sz w:val="20"/>
          <w:szCs w:val="20"/>
          <w:lang w:val="pt-BR"/>
        </w:rPr>
        <w:tab/>
        <w:t xml:space="preserve"> SECRETARIA DE ESTADO DE JUSTIÇA E SEGURANÇA PÚBLICA</w:t>
      </w:r>
    </w:p>
    <w:p w:rsidR="005C655C" w:rsidRPr="003D46F6" w:rsidRDefault="005C655C" w:rsidP="005C655C">
      <w:pPr>
        <w:rPr>
          <w:rFonts w:ascii="Times New Roman" w:hAnsi="Times New Roman"/>
          <w:b/>
          <w:sz w:val="20"/>
          <w:szCs w:val="20"/>
          <w:lang w:val="pt-BR"/>
        </w:rPr>
      </w:pPr>
      <w:r w:rsidRPr="003D46F6">
        <w:rPr>
          <w:rFonts w:ascii="Times New Roman" w:hAnsi="Times New Roman"/>
          <w:b/>
          <w:sz w:val="20"/>
          <w:szCs w:val="20"/>
          <w:lang w:val="pt-BR"/>
        </w:rPr>
        <w:tab/>
        <w:t xml:space="preserve">                             AGÊNCIA ESTADUAL DE ADMINISTRAÇÃO DO SISTEMA PENITENCIÁRIO</w:t>
      </w:r>
    </w:p>
    <w:p w:rsidR="005C655C" w:rsidRDefault="005C655C" w:rsidP="005C655C">
      <w:pPr>
        <w:rPr>
          <w:rFonts w:ascii="Times New Roman" w:hAnsi="Times New Roman"/>
          <w:b/>
          <w:sz w:val="20"/>
          <w:szCs w:val="20"/>
          <w:lang w:val="pt-BR"/>
        </w:rPr>
      </w:pPr>
      <w:r w:rsidRPr="003D46F6">
        <w:rPr>
          <w:rFonts w:ascii="Times New Roman" w:hAnsi="Times New Roman"/>
          <w:b/>
          <w:sz w:val="20"/>
          <w:szCs w:val="20"/>
          <w:lang w:val="pt-BR"/>
        </w:rPr>
        <w:tab/>
        <w:t xml:space="preserve">                             PENITENCIÁRIA DE DOIS IRMÃOS DO BURITI-MS</w:t>
      </w:r>
    </w:p>
    <w:p w:rsidR="00A2786B" w:rsidRDefault="006229A9" w:rsidP="006229A9">
      <w:pPr>
        <w:tabs>
          <w:tab w:val="left" w:pos="4185"/>
        </w:tabs>
        <w:rPr>
          <w:rFonts w:ascii="Times New Roman" w:hAnsi="Times New Roman"/>
          <w:b/>
          <w:sz w:val="20"/>
          <w:szCs w:val="20"/>
          <w:lang w:val="pt-BR"/>
        </w:rPr>
      </w:pPr>
      <w:r>
        <w:rPr>
          <w:rFonts w:ascii="Times New Roman" w:hAnsi="Times New Roman"/>
          <w:b/>
          <w:sz w:val="20"/>
          <w:szCs w:val="20"/>
          <w:lang w:val="pt-BR"/>
        </w:rPr>
        <w:tab/>
      </w:r>
    </w:p>
    <w:p w:rsidR="00A663D8" w:rsidRPr="00841F05" w:rsidRDefault="00E426CC" w:rsidP="00090329">
      <w:pPr>
        <w:pStyle w:val="Ttulo3"/>
        <w:tabs>
          <w:tab w:val="left" w:pos="1560"/>
          <w:tab w:val="left" w:pos="5670"/>
          <w:tab w:val="center" w:pos="5812"/>
          <w:tab w:val="left" w:pos="6765"/>
        </w:tabs>
        <w:rPr>
          <w:rFonts w:ascii="Times New Roman" w:hAnsi="Times New Roman"/>
          <w:iCs/>
          <w:sz w:val="32"/>
          <w:szCs w:val="32"/>
          <w:lang w:val="pt-BR"/>
        </w:rPr>
      </w:pPr>
      <w:r w:rsidRPr="002A74BF">
        <w:rPr>
          <w:rFonts w:ascii="Times New Roman" w:hAnsi="Times New Roman"/>
          <w:iCs/>
          <w:sz w:val="32"/>
          <w:szCs w:val="32"/>
          <w:lang w:val="pt-BR"/>
        </w:rPr>
        <w:t xml:space="preserve">     </w:t>
      </w:r>
      <w:r w:rsidR="00FB026C" w:rsidRPr="002A74BF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0B6D49" w:rsidRPr="002A74BF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F351E5" w:rsidRPr="0054165E">
        <w:rPr>
          <w:rFonts w:ascii="Times New Roman" w:hAnsi="Times New Roman"/>
          <w:iCs/>
          <w:sz w:val="36"/>
          <w:szCs w:val="36"/>
          <w:lang w:val="pt-BR"/>
        </w:rPr>
        <w:t xml:space="preserve"> </w:t>
      </w:r>
      <w:r w:rsidR="00483077" w:rsidRPr="0054165E">
        <w:rPr>
          <w:rFonts w:ascii="Times New Roman" w:hAnsi="Times New Roman"/>
          <w:iCs/>
          <w:sz w:val="36"/>
          <w:szCs w:val="36"/>
          <w:lang w:val="pt-BR"/>
        </w:rPr>
        <w:t xml:space="preserve"> </w:t>
      </w:r>
      <w:r w:rsidR="00A663D8" w:rsidRPr="00841F05">
        <w:rPr>
          <w:rFonts w:ascii="Times New Roman" w:hAnsi="Times New Roman"/>
          <w:iCs/>
          <w:sz w:val="32"/>
          <w:szCs w:val="32"/>
          <w:lang w:val="pt-BR"/>
        </w:rPr>
        <w:t>CON</w:t>
      </w:r>
      <w:r w:rsidR="00956314" w:rsidRPr="00841F05">
        <w:rPr>
          <w:rFonts w:ascii="Times New Roman" w:hAnsi="Times New Roman"/>
          <w:iCs/>
          <w:sz w:val="32"/>
          <w:szCs w:val="32"/>
          <w:lang w:val="pt-BR"/>
        </w:rPr>
        <w:t>FERE ORDEM ALFABÉTICA</w:t>
      </w:r>
      <w:r w:rsidR="00326BA1" w:rsidRPr="00841F05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956314" w:rsidRPr="00841F05">
        <w:rPr>
          <w:rFonts w:ascii="Times New Roman" w:hAnsi="Times New Roman"/>
          <w:iCs/>
          <w:sz w:val="32"/>
          <w:szCs w:val="32"/>
          <w:lang w:val="pt-BR"/>
        </w:rPr>
        <w:t>P.D.I.B.</w:t>
      </w:r>
      <w:r w:rsidR="005A47ED" w:rsidRPr="00841F05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AE600C">
        <w:rPr>
          <w:rFonts w:ascii="Times New Roman" w:hAnsi="Times New Roman"/>
          <w:iCs/>
          <w:sz w:val="32"/>
          <w:szCs w:val="32"/>
          <w:lang w:val="pt-BR"/>
        </w:rPr>
        <w:t>0</w:t>
      </w:r>
      <w:r w:rsidR="00D73F4B">
        <w:rPr>
          <w:rFonts w:ascii="Times New Roman" w:hAnsi="Times New Roman"/>
          <w:iCs/>
          <w:sz w:val="32"/>
          <w:szCs w:val="32"/>
          <w:lang w:val="pt-BR"/>
        </w:rPr>
        <w:t>9</w:t>
      </w:r>
      <w:r w:rsidR="00A66B10" w:rsidRPr="00841F05">
        <w:rPr>
          <w:rFonts w:ascii="Times New Roman" w:hAnsi="Times New Roman"/>
          <w:iCs/>
          <w:sz w:val="32"/>
          <w:szCs w:val="32"/>
          <w:lang w:val="pt-BR"/>
        </w:rPr>
        <w:t>/</w:t>
      </w:r>
      <w:r w:rsidR="00AA4383" w:rsidRPr="00841F05">
        <w:rPr>
          <w:rFonts w:ascii="Times New Roman" w:hAnsi="Times New Roman"/>
          <w:iCs/>
          <w:sz w:val="32"/>
          <w:szCs w:val="32"/>
          <w:lang w:val="pt-BR"/>
        </w:rPr>
        <w:t>0</w:t>
      </w:r>
      <w:r w:rsidR="00CE0278">
        <w:rPr>
          <w:rFonts w:ascii="Times New Roman" w:hAnsi="Times New Roman"/>
          <w:iCs/>
          <w:sz w:val="32"/>
          <w:szCs w:val="32"/>
          <w:lang w:val="pt-BR"/>
        </w:rPr>
        <w:t>6</w:t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CA19BE" w:rsidRPr="00841F05">
        <w:rPr>
          <w:rFonts w:ascii="Times New Roman" w:hAnsi="Times New Roman"/>
          <w:iCs/>
          <w:vanish/>
          <w:sz w:val="32"/>
          <w:szCs w:val="32"/>
          <w:lang w:val="pt-BR"/>
        </w:rPr>
        <w:pgNum/>
      </w:r>
      <w:r w:rsidR="005F0B18" w:rsidRPr="00841F05">
        <w:rPr>
          <w:rFonts w:ascii="Times New Roman" w:hAnsi="Times New Roman"/>
          <w:iCs/>
          <w:vanish/>
          <w:sz w:val="32"/>
          <w:szCs w:val="32"/>
          <w:lang w:val="pt-BR"/>
        </w:rPr>
        <w:t>1</w:t>
      </w:r>
      <w:r w:rsidR="000D4F64" w:rsidRPr="00841F05">
        <w:rPr>
          <w:rFonts w:ascii="Times New Roman" w:hAnsi="Times New Roman"/>
          <w:iCs/>
          <w:vanish/>
          <w:sz w:val="32"/>
          <w:szCs w:val="32"/>
          <w:lang w:val="pt-BR"/>
        </w:rPr>
        <w:t>333</w:t>
      </w:r>
      <w:r w:rsidR="00A663D8" w:rsidRPr="00841F05">
        <w:rPr>
          <w:rFonts w:ascii="Times New Roman" w:hAnsi="Times New Roman"/>
          <w:iCs/>
          <w:sz w:val="32"/>
          <w:szCs w:val="32"/>
          <w:lang w:val="pt-BR"/>
        </w:rPr>
        <w:t>/201</w:t>
      </w:r>
      <w:r w:rsidR="00AA4383" w:rsidRPr="00841F05">
        <w:rPr>
          <w:rFonts w:ascii="Times New Roman" w:hAnsi="Times New Roman"/>
          <w:iCs/>
          <w:sz w:val="32"/>
          <w:szCs w:val="32"/>
          <w:lang w:val="pt-BR"/>
        </w:rPr>
        <w:t>4</w:t>
      </w:r>
      <w:r w:rsidR="001846C4" w:rsidRPr="00841F05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54165E" w:rsidRPr="00841F05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DB2871" w:rsidRPr="00841F05">
        <w:rPr>
          <w:rFonts w:ascii="Times New Roman" w:hAnsi="Times New Roman"/>
          <w:iCs/>
          <w:sz w:val="32"/>
          <w:szCs w:val="32"/>
          <w:lang w:val="pt-BR"/>
        </w:rPr>
        <w:t>–</w:t>
      </w:r>
      <w:r w:rsidR="00841F05" w:rsidRPr="00841F05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AE600C">
        <w:rPr>
          <w:rFonts w:ascii="Times New Roman" w:hAnsi="Times New Roman"/>
          <w:iCs/>
          <w:sz w:val="32"/>
          <w:szCs w:val="32"/>
          <w:lang w:val="pt-BR"/>
        </w:rPr>
        <w:t xml:space="preserve"> </w:t>
      </w:r>
      <w:r w:rsidR="00D73F4B">
        <w:rPr>
          <w:rFonts w:ascii="Times New Roman" w:hAnsi="Times New Roman"/>
          <w:iCs/>
          <w:sz w:val="32"/>
          <w:szCs w:val="32"/>
          <w:lang w:val="pt-BR"/>
        </w:rPr>
        <w:t>SEGUNDA-FEIRA</w:t>
      </w:r>
    </w:p>
    <w:p w:rsidR="00F063A7" w:rsidRDefault="00CA11E6" w:rsidP="00F063A7">
      <w:pPr>
        <w:numPr>
          <w:ilvl w:val="0"/>
          <w:numId w:val="1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134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  </w:t>
      </w:r>
      <w:r w:rsidR="00F063A7" w:rsidRPr="0092004B">
        <w:rPr>
          <w:rFonts w:ascii="Times New Roman" w:hAnsi="Times New Roman"/>
          <w:sz w:val="18"/>
          <w:szCs w:val="18"/>
          <w:lang w:val="pt-BR"/>
        </w:rPr>
        <w:t>ADAUTO DE ALMEIDA AGUIRRE................</w:t>
      </w:r>
      <w:r w:rsidR="00F063A7">
        <w:rPr>
          <w:rFonts w:ascii="Times New Roman" w:hAnsi="Times New Roman"/>
          <w:sz w:val="18"/>
          <w:szCs w:val="18"/>
          <w:lang w:val="pt-BR"/>
        </w:rPr>
        <w:t>......................R IV- C 05</w:t>
      </w:r>
      <w:r w:rsidR="00F063A7"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................................................................07/11/2013 DP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ADEILSON ALVARENGA DE SOUZA...</w:t>
      </w:r>
      <w:r w:rsidR="00AE6BA5">
        <w:rPr>
          <w:rFonts w:ascii="Times New Roman" w:hAnsi="Times New Roman"/>
          <w:sz w:val="18"/>
          <w:szCs w:val="18"/>
          <w:lang w:val="pt-BR"/>
        </w:rPr>
        <w:t>.</w:t>
      </w:r>
      <w:r w:rsidR="00FC1E5C">
        <w:rPr>
          <w:rFonts w:ascii="Times New Roman" w:hAnsi="Times New Roman"/>
          <w:sz w:val="18"/>
          <w:szCs w:val="18"/>
          <w:lang w:val="pt-BR"/>
        </w:rPr>
        <w:t>........................... R I</w:t>
      </w:r>
      <w:r w:rsidR="00AE6BA5">
        <w:rPr>
          <w:rFonts w:ascii="Times New Roman" w:hAnsi="Times New Roman"/>
          <w:sz w:val="18"/>
          <w:szCs w:val="18"/>
          <w:lang w:val="pt-BR"/>
        </w:rPr>
        <w:t xml:space="preserve"> -  </w:t>
      </w:r>
      <w:r w:rsidR="006F58AC">
        <w:rPr>
          <w:rFonts w:ascii="Times New Roman" w:hAnsi="Times New Roman"/>
          <w:sz w:val="18"/>
          <w:szCs w:val="18"/>
          <w:lang w:val="pt-BR"/>
        </w:rPr>
        <w:t>C 09</w:t>
      </w:r>
      <w:r w:rsidR="000763CF">
        <w:rPr>
          <w:rFonts w:ascii="Times New Roman" w:hAnsi="Times New Roman"/>
          <w:sz w:val="18"/>
          <w:szCs w:val="18"/>
          <w:lang w:val="pt-BR"/>
        </w:rPr>
        <w:t>...</w:t>
      </w:r>
      <w:r w:rsidR="00FC1E5C">
        <w:rPr>
          <w:rFonts w:ascii="Times New Roman" w:hAnsi="Times New Roman"/>
          <w:sz w:val="18"/>
          <w:szCs w:val="18"/>
          <w:lang w:val="pt-BR"/>
        </w:rPr>
        <w:t>...</w:t>
      </w:r>
      <w:r w:rsidR="000763CF">
        <w:rPr>
          <w:rFonts w:ascii="Times New Roman" w:hAnsi="Times New Roman"/>
          <w:sz w:val="18"/>
          <w:szCs w:val="18"/>
          <w:lang w:val="pt-BR"/>
        </w:rPr>
        <w:t>........................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</w:t>
      </w:r>
      <w:r w:rsidR="000763CF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.....................................................01/08/13  EPJFC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ADELIO ROCHA LUFAN ......................................................R V </w:t>
      </w:r>
      <w:r w:rsidR="00B448B8">
        <w:rPr>
          <w:rFonts w:ascii="Times New Roman" w:hAnsi="Times New Roman"/>
          <w:sz w:val="18"/>
          <w:szCs w:val="18"/>
          <w:lang w:val="pt-BR"/>
        </w:rPr>
        <w:t>–</w:t>
      </w:r>
      <w:r w:rsidR="006B6C12">
        <w:rPr>
          <w:rFonts w:ascii="Times New Roman" w:hAnsi="Times New Roman"/>
          <w:sz w:val="18"/>
          <w:szCs w:val="18"/>
          <w:lang w:val="pt-BR"/>
        </w:rPr>
        <w:t xml:space="preserve"> C 02</w:t>
      </w:r>
      <w:r w:rsidR="00605E2A">
        <w:rPr>
          <w:rFonts w:ascii="Times New Roman" w:hAnsi="Times New Roman"/>
          <w:sz w:val="18"/>
          <w:szCs w:val="18"/>
          <w:lang w:val="pt-BR"/>
        </w:rPr>
        <w:t>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................................................22/06/2012   DPC/NOVA ANDRADINA</w:t>
      </w:r>
    </w:p>
    <w:p w:rsidR="00B94EFB" w:rsidRPr="0092004B" w:rsidRDefault="00B94EFB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ADELCIO RODRIGUES SEGATO FILHO........</w:t>
      </w:r>
      <w:r w:rsidR="001942FA">
        <w:rPr>
          <w:rFonts w:ascii="Times New Roman" w:hAnsi="Times New Roman"/>
          <w:sz w:val="18"/>
          <w:szCs w:val="18"/>
          <w:lang w:val="pt-BR"/>
        </w:rPr>
        <w:t>.....................R II-C</w:t>
      </w:r>
      <w:r w:rsidR="006B1B84">
        <w:rPr>
          <w:rFonts w:ascii="Times New Roman" w:hAnsi="Times New Roman"/>
          <w:sz w:val="18"/>
          <w:szCs w:val="18"/>
          <w:lang w:val="pt-BR"/>
        </w:rPr>
        <w:t xml:space="preserve"> 02</w:t>
      </w:r>
      <w:r w:rsidR="001942FA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..................................................................23/04/2014  DPC 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ADENILSON RIBEIRO DA SILVA........................................</w:t>
      </w:r>
      <w:r w:rsidR="00D754F7">
        <w:rPr>
          <w:rFonts w:ascii="Times New Roman" w:hAnsi="Times New Roman"/>
          <w:sz w:val="18"/>
          <w:szCs w:val="18"/>
          <w:lang w:val="pt-BR"/>
        </w:rPr>
        <w:t>R V – C 02</w:t>
      </w:r>
      <w:r w:rsidR="00CC0A30">
        <w:rPr>
          <w:rFonts w:ascii="Times New Roman" w:hAnsi="Times New Roman"/>
          <w:sz w:val="18"/>
          <w:szCs w:val="18"/>
          <w:lang w:val="pt-BR"/>
        </w:rPr>
        <w:t>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..............................................................10/09/2013 DPC CORGUINHO</w:t>
      </w:r>
    </w:p>
    <w:p w:rsidR="00911843" w:rsidRPr="0092004B" w:rsidRDefault="0091184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ADEMAR BLOEDORN FILHO.........</w:t>
      </w:r>
      <w:r w:rsidR="00444329">
        <w:rPr>
          <w:rFonts w:ascii="Times New Roman" w:hAnsi="Times New Roman"/>
          <w:sz w:val="18"/>
          <w:szCs w:val="18"/>
          <w:lang w:val="pt-BR"/>
        </w:rPr>
        <w:t>........</w:t>
      </w:r>
      <w:r w:rsidR="00F51780">
        <w:rPr>
          <w:rFonts w:ascii="Times New Roman" w:hAnsi="Times New Roman"/>
          <w:sz w:val="18"/>
          <w:szCs w:val="18"/>
          <w:lang w:val="pt-BR"/>
        </w:rPr>
        <w:t>.............................RIV-C07</w:t>
      </w:r>
      <w:r w:rsidR="00444329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....................................................................24/03/2014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ADILAU CANDIDO MOREL ..........................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.......................R IV C 07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...............................................................15/07/2013   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ADILSON JOSÉ DE SOUZA....................................................RIII C 05.......................................................................15/10/2013        EPM 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ADRIANO GOULART BOLETA .................................</w:t>
      </w:r>
      <w:r w:rsidR="00C42003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.........R</w:t>
      </w:r>
      <w:r w:rsidR="00A65336">
        <w:rPr>
          <w:rFonts w:ascii="Times New Roman" w:hAnsi="Times New Roman"/>
          <w:sz w:val="18"/>
          <w:szCs w:val="18"/>
          <w:lang w:val="pt-BR"/>
        </w:rPr>
        <w:t xml:space="preserve"> III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A65336">
        <w:rPr>
          <w:rFonts w:ascii="Times New Roman" w:hAnsi="Times New Roman"/>
          <w:sz w:val="18"/>
          <w:szCs w:val="18"/>
          <w:lang w:val="pt-BR"/>
        </w:rPr>
        <w:t>8....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..............................................................09/08/2013 DPF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ADRIANO LUIZ DA SILVA.................................................... .R V- C 0</w:t>
      </w:r>
      <w:r w:rsidR="009A590D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7839C8">
        <w:rPr>
          <w:rFonts w:ascii="Times New Roman" w:hAnsi="Times New Roman"/>
          <w:sz w:val="18"/>
          <w:szCs w:val="18"/>
          <w:lang w:val="pt-BR"/>
        </w:rPr>
        <w:t>A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........................................................................06/06/13 DPC/SONORA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ADRIANO RODRIGUES ANASTACIO...................................R V</w:t>
      </w:r>
      <w:r w:rsidR="00D10A3D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-  C 0</w:t>
      </w:r>
      <w:r w:rsidR="00D10A3D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D10A3D">
        <w:rPr>
          <w:rFonts w:ascii="Times New Roman" w:hAnsi="Times New Roman"/>
          <w:sz w:val="18"/>
          <w:szCs w:val="18"/>
          <w:lang w:val="pt-BR"/>
        </w:rPr>
        <w:t>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....................................................................................14/12/12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AGLAELDO DE ARAÚJO..........................................</w:t>
      </w:r>
      <w:r w:rsidR="000E6234">
        <w:rPr>
          <w:rFonts w:ascii="Times New Roman" w:hAnsi="Times New Roman"/>
          <w:sz w:val="18"/>
          <w:szCs w:val="18"/>
          <w:lang w:val="pt-BR"/>
        </w:rPr>
        <w:t>...............R I– C 12.....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 08/07/13  EPM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AGNALDO BATISTA ............................................</w:t>
      </w:r>
      <w:r w:rsidR="00C4644D">
        <w:rPr>
          <w:rFonts w:ascii="Times New Roman" w:hAnsi="Times New Roman"/>
          <w:sz w:val="18"/>
          <w:szCs w:val="18"/>
          <w:lang w:val="pt-BR"/>
        </w:rPr>
        <w:t>....................R IV – C 03..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........................................................15/07/2013   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AGUSTINHO ESTIGARRIBIA.......................................................RIII C 0</w:t>
      </w:r>
      <w:r w:rsidR="002C7486">
        <w:rPr>
          <w:rFonts w:ascii="Times New Roman" w:hAnsi="Times New Roman"/>
          <w:sz w:val="18"/>
          <w:szCs w:val="18"/>
          <w:lang w:val="pt-BR"/>
        </w:rPr>
        <w:t>4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 ...............................................17/07/13   DPC 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ALDIMAR FERNANDES DE CARVALHO............................. RV C 02 A.........................................................................11/08/2011...............EPRB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ALESSANDRO SOUZA ARAUJO………........</w:t>
      </w:r>
      <w:r w:rsidR="006240BE">
        <w:rPr>
          <w:rFonts w:ascii="Times New Roman" w:hAnsi="Times New Roman"/>
          <w:sz w:val="18"/>
          <w:szCs w:val="18"/>
          <w:lang w:val="pt-BR"/>
        </w:rPr>
        <w:t>....</w:t>
      </w:r>
      <w:r w:rsidR="0062034B">
        <w:rPr>
          <w:rFonts w:ascii="Times New Roman" w:hAnsi="Times New Roman"/>
          <w:sz w:val="18"/>
          <w:szCs w:val="18"/>
          <w:lang w:val="pt-BR"/>
        </w:rPr>
        <w:t>...................... R III- C 03............</w:t>
      </w:r>
      <w:r w:rsidR="006240BE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……….......................………...………….07/11/12          EPRB</w:t>
      </w:r>
    </w:p>
    <w:p w:rsidR="00936C40" w:rsidRDefault="00936C4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ALEX CHAMORRO RODRIGUES..............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............................R III – C 12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........................................................................05/06/2014 DP P. PORA</w:t>
      </w:r>
    </w:p>
    <w:p w:rsidR="009F2155" w:rsidRPr="0092004B" w:rsidRDefault="009F215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ALEX DE MATOS LOPES............................................................R </w:t>
      </w:r>
      <w:r w:rsidR="00A50406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>I – C0</w:t>
      </w:r>
      <w:r w:rsidR="00A50406">
        <w:rPr>
          <w:rFonts w:ascii="Times New Roman" w:hAnsi="Times New Roman"/>
          <w:sz w:val="18"/>
          <w:szCs w:val="18"/>
          <w:lang w:val="pt-BR"/>
        </w:rPr>
        <w:t>7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</w:t>
      </w:r>
      <w:r w:rsidR="009A590D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.......................................15/05/2014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ALEX DIAS VILLA...........................................................  .........R V</w:t>
      </w:r>
      <w:r w:rsidR="001030E8">
        <w:rPr>
          <w:rFonts w:ascii="Times New Roman" w:hAnsi="Times New Roman"/>
          <w:sz w:val="18"/>
          <w:szCs w:val="18"/>
          <w:lang w:val="pt-BR"/>
        </w:rPr>
        <w:t>I</w:t>
      </w:r>
      <w:r w:rsidR="00605E2A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9A590D">
        <w:rPr>
          <w:rFonts w:ascii="Times New Roman" w:hAnsi="Times New Roman"/>
          <w:sz w:val="18"/>
          <w:szCs w:val="18"/>
          <w:lang w:val="pt-BR"/>
        </w:rPr>
        <w:t>1</w:t>
      </w:r>
      <w:r w:rsidR="000E6234">
        <w:rPr>
          <w:rFonts w:ascii="Times New Roman" w:hAnsi="Times New Roman"/>
          <w:sz w:val="18"/>
          <w:szCs w:val="18"/>
          <w:lang w:val="pt-BR"/>
        </w:rPr>
        <w:t xml:space="preserve"> 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.......................................................................................24/08/12 PHAC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ALEX SANDRO DOS SANTOS NAVAKOSKI</w:t>
      </w:r>
      <w:r w:rsidR="00766695">
        <w:rPr>
          <w:rFonts w:ascii="Times New Roman" w:hAnsi="Times New Roman"/>
          <w:sz w:val="18"/>
          <w:szCs w:val="18"/>
          <w:lang w:val="pt-BR"/>
        </w:rPr>
        <w:t xml:space="preserve"> ....................R IV – C 09.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....................................................................................16/07/2013 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ALEX SILVA DA COSTA ......................................................R III – C 02.......................................................18/10/2013           DPF PONTA PORA</w:t>
      </w:r>
    </w:p>
    <w:p w:rsidR="00926BA7" w:rsidRPr="0092004B" w:rsidRDefault="00926BA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ALEXANDRE ARECO PINHEIRO RUIZ ..........</w:t>
      </w:r>
      <w:r w:rsidR="00803C5A">
        <w:rPr>
          <w:rFonts w:ascii="Times New Roman" w:hAnsi="Times New Roman"/>
          <w:sz w:val="18"/>
          <w:szCs w:val="18"/>
          <w:lang w:val="pt-BR"/>
        </w:rPr>
        <w:t xml:space="preserve">....................R </w:t>
      </w:r>
      <w:r w:rsidR="001942FA">
        <w:rPr>
          <w:rFonts w:ascii="Times New Roman" w:hAnsi="Times New Roman"/>
          <w:sz w:val="18"/>
          <w:szCs w:val="18"/>
          <w:lang w:val="pt-BR"/>
        </w:rPr>
        <w:t>III- C 12..</w:t>
      </w:r>
      <w:r w:rsidR="00803C5A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.........................................................28/03/2014  CIPM-MARACAJU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ALEXANDRO MARINHO SABIA NUNES ..........................R  I – C 04 ..............................................................04/10/2012  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ALLAN MESSIAS SIQUEIRA BITPTENCOURT..............................R II C09.............……..............………………22/10/2013.DP PONTAPORA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ALTAIR DA SILVA SIMPLICIO............................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........................R V C 03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B..................................................................15/10/2013 EPMC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ALTIELY RIBEIRO DO NASCIMENTO ........</w:t>
      </w:r>
      <w:r w:rsidR="00AE6BA5">
        <w:rPr>
          <w:rFonts w:ascii="Times New Roman" w:hAnsi="Times New Roman"/>
          <w:sz w:val="18"/>
          <w:szCs w:val="18"/>
          <w:lang w:val="pt-BR"/>
        </w:rPr>
        <w:t>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.......................R VI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   C 0</w:t>
      </w:r>
      <w:r w:rsidR="0064335E">
        <w:rPr>
          <w:rFonts w:ascii="Times New Roman" w:hAnsi="Times New Roman"/>
          <w:sz w:val="18"/>
          <w:szCs w:val="18"/>
          <w:lang w:val="pt-BR"/>
        </w:rPr>
        <w:t>2B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</w:t>
      </w:r>
      <w:r w:rsidR="003F2451">
        <w:rPr>
          <w:rFonts w:ascii="Times New Roman" w:hAnsi="Times New Roman"/>
          <w:sz w:val="18"/>
          <w:szCs w:val="18"/>
          <w:lang w:val="pt-BR"/>
        </w:rPr>
        <w:t>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.....................................20/08/2013       DPC/SONORA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ALVANEI RODRIGUES MARTINS...................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......................R V – C 02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 ............................................................ 21/08/2013     DPC/MIRANDA</w:t>
      </w:r>
    </w:p>
    <w:p w:rsidR="0011013D" w:rsidRPr="0092004B" w:rsidRDefault="0011013D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AMAURI DE FREITAS ...................................</w:t>
      </w:r>
      <w:r w:rsidR="00C2450B">
        <w:rPr>
          <w:rFonts w:ascii="Times New Roman" w:hAnsi="Times New Roman"/>
          <w:sz w:val="18"/>
          <w:szCs w:val="18"/>
          <w:lang w:val="pt-BR"/>
        </w:rPr>
        <w:t>.............................R III – C 08</w:t>
      </w:r>
      <w:r>
        <w:rPr>
          <w:rFonts w:ascii="Times New Roman" w:hAnsi="Times New Roman"/>
          <w:sz w:val="18"/>
          <w:szCs w:val="18"/>
          <w:lang w:val="pt-BR"/>
        </w:rPr>
        <w:t>..........</w:t>
      </w:r>
      <w:r w:rsidR="00C2450B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</w:t>
      </w:r>
      <w:r w:rsidR="00A12015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</w:t>
      </w:r>
      <w:r w:rsidR="00A12015">
        <w:rPr>
          <w:rFonts w:ascii="Times New Roman" w:hAnsi="Times New Roman"/>
          <w:sz w:val="18"/>
          <w:szCs w:val="18"/>
          <w:lang w:val="pt-BR"/>
        </w:rPr>
        <w:t xml:space="preserve">24/04/2014    </w:t>
      </w:r>
      <w:r>
        <w:rPr>
          <w:rFonts w:ascii="Times New Roman" w:hAnsi="Times New Roman"/>
          <w:sz w:val="18"/>
          <w:szCs w:val="18"/>
          <w:lang w:val="pt-BR"/>
        </w:rPr>
        <w:t>DPF/PPA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ANDERSON ALEF DA SILVA ............................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.......................R V- C 02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</w:t>
      </w:r>
      <w:r w:rsidR="00A12015">
        <w:rPr>
          <w:rFonts w:ascii="Times New Roman" w:hAnsi="Times New Roman"/>
          <w:sz w:val="18"/>
          <w:szCs w:val="18"/>
          <w:lang w:val="pt-BR"/>
        </w:rPr>
        <w:t>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..........................23/05/2013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ANDERSON COSTA</w:t>
      </w:r>
      <w:r w:rsidR="002254C3">
        <w:rPr>
          <w:rFonts w:ascii="Times New Roman" w:hAnsi="Times New Roman"/>
          <w:sz w:val="18"/>
          <w:szCs w:val="18"/>
          <w:lang w:val="pt-BR"/>
        </w:rPr>
        <w:t xml:space="preserve"> ORTIZ…………………………………….R I</w:t>
      </w:r>
      <w:r w:rsidR="00BA6F4E">
        <w:rPr>
          <w:rFonts w:ascii="Times New Roman" w:hAnsi="Times New Roman"/>
          <w:sz w:val="18"/>
          <w:szCs w:val="18"/>
          <w:lang w:val="pt-BR"/>
        </w:rPr>
        <w:t>I</w:t>
      </w:r>
      <w:r w:rsidR="002254C3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BA6F4E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...........................................................26/02/2013    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C81605">
        <w:rPr>
          <w:rFonts w:ascii="Times New Roman" w:hAnsi="Times New Roman"/>
          <w:sz w:val="18"/>
          <w:szCs w:val="18"/>
          <w:lang w:val="pt-BR"/>
        </w:rPr>
        <w:t>ANDERSON DE SOUZA MORENO.........................................R V</w:t>
      </w:r>
      <w:r w:rsidR="00C81605" w:rsidRPr="00C81605">
        <w:rPr>
          <w:rFonts w:ascii="Times New Roman" w:hAnsi="Times New Roman"/>
          <w:sz w:val="18"/>
          <w:szCs w:val="18"/>
          <w:lang w:val="pt-BR"/>
        </w:rPr>
        <w:t xml:space="preserve"> - C 0</w:t>
      </w:r>
      <w:r w:rsidR="007C7E0B">
        <w:rPr>
          <w:rFonts w:ascii="Times New Roman" w:hAnsi="Times New Roman"/>
          <w:sz w:val="18"/>
          <w:szCs w:val="18"/>
          <w:lang w:val="pt-BR"/>
        </w:rPr>
        <w:t>3</w:t>
      </w:r>
      <w:r w:rsidR="00C81605" w:rsidRPr="00C81605">
        <w:rPr>
          <w:rFonts w:ascii="Times New Roman" w:hAnsi="Times New Roman"/>
          <w:sz w:val="18"/>
          <w:szCs w:val="18"/>
          <w:lang w:val="pt-BR"/>
        </w:rPr>
        <w:t xml:space="preserve"> A</w:t>
      </w:r>
      <w:r w:rsidRPr="00C81605">
        <w:rPr>
          <w:rFonts w:ascii="Times New Roman" w:hAnsi="Times New Roman"/>
          <w:sz w:val="18"/>
          <w:szCs w:val="18"/>
          <w:lang w:val="pt-BR"/>
        </w:rPr>
        <w:t>.............</w:t>
      </w:r>
      <w:r w:rsidR="007C7E0B">
        <w:rPr>
          <w:rFonts w:ascii="Times New Roman" w:hAnsi="Times New Roman"/>
          <w:sz w:val="18"/>
          <w:szCs w:val="18"/>
          <w:lang w:val="pt-BR"/>
        </w:rPr>
        <w:t>........................................</w:t>
      </w:r>
      <w:r w:rsidR="00C81605">
        <w:rPr>
          <w:rFonts w:ascii="Times New Roman" w:hAnsi="Times New Roman"/>
          <w:sz w:val="18"/>
          <w:szCs w:val="18"/>
          <w:lang w:val="pt-BR"/>
        </w:rPr>
        <w:t>.</w:t>
      </w:r>
      <w:r w:rsidRPr="00C81605">
        <w:rPr>
          <w:rFonts w:ascii="Times New Roman" w:hAnsi="Times New Roman"/>
          <w:sz w:val="18"/>
          <w:szCs w:val="18"/>
          <w:lang w:val="pt-BR"/>
        </w:rPr>
        <w:t>..................................11/07/12       CT</w:t>
      </w:r>
    </w:p>
    <w:p w:rsidR="000D0DC0" w:rsidRDefault="000D0DC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ANDERSON DA SILVA APARECI</w:t>
      </w:r>
      <w:r w:rsidR="00E06654">
        <w:rPr>
          <w:rFonts w:ascii="Times New Roman" w:hAnsi="Times New Roman"/>
          <w:sz w:val="18"/>
          <w:szCs w:val="18"/>
          <w:lang w:val="pt-BR"/>
        </w:rPr>
        <w:t>DO ALVES</w:t>
      </w:r>
      <w:r w:rsidR="002D4204">
        <w:rPr>
          <w:rFonts w:ascii="Times New Roman" w:hAnsi="Times New Roman"/>
          <w:sz w:val="18"/>
          <w:szCs w:val="18"/>
          <w:lang w:val="pt-BR"/>
        </w:rPr>
        <w:t>.....................R IV – C 11</w:t>
      </w:r>
      <w:r w:rsidR="00E06654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2D4204">
        <w:rPr>
          <w:rFonts w:ascii="Times New Roman" w:hAnsi="Times New Roman"/>
          <w:sz w:val="18"/>
          <w:szCs w:val="18"/>
          <w:lang w:val="pt-BR"/>
        </w:rPr>
        <w:t>......................</w:t>
      </w:r>
      <w:r w:rsidR="00E06654">
        <w:rPr>
          <w:rFonts w:ascii="Times New Roman" w:hAnsi="Times New Roman"/>
          <w:sz w:val="18"/>
          <w:szCs w:val="18"/>
          <w:lang w:val="pt-BR"/>
        </w:rPr>
        <w:t>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................................................05/06/2014 DP P. PORA</w:t>
      </w:r>
    </w:p>
    <w:p w:rsidR="00B94EFB" w:rsidRPr="00C81605" w:rsidRDefault="00B94EFB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ANDERSON RIBEIRO CHAMORRO .................</w:t>
      </w:r>
      <w:r w:rsidR="001942FA">
        <w:rPr>
          <w:rFonts w:ascii="Times New Roman" w:hAnsi="Times New Roman"/>
          <w:sz w:val="18"/>
          <w:szCs w:val="18"/>
          <w:lang w:val="pt-BR"/>
        </w:rPr>
        <w:t>....................R II –C 02  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..................................................................23/04/2014 DPC 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ANDRÉ CARDENA ....................................................................R IV – C 0</w:t>
      </w:r>
      <w:r w:rsidR="00580BC0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.................................................................................25/02/2013    EPRB</w:t>
      </w:r>
    </w:p>
    <w:p w:rsidR="00397CCA" w:rsidRPr="0092004B" w:rsidRDefault="00397CCA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ANDRE CICERO DA SILVA ......................</w:t>
      </w:r>
      <w:r w:rsidR="007C5F1D">
        <w:rPr>
          <w:rFonts w:ascii="Times New Roman" w:hAnsi="Times New Roman"/>
          <w:sz w:val="18"/>
          <w:szCs w:val="18"/>
          <w:lang w:val="pt-BR"/>
        </w:rPr>
        <w:t xml:space="preserve">.............................R </w:t>
      </w:r>
      <w:r w:rsidR="00586B9F">
        <w:rPr>
          <w:rFonts w:ascii="Times New Roman" w:hAnsi="Times New Roman"/>
          <w:sz w:val="18"/>
          <w:szCs w:val="18"/>
          <w:lang w:val="pt-BR"/>
        </w:rPr>
        <w:t>V</w:t>
      </w:r>
      <w:r w:rsidR="00DE55E4"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586B9F">
        <w:rPr>
          <w:rFonts w:ascii="Times New Roman" w:hAnsi="Times New Roman"/>
          <w:sz w:val="18"/>
          <w:szCs w:val="18"/>
          <w:lang w:val="pt-BR"/>
        </w:rPr>
        <w:t>0</w:t>
      </w:r>
      <w:r w:rsidR="00DE55E4">
        <w:rPr>
          <w:rFonts w:ascii="Times New Roman" w:hAnsi="Times New Roman"/>
          <w:sz w:val="18"/>
          <w:szCs w:val="18"/>
          <w:lang w:val="pt-BR"/>
        </w:rPr>
        <w:t>1</w:t>
      </w:r>
      <w:r w:rsidR="009A590D">
        <w:rPr>
          <w:rFonts w:ascii="Times New Roman" w:hAnsi="Times New Roman"/>
          <w:sz w:val="18"/>
          <w:szCs w:val="18"/>
          <w:lang w:val="pt-BR"/>
        </w:rPr>
        <w:t>B</w:t>
      </w:r>
      <w:r>
        <w:rPr>
          <w:rFonts w:ascii="Times New Roman" w:hAnsi="Times New Roman"/>
          <w:sz w:val="18"/>
          <w:szCs w:val="18"/>
          <w:lang w:val="pt-BR"/>
        </w:rPr>
        <w:t xml:space="preserve"> ..</w:t>
      </w:r>
      <w:r w:rsidR="00DE55E4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............................................................................24/02/2014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ANDRÉ MARTINS QUEIROZ .... ....... ................ ....................R V</w:t>
      </w:r>
      <w:r w:rsidR="00911843">
        <w:rPr>
          <w:rFonts w:ascii="Times New Roman" w:hAnsi="Times New Roman"/>
          <w:sz w:val="18"/>
          <w:szCs w:val="18"/>
          <w:lang w:val="pt-BR"/>
        </w:rPr>
        <w:t xml:space="preserve"> – C 02 A 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.......................................................................21/11/2013     IPCG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ANDRE ROMEIRO DE QUEIROZ.................</w:t>
      </w:r>
      <w:r w:rsidR="00C77C08">
        <w:rPr>
          <w:rFonts w:ascii="Times New Roman" w:hAnsi="Times New Roman"/>
          <w:sz w:val="18"/>
          <w:szCs w:val="18"/>
          <w:lang w:val="pt-BR"/>
        </w:rPr>
        <w:t>............................R II</w:t>
      </w:r>
      <w:r w:rsidR="002B52C9">
        <w:rPr>
          <w:rFonts w:ascii="Times New Roman" w:hAnsi="Times New Roman"/>
          <w:sz w:val="18"/>
          <w:szCs w:val="18"/>
          <w:lang w:val="pt-BR"/>
        </w:rPr>
        <w:t>I</w:t>
      </w:r>
      <w:r w:rsidR="00C77C08">
        <w:rPr>
          <w:rFonts w:ascii="Times New Roman" w:hAnsi="Times New Roman"/>
          <w:sz w:val="18"/>
          <w:szCs w:val="18"/>
          <w:lang w:val="pt-BR"/>
        </w:rPr>
        <w:t xml:space="preserve">- C </w:t>
      </w:r>
      <w:r w:rsidRPr="0092004B">
        <w:rPr>
          <w:rFonts w:ascii="Times New Roman" w:hAnsi="Times New Roman"/>
          <w:sz w:val="18"/>
          <w:szCs w:val="18"/>
          <w:lang w:val="pt-BR"/>
        </w:rPr>
        <w:t>0</w:t>
      </w:r>
      <w:r w:rsidR="002B52C9">
        <w:rPr>
          <w:rFonts w:ascii="Times New Roman" w:hAnsi="Times New Roman"/>
          <w:sz w:val="18"/>
          <w:szCs w:val="18"/>
          <w:lang w:val="pt-BR"/>
        </w:rPr>
        <w:t>8</w:t>
      </w:r>
      <w:r w:rsidRPr="0092004B">
        <w:rPr>
          <w:rFonts w:ascii="Times New Roman" w:hAnsi="Times New Roman"/>
          <w:sz w:val="18"/>
          <w:szCs w:val="18"/>
          <w:lang w:val="pt-BR"/>
        </w:rPr>
        <w:t>.... .......................................................................................02/05/13 IPCG</w:t>
      </w:r>
    </w:p>
    <w:p w:rsidR="00D76257" w:rsidRPr="0092004B" w:rsidRDefault="00D7625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ANDREILSON SILVA VELASQUES .........</w:t>
      </w:r>
      <w:r w:rsidR="00EC5D0A">
        <w:rPr>
          <w:rFonts w:ascii="Times New Roman" w:hAnsi="Times New Roman"/>
          <w:sz w:val="18"/>
          <w:szCs w:val="18"/>
          <w:lang w:val="pt-BR"/>
        </w:rPr>
        <w:t>.............................R II</w:t>
      </w:r>
      <w:r>
        <w:rPr>
          <w:rFonts w:ascii="Times New Roman" w:hAnsi="Times New Roman"/>
          <w:sz w:val="18"/>
          <w:szCs w:val="18"/>
          <w:lang w:val="pt-BR"/>
        </w:rPr>
        <w:t>I – 0</w:t>
      </w:r>
      <w:r w:rsidR="00EC5D0A">
        <w:rPr>
          <w:rFonts w:ascii="Times New Roman" w:hAnsi="Times New Roman"/>
          <w:sz w:val="18"/>
          <w:szCs w:val="18"/>
          <w:lang w:val="pt-BR"/>
        </w:rPr>
        <w:t>9</w:t>
      </w:r>
      <w:r>
        <w:rPr>
          <w:rFonts w:ascii="Times New Roman" w:hAnsi="Times New Roman"/>
          <w:sz w:val="18"/>
          <w:szCs w:val="18"/>
          <w:lang w:val="pt-BR"/>
        </w:rPr>
        <w:t>...................</w:t>
      </w:r>
      <w:r w:rsidR="00A12015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...............................................................11/04/2014  EPJFC</w:t>
      </w:r>
    </w:p>
    <w:p w:rsidR="005F3E48" w:rsidRPr="005F3E48" w:rsidRDefault="00CA11E6" w:rsidP="005F3E48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ANGELO ORTEGA DA SILVA RAMOS ........</w:t>
      </w:r>
      <w:r w:rsidR="00444329">
        <w:rPr>
          <w:rFonts w:ascii="Times New Roman" w:hAnsi="Times New Roman"/>
          <w:sz w:val="18"/>
          <w:szCs w:val="18"/>
          <w:lang w:val="pt-BR"/>
        </w:rPr>
        <w:t>........................R V</w:t>
      </w:r>
      <w:r w:rsidR="00BB22D3">
        <w:rPr>
          <w:rFonts w:ascii="Times New Roman" w:hAnsi="Times New Roman"/>
          <w:sz w:val="18"/>
          <w:szCs w:val="18"/>
          <w:lang w:val="pt-BR"/>
        </w:rPr>
        <w:t>I – C03</w:t>
      </w:r>
      <w:r w:rsidRPr="0092004B">
        <w:rPr>
          <w:rFonts w:ascii="Times New Roman" w:hAnsi="Times New Roman"/>
          <w:sz w:val="18"/>
          <w:szCs w:val="18"/>
          <w:lang w:val="pt-BR"/>
        </w:rPr>
        <w:t>A ..............................................................................10/12/2013      EPRB</w:t>
      </w:r>
    </w:p>
    <w:p w:rsidR="0040661F" w:rsidRDefault="0040661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ANIBAL DUARTE VILLALBA ....................</w:t>
      </w:r>
      <w:r w:rsidR="00B448B8">
        <w:rPr>
          <w:rFonts w:ascii="Times New Roman" w:hAnsi="Times New Roman"/>
          <w:sz w:val="18"/>
          <w:szCs w:val="18"/>
          <w:lang w:val="pt-BR"/>
        </w:rPr>
        <w:t>.............................R II C 0</w:t>
      </w:r>
      <w:r w:rsidR="00D134DC">
        <w:rPr>
          <w:rFonts w:ascii="Times New Roman" w:hAnsi="Times New Roman"/>
          <w:sz w:val="18"/>
          <w:szCs w:val="18"/>
          <w:lang w:val="pt-BR"/>
        </w:rPr>
        <w:t>2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</w:t>
      </w:r>
      <w:r w:rsidR="00A12015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..................................................................04/04/2014  DPF</w:t>
      </w:r>
    </w:p>
    <w:p w:rsidR="005F3E48" w:rsidRPr="0092004B" w:rsidRDefault="005F3E4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ANTONIO ARAUJO DOS SANTOS ..............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.............................R II – 06.....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...............................................................................11/04/2014  EPJFC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ANTONIO CARLOS DE SOUZA ............................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....................R IV – C 06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   .....................................................25/06/2013   DPF/PONTA PORÃ</w:t>
      </w:r>
    </w:p>
    <w:p w:rsidR="009F2155" w:rsidRDefault="009F215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ANTONIO CEZAR CUSTODIO..................................................R </w:t>
      </w:r>
      <w:r w:rsidR="00A50406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A50406">
        <w:rPr>
          <w:rFonts w:ascii="Times New Roman" w:hAnsi="Times New Roman"/>
          <w:sz w:val="18"/>
          <w:szCs w:val="18"/>
          <w:lang w:val="pt-BR"/>
        </w:rPr>
        <w:t>1</w:t>
      </w:r>
      <w:r>
        <w:rPr>
          <w:rFonts w:ascii="Times New Roman" w:hAnsi="Times New Roman"/>
          <w:sz w:val="18"/>
          <w:szCs w:val="18"/>
          <w:lang w:val="pt-BR"/>
        </w:rPr>
        <w:t xml:space="preserve">1 </w:t>
      </w:r>
      <w:r w:rsidR="00A50406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...............................................................15/05/2014 N. ANDRADINA</w:t>
      </w:r>
    </w:p>
    <w:p w:rsidR="007313AB" w:rsidRPr="0092004B" w:rsidRDefault="007313AB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ANTONIO WILLIAN DA SILVA .............................................</w:t>
      </w:r>
      <w:r w:rsidR="008B1F0D">
        <w:rPr>
          <w:rFonts w:ascii="Times New Roman" w:hAnsi="Times New Roman"/>
          <w:sz w:val="18"/>
          <w:szCs w:val="18"/>
          <w:lang w:val="pt-BR"/>
        </w:rPr>
        <w:t>...R V</w:t>
      </w:r>
      <w:r w:rsidR="00FA6EC6">
        <w:rPr>
          <w:rFonts w:ascii="Times New Roman" w:hAnsi="Times New Roman"/>
          <w:sz w:val="18"/>
          <w:szCs w:val="18"/>
          <w:lang w:val="pt-BR"/>
        </w:rPr>
        <w:t>I- C 0</w:t>
      </w:r>
      <w:r w:rsidR="008B1F0D">
        <w:rPr>
          <w:rFonts w:ascii="Times New Roman" w:hAnsi="Times New Roman"/>
          <w:sz w:val="18"/>
          <w:szCs w:val="18"/>
          <w:lang w:val="pt-BR"/>
        </w:rPr>
        <w:t>3B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..................................................................................22/05/2014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993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ANTONIO PINHEIRO SOBRINHO......................</w:t>
      </w:r>
      <w:r w:rsidR="00563685">
        <w:rPr>
          <w:rFonts w:ascii="Times New Roman" w:hAnsi="Times New Roman"/>
          <w:sz w:val="18"/>
          <w:szCs w:val="18"/>
          <w:lang w:val="pt-BR"/>
        </w:rPr>
        <w:t>........................R I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..................................................................................25/05/2012...EPRB 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APARECIDO DELFINO LIMA ...................................................R III – C 03..............................................................24/08/2011     DPC/MIRANDA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APARECIDO DONIZETE CELESTINO.................................... R V – C 0</w:t>
      </w:r>
      <w:r w:rsidR="006B6C12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>B........................................................................06/06/13 DPC/SONORA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lastRenderedPageBreak/>
        <w:t xml:space="preserve"> 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APOLINÁRIO PEREIRA NUNES FILHO.....</w:t>
      </w:r>
      <w:r w:rsidR="00795420">
        <w:rPr>
          <w:rFonts w:ascii="Times New Roman" w:hAnsi="Times New Roman"/>
          <w:bCs/>
          <w:sz w:val="18"/>
          <w:szCs w:val="18"/>
          <w:lang w:val="pt-BR"/>
        </w:rPr>
        <w:t>...................... R V – C 03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A........................................................31/12/2013 –</w:t>
      </w:r>
      <w:r w:rsidR="00A34F11">
        <w:rPr>
          <w:rFonts w:ascii="Times New Roman" w:hAnsi="Times New Roman"/>
          <w:bCs/>
          <w:sz w:val="18"/>
          <w:szCs w:val="18"/>
          <w:lang w:val="pt-BR"/>
        </w:rPr>
        <w:t xml:space="preserve"> DPC 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AQUIDAUANA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AQUILES DOS SANTOS RESTORI.........................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.......................R IV C 07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..................................29/10/2013  DPF/PONTA PORÃ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ARLINDO PEREIRA DA SILVA ..................................................R I</w:t>
      </w:r>
      <w:r w:rsidR="00775550">
        <w:rPr>
          <w:rFonts w:ascii="Times New Roman" w:hAnsi="Times New Roman"/>
          <w:sz w:val="18"/>
          <w:szCs w:val="18"/>
          <w:lang w:val="pt-BR"/>
        </w:rPr>
        <w:t xml:space="preserve"> – C 08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.................................................................28/11/2013  DP RIO VERDE</w:t>
      </w:r>
    </w:p>
    <w:p w:rsidR="00E00759" w:rsidRPr="0092004B" w:rsidRDefault="00E00759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ARLINDO PEREIRA SILVERIO......................</w:t>
      </w:r>
      <w:r w:rsidR="00AB4A6C">
        <w:rPr>
          <w:rFonts w:ascii="Times New Roman" w:hAnsi="Times New Roman"/>
          <w:sz w:val="18"/>
          <w:szCs w:val="18"/>
          <w:lang w:val="pt-BR"/>
        </w:rPr>
        <w:t>......</w:t>
      </w:r>
      <w:r w:rsidR="009A590D">
        <w:rPr>
          <w:rFonts w:ascii="Times New Roman" w:hAnsi="Times New Roman"/>
          <w:sz w:val="18"/>
          <w:szCs w:val="18"/>
          <w:lang w:val="pt-BR"/>
        </w:rPr>
        <w:t>.......................R VI- 02A</w:t>
      </w:r>
      <w:r w:rsidR="00AB4A6C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..................................................................................27/03/2014 EPA</w:t>
      </w:r>
    </w:p>
    <w:p w:rsidR="00CA11E6" w:rsidRPr="0092004B" w:rsidRDefault="005F0C8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ARNO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LDO VIEI</w:t>
      </w:r>
      <w:r w:rsidR="001354FF">
        <w:rPr>
          <w:rFonts w:ascii="Times New Roman" w:hAnsi="Times New Roman"/>
          <w:sz w:val="18"/>
          <w:szCs w:val="18"/>
          <w:lang w:val="pt-BR"/>
        </w:rPr>
        <w:t>R</w:t>
      </w:r>
      <w:r w:rsidR="00B9462B">
        <w:rPr>
          <w:rFonts w:ascii="Times New Roman" w:hAnsi="Times New Roman"/>
          <w:sz w:val="18"/>
          <w:szCs w:val="18"/>
          <w:lang w:val="pt-BR"/>
        </w:rPr>
        <w:t>A DOS SANTOS…………………………….RIV-C 07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………………………</w:t>
      </w:r>
      <w:r w:rsidR="00987276">
        <w:rPr>
          <w:rFonts w:ascii="Times New Roman" w:hAnsi="Times New Roman"/>
          <w:sz w:val="18"/>
          <w:szCs w:val="18"/>
          <w:lang w:val="pt-BR"/>
        </w:rPr>
        <w:t>..........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…………….........................23/12/13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</w:rPr>
      </w:pPr>
      <w:r w:rsidRPr="0092004B">
        <w:rPr>
          <w:rFonts w:ascii="Times New Roman" w:hAnsi="Times New Roman"/>
          <w:sz w:val="18"/>
          <w:szCs w:val="18"/>
        </w:rPr>
        <w:t>BEN HUR WILLIAN KOHLER ..........................</w:t>
      </w:r>
      <w:r w:rsidR="00164CD6">
        <w:rPr>
          <w:rFonts w:ascii="Times New Roman" w:hAnsi="Times New Roman"/>
          <w:sz w:val="18"/>
          <w:szCs w:val="18"/>
        </w:rPr>
        <w:t>.....................R IV – C 05</w:t>
      </w:r>
      <w:r w:rsidRPr="0092004B">
        <w:rPr>
          <w:rFonts w:ascii="Times New Roman" w:hAnsi="Times New Roman"/>
          <w:sz w:val="18"/>
          <w:szCs w:val="18"/>
        </w:rPr>
        <w:t xml:space="preserve">............................................................15/07/2013     DPF/PONTA PORÃ 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BENEDITO ANTENOR EUGENIO...................................</w:t>
      </w:r>
      <w:r w:rsidR="00177E86">
        <w:rPr>
          <w:rFonts w:ascii="Times New Roman" w:hAnsi="Times New Roman"/>
          <w:sz w:val="18"/>
          <w:szCs w:val="18"/>
          <w:lang w:val="pt-BR"/>
        </w:rPr>
        <w:t>.</w:t>
      </w:r>
      <w:r w:rsidR="00455768">
        <w:rPr>
          <w:rFonts w:ascii="Times New Roman" w:hAnsi="Times New Roman"/>
          <w:sz w:val="18"/>
          <w:szCs w:val="18"/>
          <w:lang w:val="pt-BR"/>
        </w:rPr>
        <w:t>........RI</w:t>
      </w:r>
      <w:r w:rsidR="00C13FE7">
        <w:rPr>
          <w:rFonts w:ascii="Times New Roman" w:hAnsi="Times New Roman"/>
          <w:sz w:val="18"/>
          <w:szCs w:val="18"/>
          <w:lang w:val="pt-BR"/>
        </w:rPr>
        <w:t>I</w:t>
      </w:r>
      <w:r w:rsidR="00455768">
        <w:rPr>
          <w:rFonts w:ascii="Times New Roman" w:hAnsi="Times New Roman"/>
          <w:sz w:val="18"/>
          <w:szCs w:val="18"/>
          <w:lang w:val="pt-BR"/>
        </w:rPr>
        <w:t>– C 0</w:t>
      </w:r>
      <w:r w:rsidR="00C13FE7">
        <w:rPr>
          <w:rFonts w:ascii="Times New Roman" w:hAnsi="Times New Roman"/>
          <w:sz w:val="18"/>
          <w:szCs w:val="18"/>
          <w:lang w:val="pt-BR"/>
        </w:rPr>
        <w:t>4</w:t>
      </w:r>
      <w:r w:rsidR="00455768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</w:t>
      </w:r>
      <w:r w:rsidR="00A67CFA">
        <w:rPr>
          <w:rFonts w:ascii="Times New Roman" w:hAnsi="Times New Roman"/>
          <w:sz w:val="18"/>
          <w:szCs w:val="18"/>
          <w:lang w:val="pt-BR"/>
        </w:rPr>
        <w:t>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24/02/13 DPCDIB</w:t>
      </w:r>
    </w:p>
    <w:p w:rsidR="0036171D" w:rsidRPr="0092004B" w:rsidRDefault="0036171D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CAIO APARECIDO CAMARGO D</w:t>
      </w:r>
      <w:r w:rsidR="00AC399D">
        <w:rPr>
          <w:rFonts w:ascii="Times New Roman" w:hAnsi="Times New Roman"/>
          <w:sz w:val="18"/>
          <w:szCs w:val="18"/>
          <w:lang w:val="pt-BR"/>
        </w:rPr>
        <w:t>E OLIVEIRA...................R III – C 10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........................................................................05/06/2014 DP P. PORA</w:t>
      </w:r>
    </w:p>
    <w:p w:rsidR="0036171D" w:rsidRPr="0036171D" w:rsidRDefault="00AA38AF" w:rsidP="0036171D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CAMILO RODRIGUES DA TRINDADE NASCIMENTO..................R </w:t>
      </w:r>
      <w:r w:rsidR="005E7058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5E7058">
        <w:rPr>
          <w:rFonts w:ascii="Times New Roman" w:hAnsi="Times New Roman"/>
          <w:sz w:val="18"/>
          <w:szCs w:val="18"/>
          <w:lang w:val="pt-BR"/>
        </w:rPr>
        <w:t>07..</w:t>
      </w:r>
      <w:r w:rsidR="009F2155">
        <w:rPr>
          <w:rFonts w:ascii="Times New Roman" w:hAnsi="Times New Roman"/>
          <w:sz w:val="18"/>
          <w:szCs w:val="18"/>
          <w:lang w:val="pt-BR"/>
        </w:rPr>
        <w:t>...................................................15/05/2014 N. ANDRADINA</w:t>
      </w:r>
    </w:p>
    <w:p w:rsidR="0040661F" w:rsidRDefault="0040661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CARLOS ALBERTO DE SOUZA...........................</w:t>
      </w:r>
      <w:r w:rsidR="00B448B8">
        <w:rPr>
          <w:rFonts w:ascii="Times New Roman" w:hAnsi="Times New Roman"/>
          <w:sz w:val="18"/>
          <w:szCs w:val="18"/>
          <w:lang w:val="pt-BR"/>
        </w:rPr>
        <w:t>.............................R I</w:t>
      </w:r>
      <w:r w:rsidR="00D63A19">
        <w:rPr>
          <w:rFonts w:ascii="Times New Roman" w:hAnsi="Times New Roman"/>
          <w:sz w:val="18"/>
          <w:szCs w:val="18"/>
          <w:lang w:val="pt-BR"/>
        </w:rPr>
        <w:t>II – C02</w:t>
      </w:r>
      <w:r>
        <w:rPr>
          <w:rFonts w:ascii="Times New Roman" w:hAnsi="Times New Roman"/>
          <w:sz w:val="18"/>
          <w:szCs w:val="18"/>
          <w:lang w:val="pt-BR"/>
        </w:rPr>
        <w:t>.............</w:t>
      </w:r>
      <w:r w:rsidR="00D66A89">
        <w:rPr>
          <w:rFonts w:ascii="Times New Roman" w:hAnsi="Times New Roman"/>
          <w:sz w:val="18"/>
          <w:szCs w:val="18"/>
          <w:lang w:val="pt-BR"/>
        </w:rPr>
        <w:t>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...............................................04/04/2014</w:t>
      </w:r>
      <w:r w:rsidR="00B448B8">
        <w:rPr>
          <w:rFonts w:ascii="Times New Roman" w:hAnsi="Times New Roman"/>
          <w:sz w:val="18"/>
          <w:szCs w:val="18"/>
          <w:lang w:val="pt-BR"/>
        </w:rPr>
        <w:t xml:space="preserve">    DPF PP</w:t>
      </w:r>
    </w:p>
    <w:p w:rsidR="000D0DC0" w:rsidRDefault="000D0DC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CARLOS HELINGTON OLSEN...............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.............................R II – C 03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...........................................................................05/06/2014 DP P.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CARLOS RENAN MARQUES NUNES 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.....................R IV – C 07</w:t>
      </w:r>
      <w:r w:rsidRPr="0092004B">
        <w:rPr>
          <w:rFonts w:ascii="Times New Roman" w:hAnsi="Times New Roman"/>
          <w:sz w:val="18"/>
          <w:szCs w:val="18"/>
          <w:lang w:val="pt-BR"/>
        </w:rPr>
        <w:t>... ..................................................18/10/2013       DPF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CARLOS ROBERTO DIAS.............</w:t>
      </w:r>
      <w:r w:rsidRPr="0092004B">
        <w:rPr>
          <w:rFonts w:ascii="Times New Roman" w:hAnsi="Times New Roman"/>
          <w:b/>
          <w:sz w:val="18"/>
          <w:szCs w:val="18"/>
          <w:lang w:val="pt-BR"/>
        </w:rPr>
        <w:t>HOSPITALIZADO</w:t>
      </w:r>
      <w:r w:rsidRPr="0092004B">
        <w:rPr>
          <w:rFonts w:ascii="Times New Roman" w:hAnsi="Times New Roman"/>
          <w:sz w:val="18"/>
          <w:szCs w:val="18"/>
          <w:lang w:val="pt-BR"/>
        </w:rPr>
        <w:t>.........R I C 13................. ...............................................................22/05/13 DP 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CARLOS RODRIGO DOS SANTOS ..................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....................R </w:t>
      </w:r>
      <w:r w:rsidR="00195FDD">
        <w:rPr>
          <w:rFonts w:ascii="Times New Roman" w:hAnsi="Times New Roman"/>
          <w:sz w:val="18"/>
          <w:szCs w:val="18"/>
          <w:lang w:val="pt-BR"/>
        </w:rPr>
        <w:t>I</w:t>
      </w:r>
      <w:r w:rsidR="002B52C9">
        <w:rPr>
          <w:rFonts w:ascii="Times New Roman" w:hAnsi="Times New Roman"/>
          <w:sz w:val="18"/>
          <w:szCs w:val="18"/>
          <w:lang w:val="pt-BR"/>
        </w:rPr>
        <w:t>I – C 0</w:t>
      </w:r>
      <w:r w:rsidR="00195FDD">
        <w:rPr>
          <w:rFonts w:ascii="Times New Roman" w:hAnsi="Times New Roman"/>
          <w:sz w:val="18"/>
          <w:szCs w:val="18"/>
          <w:lang w:val="pt-BR"/>
        </w:rPr>
        <w:t>4......</w:t>
      </w:r>
      <w:r w:rsidR="00D66A89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.................................................................................14/12/12     EPJFC</w:t>
      </w:r>
    </w:p>
    <w:p w:rsidR="00AA38AF" w:rsidRPr="0092004B" w:rsidRDefault="00AA38A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4862"/>
          <w:tab w:val="left" w:pos="5797"/>
          <w:tab w:val="left" w:pos="8041"/>
          <w:tab w:val="left" w:pos="8602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CARLOS WELLINGTON AVELAR DOS SANTOS..................R </w:t>
      </w:r>
      <w:r w:rsidR="00FF00A0">
        <w:rPr>
          <w:rFonts w:ascii="Times New Roman" w:hAnsi="Times New Roman"/>
          <w:sz w:val="18"/>
          <w:szCs w:val="18"/>
          <w:lang w:val="pt-BR"/>
        </w:rPr>
        <w:t>VI</w:t>
      </w:r>
      <w:r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FF00A0">
        <w:rPr>
          <w:rFonts w:ascii="Times New Roman" w:hAnsi="Times New Roman"/>
          <w:sz w:val="18"/>
          <w:szCs w:val="18"/>
          <w:lang w:val="pt-BR"/>
        </w:rPr>
        <w:t>02 A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.......................................................15/05/2014 DP N. ANDRADINA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993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  CASSIANO MARTINS DE SOUZA NETO..............</w:t>
      </w:r>
      <w:r w:rsidR="00D66A89">
        <w:rPr>
          <w:rFonts w:ascii="Times New Roman" w:hAnsi="Times New Roman"/>
          <w:sz w:val="18"/>
          <w:szCs w:val="18"/>
          <w:lang w:val="pt-BR"/>
        </w:rPr>
        <w:t>......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......R </w:t>
      </w:r>
      <w:r w:rsidR="004D060C">
        <w:rPr>
          <w:rFonts w:ascii="Times New Roman" w:hAnsi="Times New Roman"/>
          <w:sz w:val="18"/>
          <w:szCs w:val="18"/>
          <w:lang w:val="pt-BR"/>
        </w:rPr>
        <w:t>I-C08.........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..............................................................................08/04/13..............PCDIB</w:t>
      </w:r>
    </w:p>
    <w:p w:rsidR="00CA11E6" w:rsidRPr="00A359D4" w:rsidRDefault="00397CCA" w:rsidP="00A359D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993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CASSIO ANDREI LEMES MARTINS ......................................R </w:t>
      </w:r>
      <w:r w:rsidR="004A2BF4">
        <w:rPr>
          <w:rFonts w:ascii="Times New Roman" w:hAnsi="Times New Roman"/>
          <w:sz w:val="18"/>
          <w:szCs w:val="18"/>
          <w:lang w:val="pt-BR"/>
        </w:rPr>
        <w:t>I</w:t>
      </w:r>
      <w:r w:rsidR="00D918F8">
        <w:rPr>
          <w:rFonts w:ascii="Times New Roman" w:hAnsi="Times New Roman"/>
          <w:sz w:val="18"/>
          <w:szCs w:val="18"/>
          <w:lang w:val="pt-BR"/>
        </w:rPr>
        <w:t xml:space="preserve"> – C07</w:t>
      </w:r>
      <w:r w:rsidR="004A2BF4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...................................................................................24/02/2014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CELSO RAMÃO ORTEGA.............................</w:t>
      </w:r>
      <w:r w:rsidR="00841F05">
        <w:rPr>
          <w:rFonts w:ascii="Times New Roman" w:hAnsi="Times New Roman"/>
          <w:sz w:val="18"/>
          <w:szCs w:val="18"/>
          <w:lang w:val="pt-BR"/>
        </w:rPr>
        <w:t xml:space="preserve">.......................R </w:t>
      </w:r>
      <w:r w:rsidR="007C5C58">
        <w:rPr>
          <w:rFonts w:ascii="Times New Roman" w:hAnsi="Times New Roman"/>
          <w:sz w:val="18"/>
          <w:szCs w:val="18"/>
          <w:lang w:val="pt-BR"/>
        </w:rPr>
        <w:t>III – C04.......................................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 29/10/2013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CESAR RAMON ROJAS MARTINEZ ...............................R I – C </w:t>
      </w:r>
      <w:r w:rsidR="00711032">
        <w:rPr>
          <w:rFonts w:ascii="Times New Roman" w:hAnsi="Times New Roman"/>
          <w:sz w:val="18"/>
          <w:szCs w:val="18"/>
          <w:lang w:val="pt-BR"/>
        </w:rPr>
        <w:t>13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</w:t>
      </w:r>
      <w:r w:rsidR="007C5C58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..........................................25/06/2013 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CÍCERO GONÇALVES DOS SANTOS .............................R V – C 02 B .....................................................................31/07/2013 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CLAUDEMIR APARECIDO AQUINO.................................R I</w:t>
      </w:r>
      <w:r w:rsidR="00D134DC">
        <w:rPr>
          <w:rFonts w:ascii="Times New Roman" w:hAnsi="Times New Roman"/>
          <w:sz w:val="18"/>
          <w:szCs w:val="18"/>
          <w:lang w:val="pt-BR"/>
        </w:rPr>
        <w:t>I</w:t>
      </w:r>
      <w:r w:rsidR="00BA6F4E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C0</w:t>
      </w:r>
      <w:r w:rsidR="00D134DC">
        <w:rPr>
          <w:rFonts w:ascii="Times New Roman" w:hAnsi="Times New Roman"/>
          <w:sz w:val="18"/>
          <w:szCs w:val="18"/>
          <w:lang w:val="pt-BR"/>
        </w:rPr>
        <w:t>7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.............................................................................................21/12/2012 EPAM</w:t>
      </w:r>
    </w:p>
    <w:p w:rsidR="00AA38AF" w:rsidRPr="00AA38AF" w:rsidRDefault="00AA38A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</w:rPr>
      </w:pPr>
      <w:r w:rsidRPr="00AA38AF">
        <w:rPr>
          <w:rFonts w:ascii="Times New Roman" w:hAnsi="Times New Roman"/>
          <w:sz w:val="18"/>
          <w:szCs w:val="18"/>
        </w:rPr>
        <w:t xml:space="preserve">CLAUDEMIR FLOR............................................................R </w:t>
      </w:r>
      <w:r w:rsidR="005E7058">
        <w:rPr>
          <w:rFonts w:ascii="Times New Roman" w:hAnsi="Times New Roman"/>
          <w:sz w:val="18"/>
          <w:szCs w:val="18"/>
        </w:rPr>
        <w:t>II</w:t>
      </w:r>
      <w:r w:rsidRPr="00AA38AF">
        <w:rPr>
          <w:rFonts w:ascii="Times New Roman" w:hAnsi="Times New Roman"/>
          <w:sz w:val="18"/>
          <w:szCs w:val="18"/>
        </w:rPr>
        <w:t xml:space="preserve">I – C  </w:t>
      </w:r>
      <w:r w:rsidR="005E7058">
        <w:rPr>
          <w:rFonts w:ascii="Times New Roman" w:hAnsi="Times New Roman"/>
          <w:sz w:val="18"/>
          <w:szCs w:val="18"/>
        </w:rPr>
        <w:t>08</w:t>
      </w:r>
      <w:r w:rsidRPr="00AA38AF">
        <w:rPr>
          <w:rFonts w:ascii="Times New Roman" w:hAnsi="Times New Roman"/>
          <w:sz w:val="18"/>
          <w:szCs w:val="18"/>
        </w:rPr>
        <w:t xml:space="preserve"> </w:t>
      </w:r>
      <w:r w:rsidR="005E7058">
        <w:rPr>
          <w:rFonts w:ascii="Times New Roman" w:hAnsi="Times New Roman"/>
          <w:sz w:val="18"/>
          <w:szCs w:val="18"/>
        </w:rPr>
        <w:t>…</w:t>
      </w:r>
      <w:r w:rsidRPr="00AA38AF">
        <w:rPr>
          <w:rFonts w:ascii="Times New Roman" w:hAnsi="Times New Roman"/>
          <w:sz w:val="18"/>
          <w:szCs w:val="18"/>
        </w:rPr>
        <w:t>.............................................................15/05/2014 DP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CLAYTON APARECIDO BATISTA ....................................R V  C 03 A.......... ...............................................................................07/11/12     EPRB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CLEBER BRAGA PANSONATO.........................................R I – C </w:t>
      </w:r>
      <w:r w:rsidR="00795420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</w:t>
      </w:r>
      <w:r w:rsidR="00987276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.........................16/07/2012      DPC/ MIRANDA</w:t>
      </w:r>
    </w:p>
    <w:p w:rsidR="00CA11E6" w:rsidRDefault="00C77C08" w:rsidP="00603F66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CLEBER FONSECA DA COSTA ..........</w:t>
      </w:r>
      <w:r w:rsidR="0058109C">
        <w:rPr>
          <w:rFonts w:ascii="Times New Roman" w:hAnsi="Times New Roman"/>
          <w:sz w:val="18"/>
          <w:szCs w:val="18"/>
          <w:lang w:val="pt-BR"/>
        </w:rPr>
        <w:t>..........................</w:t>
      </w:r>
      <w:r w:rsidR="00FF00A0">
        <w:rPr>
          <w:rFonts w:ascii="Times New Roman" w:hAnsi="Times New Roman"/>
          <w:sz w:val="18"/>
          <w:szCs w:val="18"/>
          <w:lang w:val="pt-BR"/>
        </w:rPr>
        <w:t>...R V</w:t>
      </w:r>
      <w:r>
        <w:rPr>
          <w:rFonts w:ascii="Times New Roman" w:hAnsi="Times New Roman"/>
          <w:sz w:val="18"/>
          <w:szCs w:val="18"/>
          <w:lang w:val="pt-BR"/>
        </w:rPr>
        <w:t>I</w:t>
      </w:r>
      <w:r w:rsidR="0058109C">
        <w:rPr>
          <w:rFonts w:ascii="Times New Roman" w:hAnsi="Times New Roman"/>
          <w:sz w:val="18"/>
          <w:szCs w:val="18"/>
          <w:lang w:val="pt-BR"/>
        </w:rPr>
        <w:t>-</w:t>
      </w:r>
      <w:r>
        <w:rPr>
          <w:rFonts w:ascii="Times New Roman" w:hAnsi="Times New Roman"/>
          <w:sz w:val="18"/>
          <w:szCs w:val="18"/>
          <w:lang w:val="pt-BR"/>
        </w:rPr>
        <w:t xml:space="preserve"> C </w:t>
      </w:r>
      <w:r w:rsidR="002A4BB5">
        <w:rPr>
          <w:rFonts w:ascii="Times New Roman" w:hAnsi="Times New Roman"/>
          <w:sz w:val="18"/>
          <w:szCs w:val="18"/>
          <w:lang w:val="pt-BR"/>
        </w:rPr>
        <w:t>02</w:t>
      </w:r>
      <w:r w:rsidR="00FF00A0">
        <w:rPr>
          <w:rFonts w:ascii="Times New Roman" w:hAnsi="Times New Roman"/>
          <w:sz w:val="18"/>
          <w:szCs w:val="18"/>
          <w:lang w:val="pt-BR"/>
        </w:rPr>
        <w:t xml:space="preserve"> A</w:t>
      </w:r>
      <w:r>
        <w:rPr>
          <w:rFonts w:ascii="Times New Roman" w:hAnsi="Times New Roman"/>
          <w:sz w:val="18"/>
          <w:szCs w:val="18"/>
          <w:lang w:val="pt-BR"/>
        </w:rPr>
        <w:t>........................</w:t>
      </w:r>
      <w:r w:rsidR="007313AB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</w:t>
      </w:r>
      <w:r w:rsidR="00987276">
        <w:rPr>
          <w:rFonts w:ascii="Times New Roman" w:hAnsi="Times New Roman"/>
          <w:sz w:val="18"/>
          <w:szCs w:val="18"/>
          <w:lang w:val="pt-BR"/>
        </w:rPr>
        <w:t>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.......................24 01 2014 PF UPRB</w:t>
      </w:r>
    </w:p>
    <w:p w:rsidR="007313AB" w:rsidRPr="00603F66" w:rsidRDefault="007313AB" w:rsidP="00603F66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CLEBER LEMOS DA CONCEIÇÃO 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II – C04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............................................................................22/05/2014   EPJFC</w:t>
      </w:r>
    </w:p>
    <w:p w:rsidR="0097173F" w:rsidRPr="001D5CFA" w:rsidRDefault="0097173F" w:rsidP="001D5CFA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CLENIVALDO SILVA FRANÇA .....................................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.......R II- C03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</w:t>
      </w:r>
      <w:r w:rsidR="007313AB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..........................................07/05/2014 DP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134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CLEYTON CLEVERSON FERNANDES DOS SANTOS.....R</w:t>
      </w:r>
      <w:r w:rsidR="00C2386F">
        <w:rPr>
          <w:rFonts w:ascii="Times New Roman" w:hAnsi="Times New Roman"/>
          <w:sz w:val="18"/>
          <w:szCs w:val="18"/>
          <w:lang w:val="pt-BR"/>
        </w:rPr>
        <w:t>I-C10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</w:t>
      </w:r>
      <w:r w:rsidR="007313AB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..........................................................................23/12/13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134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CLEYTON GIOVANE DE ARRUDA SILVA........................R V</w:t>
      </w:r>
      <w:r w:rsidR="006B6C12">
        <w:rPr>
          <w:rFonts w:ascii="Times New Roman" w:hAnsi="Times New Roman"/>
          <w:sz w:val="18"/>
          <w:szCs w:val="18"/>
          <w:lang w:val="pt-BR"/>
        </w:rPr>
        <w:t xml:space="preserve"> – C 03</w:t>
      </w:r>
      <w:r w:rsidR="000C219F">
        <w:rPr>
          <w:rFonts w:ascii="Times New Roman" w:hAnsi="Times New Roman"/>
          <w:sz w:val="18"/>
          <w:szCs w:val="18"/>
          <w:lang w:val="pt-BR"/>
        </w:rPr>
        <w:t xml:space="preserve"> 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</w:t>
      </w:r>
      <w:r w:rsidR="000C219F">
        <w:rPr>
          <w:rFonts w:ascii="Times New Roman" w:hAnsi="Times New Roman"/>
          <w:sz w:val="18"/>
          <w:szCs w:val="18"/>
          <w:lang w:val="pt-BR"/>
        </w:rPr>
        <w:t>........................................................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...........29/05/13        CT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COSME DE SOUZA OLIVEIRA .............................................R V – C 02 B ...............................................................24/08/2011     DPC/MIRANDA</w:t>
      </w:r>
    </w:p>
    <w:p w:rsidR="000D0DC0" w:rsidRDefault="000D0DC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CHRISTYAM VITOR BRAMBILLA.........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.............................R II – C 05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</w:t>
      </w:r>
      <w:r w:rsidR="002A4BB5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.......................................05/06/2014 DP P. PORA</w:t>
      </w:r>
    </w:p>
    <w:p w:rsidR="00D937A3" w:rsidRDefault="00D937A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CRISTIAN LOGAN GIMENES QUINTANA ........................ R </w:t>
      </w:r>
      <w:r w:rsidR="003D0B74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 xml:space="preserve">V – C </w:t>
      </w:r>
      <w:r w:rsidR="00B91FD7">
        <w:rPr>
          <w:rFonts w:ascii="Times New Roman" w:hAnsi="Times New Roman"/>
          <w:sz w:val="18"/>
          <w:szCs w:val="18"/>
          <w:lang w:val="pt-BR"/>
        </w:rPr>
        <w:t>10</w:t>
      </w:r>
      <w:r w:rsidR="003D0B74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</w:t>
      </w:r>
      <w:r w:rsidR="002A4BB5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......................................................24/02/2014        DPF/PP</w:t>
      </w:r>
    </w:p>
    <w:p w:rsidR="00324947" w:rsidRPr="0092004B" w:rsidRDefault="0032494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DALVAN CONCEIÇÃO CRUZ DE SOU</w:t>
      </w:r>
      <w:r w:rsidR="00721742">
        <w:rPr>
          <w:rFonts w:ascii="Times New Roman" w:hAnsi="Times New Roman"/>
          <w:sz w:val="18"/>
          <w:szCs w:val="18"/>
          <w:lang w:val="pt-BR"/>
        </w:rPr>
        <w:t>ZA...........................R III – 1</w:t>
      </w:r>
      <w:r>
        <w:rPr>
          <w:rFonts w:ascii="Times New Roman" w:hAnsi="Times New Roman"/>
          <w:sz w:val="18"/>
          <w:szCs w:val="18"/>
          <w:lang w:val="pt-BR"/>
        </w:rPr>
        <w:t>1  ....</w:t>
      </w:r>
      <w:r w:rsidR="00FF00A0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.........................................................................30/05/2014 EP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DAMIÃO FRETE ........................................</w:t>
      </w:r>
      <w:r w:rsidR="000455D1">
        <w:rPr>
          <w:rFonts w:ascii="Times New Roman" w:hAnsi="Times New Roman"/>
          <w:sz w:val="18"/>
          <w:szCs w:val="18"/>
          <w:lang w:val="pt-BR"/>
        </w:rPr>
        <w:t xml:space="preserve">.............................R </w:t>
      </w:r>
      <w:r w:rsidR="002A4BB5">
        <w:rPr>
          <w:rFonts w:ascii="Times New Roman" w:hAnsi="Times New Roman"/>
          <w:sz w:val="18"/>
          <w:szCs w:val="18"/>
          <w:lang w:val="pt-BR"/>
        </w:rPr>
        <w:t>VI – C 03B</w:t>
      </w:r>
      <w:r w:rsidR="00FA6EC6">
        <w:rPr>
          <w:rFonts w:ascii="Times New Roman" w:hAnsi="Times New Roman"/>
          <w:sz w:val="18"/>
          <w:szCs w:val="18"/>
          <w:lang w:val="pt-BR"/>
        </w:rPr>
        <w:t>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.....................10/12/2013      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DANIEL ANGER DE CAMARGO................................... ...</w:t>
      </w:r>
      <w:r w:rsidR="00B9462B">
        <w:rPr>
          <w:rFonts w:ascii="Times New Roman" w:hAnsi="Times New Roman"/>
          <w:sz w:val="18"/>
          <w:szCs w:val="18"/>
          <w:lang w:val="pt-BR"/>
        </w:rPr>
        <w:t>......R IV C 06</w:t>
      </w:r>
      <w:r w:rsidRPr="0092004B">
        <w:rPr>
          <w:rFonts w:ascii="Times New Roman" w:hAnsi="Times New Roman"/>
          <w:sz w:val="18"/>
          <w:szCs w:val="18"/>
          <w:lang w:val="pt-BR"/>
        </w:rPr>
        <w:t>... ..................................................................................19/09/2013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DANIEL ANTUNES DE LARA................</w:t>
      </w:r>
      <w:r w:rsidR="00A42B32">
        <w:rPr>
          <w:rFonts w:ascii="Times New Roman" w:hAnsi="Times New Roman"/>
          <w:sz w:val="18"/>
          <w:szCs w:val="18"/>
          <w:lang w:val="pt-BR"/>
        </w:rPr>
        <w:t>.............................R I – C 0</w:t>
      </w:r>
      <w:r w:rsidR="00C2386F">
        <w:rPr>
          <w:rFonts w:ascii="Times New Roman" w:hAnsi="Times New Roman"/>
          <w:sz w:val="18"/>
          <w:szCs w:val="18"/>
          <w:lang w:val="pt-BR"/>
        </w:rPr>
        <w:t>7</w:t>
      </w:r>
      <w:r w:rsidRPr="0092004B">
        <w:rPr>
          <w:rFonts w:ascii="Times New Roman" w:hAnsi="Times New Roman"/>
          <w:sz w:val="18"/>
          <w:szCs w:val="18"/>
          <w:lang w:val="pt-BR"/>
        </w:rPr>
        <w:t>........... 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....................................................25/11/13   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DANIEL AUGUSTO FERREIRA e ou  M</w:t>
      </w:r>
      <w:r w:rsidR="004D060C">
        <w:rPr>
          <w:rFonts w:ascii="Times New Roman" w:hAnsi="Times New Roman"/>
          <w:sz w:val="18"/>
          <w:szCs w:val="18"/>
          <w:lang w:val="pt-BR"/>
        </w:rPr>
        <w:t>URILO FER</w:t>
      </w:r>
      <w:r w:rsidR="0064335E">
        <w:rPr>
          <w:rFonts w:ascii="Times New Roman" w:hAnsi="Times New Roman"/>
          <w:sz w:val="18"/>
          <w:szCs w:val="18"/>
          <w:lang w:val="pt-BR"/>
        </w:rPr>
        <w:t>NANDO MATHEUS......RVI C 03B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...............................................................30/08/13   DPF</w:t>
      </w:r>
    </w:p>
    <w:p w:rsidR="00CA11E6" w:rsidRPr="00E07AFB" w:rsidRDefault="00CA11E6" w:rsidP="00E07AF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DANIEL DE OLIVEIRA METELO.................</w:t>
      </w:r>
      <w:r w:rsidR="00A42B32">
        <w:rPr>
          <w:rFonts w:ascii="Times New Roman" w:hAnsi="Times New Roman"/>
          <w:sz w:val="18"/>
          <w:szCs w:val="18"/>
          <w:lang w:val="pt-BR"/>
        </w:rPr>
        <w:t>.......................RI- C 07.........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</w:t>
      </w:r>
      <w:r w:rsidR="000022BB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</w:t>
      </w:r>
      <w:r w:rsidR="004D060C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...................................02/05/13 DPC MIRANDA</w:t>
      </w:r>
    </w:p>
    <w:p w:rsidR="000022BB" w:rsidRDefault="000022BB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DANILO NASCIMENTO DE OLIVEIRA.............................R VI-C 0</w:t>
      </w:r>
      <w:r w:rsidR="009A590D">
        <w:rPr>
          <w:rFonts w:ascii="Times New Roman" w:hAnsi="Times New Roman"/>
          <w:sz w:val="18"/>
          <w:szCs w:val="18"/>
          <w:lang w:val="pt-BR"/>
        </w:rPr>
        <w:t>1</w:t>
      </w:r>
      <w:r>
        <w:rPr>
          <w:rFonts w:ascii="Times New Roman" w:hAnsi="Times New Roman"/>
          <w:sz w:val="18"/>
          <w:szCs w:val="18"/>
          <w:lang w:val="pt-BR"/>
        </w:rPr>
        <w:t>B........................................................................................20/04/2014 DP DIB</w:t>
      </w:r>
    </w:p>
    <w:p w:rsidR="000455D2" w:rsidRPr="0092004B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DANILO NUNES DE ARRUDA...........................................R </w:t>
      </w:r>
      <w:r w:rsidR="00553911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>V</w:t>
      </w:r>
      <w:r w:rsidR="00766695">
        <w:rPr>
          <w:rFonts w:ascii="Times New Roman" w:hAnsi="Times New Roman"/>
          <w:sz w:val="18"/>
          <w:szCs w:val="18"/>
          <w:lang w:val="pt-BR"/>
        </w:rPr>
        <w:t xml:space="preserve"> C11</w:t>
      </w:r>
      <w:r w:rsidR="00553911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</w:t>
      </w:r>
      <w:r w:rsidR="000022BB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 05/02/2014 EPJARDIM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DANILO RAPHAEL DE FARIAS.........................................R</w:t>
      </w:r>
      <w:r w:rsidR="00C250F0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>II –C 01...............................................................................................19/12/12   PHAC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DAVI RODRIGUES DOS SANTOS.......................................R III – C 07......................................</w:t>
      </w:r>
      <w:r w:rsidR="000022BB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.............................07/11/2013 DP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DAVI SILVA DOS SANTOS............................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.................... .R II- C 0</w:t>
      </w:r>
      <w:r w:rsidR="002C7486">
        <w:rPr>
          <w:rFonts w:ascii="Times New Roman" w:hAnsi="Times New Roman"/>
          <w:sz w:val="18"/>
          <w:szCs w:val="18"/>
          <w:lang w:val="pt-BR"/>
        </w:rPr>
        <w:t>9</w:t>
      </w:r>
      <w:r w:rsidRPr="0092004B">
        <w:rPr>
          <w:rFonts w:ascii="Times New Roman" w:hAnsi="Times New Roman"/>
          <w:sz w:val="18"/>
          <w:szCs w:val="18"/>
          <w:lang w:val="pt-BR"/>
        </w:rPr>
        <w:t>.. ...............................................................................................30/08/13  DPF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DEIVID BISPO DO NASCIMENTO ........</w:t>
      </w:r>
      <w:r w:rsidR="00A65336">
        <w:rPr>
          <w:rFonts w:ascii="Times New Roman" w:hAnsi="Times New Roman"/>
          <w:sz w:val="18"/>
          <w:szCs w:val="18"/>
          <w:lang w:val="pt-BR"/>
        </w:rPr>
        <w:t xml:space="preserve">.............................R IV – C </w:t>
      </w:r>
      <w:r w:rsidR="00766695">
        <w:rPr>
          <w:rFonts w:ascii="Times New Roman" w:hAnsi="Times New Roman"/>
          <w:sz w:val="18"/>
          <w:szCs w:val="18"/>
          <w:lang w:val="pt-BR"/>
        </w:rPr>
        <w:t>08</w:t>
      </w:r>
      <w:r w:rsidR="00A65336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............................................................................................31/10/12  EPF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DEOLENO RODRIGUES DE SOUZA..................</w:t>
      </w:r>
      <w:r w:rsidR="001942FA">
        <w:rPr>
          <w:rFonts w:ascii="Times New Roman" w:hAnsi="Times New Roman"/>
          <w:sz w:val="18"/>
          <w:szCs w:val="18"/>
          <w:lang w:val="pt-BR"/>
        </w:rPr>
        <w:t>....................R I</w:t>
      </w:r>
      <w:r w:rsidR="00D63A19">
        <w:rPr>
          <w:rFonts w:ascii="Times New Roman" w:hAnsi="Times New Roman"/>
          <w:sz w:val="18"/>
          <w:szCs w:val="18"/>
          <w:lang w:val="pt-BR"/>
        </w:rPr>
        <w:t>II- 05</w:t>
      </w:r>
      <w:r w:rsidR="001942FA">
        <w:rPr>
          <w:rFonts w:ascii="Times New Roman" w:hAnsi="Times New Roman"/>
          <w:sz w:val="18"/>
          <w:szCs w:val="18"/>
          <w:lang w:val="pt-BR"/>
        </w:rPr>
        <w:t>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</w:t>
      </w:r>
      <w:r w:rsidR="009937A1">
        <w:rPr>
          <w:rFonts w:ascii="Times New Roman" w:hAnsi="Times New Roman"/>
          <w:sz w:val="18"/>
          <w:szCs w:val="18"/>
          <w:lang w:val="pt-BR"/>
        </w:rPr>
        <w:t>...................;......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....................................................19/03/13   PSMN</w:t>
      </w:r>
    </w:p>
    <w:p w:rsidR="00F063A7" w:rsidRDefault="00F063A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DERICK NUNES DA ROCHA................................................R II- C 10 .....................................................................................29/04/14 EP JARDIM</w:t>
      </w:r>
    </w:p>
    <w:p w:rsidR="00500DC2" w:rsidRPr="0092004B" w:rsidRDefault="00500DC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DEYSON RUAN SOUZA SILVA............................................R V C02 A ......................................................................05/02/2014  DPC 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DIEGO DE AFONSO RODRIGUES.....................................R V- C 01 A ........</w:t>
      </w:r>
      <w:r w:rsidR="00FF00A0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..................................................25/04/2012 DPC/ N. ANDRADINA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134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DIEGO VALENTE .........................................</w:t>
      </w:r>
      <w:r w:rsidR="00766695">
        <w:rPr>
          <w:rFonts w:ascii="Times New Roman" w:hAnsi="Times New Roman"/>
          <w:sz w:val="18"/>
          <w:szCs w:val="18"/>
          <w:lang w:val="pt-BR"/>
        </w:rPr>
        <w:t>....................R IV – C 08..</w:t>
      </w:r>
      <w:r w:rsidRPr="0092004B">
        <w:rPr>
          <w:rFonts w:ascii="Times New Roman" w:hAnsi="Times New Roman"/>
          <w:sz w:val="18"/>
          <w:szCs w:val="18"/>
          <w:lang w:val="pt-BR"/>
        </w:rPr>
        <w:t>. .................................................................18/10/2013  DPF PONTA PORA</w:t>
      </w:r>
    </w:p>
    <w:p w:rsidR="007D3E2A" w:rsidRPr="0092004B" w:rsidRDefault="007D3E2A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134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DIEGO RIBEIRO CAMPOS..........................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......................R V – C 03</w:t>
      </w:r>
      <w:r>
        <w:rPr>
          <w:rFonts w:ascii="Times New Roman" w:hAnsi="Times New Roman"/>
          <w:sz w:val="18"/>
          <w:szCs w:val="18"/>
          <w:lang w:val="pt-BR"/>
        </w:rPr>
        <w:t>B.................SEGURO.........................................25/04/2014 – EPA AQUIDª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DIOGO DINIZ MIRANDA........................................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...........RI</w:t>
      </w:r>
      <w:r w:rsidR="00C2386F">
        <w:rPr>
          <w:rFonts w:ascii="Times New Roman" w:hAnsi="Times New Roman"/>
          <w:sz w:val="18"/>
          <w:szCs w:val="18"/>
          <w:lang w:val="pt-BR"/>
        </w:rPr>
        <w:t xml:space="preserve"> C 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     ...</w:t>
      </w:r>
      <w:r w:rsidR="0094549A">
        <w:rPr>
          <w:rFonts w:ascii="Times New Roman" w:hAnsi="Times New Roman"/>
          <w:sz w:val="18"/>
          <w:szCs w:val="18"/>
          <w:lang w:val="pt-BR"/>
        </w:rPr>
        <w:t>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.................................................................................0502/05/13  EPFJC</w:t>
      </w:r>
    </w:p>
    <w:p w:rsidR="00CA11E6" w:rsidRPr="0092004B" w:rsidRDefault="004710E9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DIOGO FREITAS DE OLIVEIRA .................</w:t>
      </w:r>
      <w:r w:rsidR="00AE6BA5">
        <w:rPr>
          <w:rFonts w:ascii="Times New Roman" w:hAnsi="Times New Roman"/>
          <w:sz w:val="18"/>
          <w:szCs w:val="18"/>
          <w:lang w:val="pt-BR"/>
        </w:rPr>
        <w:t>......................R  I- C 04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.......................................................................09/08/2013 DPF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DIOVANES PEREIRA DA SILVA.........</w:t>
      </w:r>
      <w:r w:rsidR="006A5485">
        <w:rPr>
          <w:rFonts w:ascii="Times New Roman" w:hAnsi="Times New Roman"/>
          <w:sz w:val="18"/>
          <w:szCs w:val="18"/>
          <w:lang w:val="pt-BR"/>
        </w:rPr>
        <w:t>..............................RV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6A5485">
        <w:rPr>
          <w:rFonts w:ascii="Times New Roman" w:hAnsi="Times New Roman"/>
          <w:sz w:val="18"/>
          <w:szCs w:val="18"/>
          <w:lang w:val="pt-BR"/>
        </w:rPr>
        <w:t>0</w:t>
      </w:r>
      <w:r w:rsidR="009A590D">
        <w:rPr>
          <w:rFonts w:ascii="Times New Roman" w:hAnsi="Times New Roman"/>
          <w:sz w:val="18"/>
          <w:szCs w:val="18"/>
          <w:lang w:val="pt-BR"/>
        </w:rPr>
        <w:t>1</w:t>
      </w:r>
      <w:r w:rsidR="006A5485">
        <w:rPr>
          <w:rFonts w:ascii="Times New Roman" w:hAnsi="Times New Roman"/>
          <w:sz w:val="18"/>
          <w:szCs w:val="18"/>
          <w:lang w:val="pt-BR"/>
        </w:rPr>
        <w:t>B</w:t>
      </w:r>
      <w:r w:rsidRPr="0092004B">
        <w:rPr>
          <w:rFonts w:ascii="Times New Roman" w:hAnsi="Times New Roman"/>
          <w:sz w:val="18"/>
          <w:szCs w:val="18"/>
          <w:lang w:val="pt-BR"/>
        </w:rPr>
        <w:t>......</w:t>
      </w:r>
      <w:r w:rsidR="0094549A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...........................................................................04/10/2013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DIRCEU GOMES DE SOUZA .............................................R II</w:t>
      </w:r>
      <w:r w:rsidR="00D66A89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- C 1</w:t>
      </w:r>
      <w:r w:rsidR="00D52D0F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..............................................................................................14/12/12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DIVINO FERREIRA............................................................... .R I</w:t>
      </w:r>
      <w:r w:rsidR="00BB7FCB">
        <w:rPr>
          <w:rFonts w:ascii="Times New Roman" w:hAnsi="Times New Roman"/>
          <w:sz w:val="18"/>
          <w:szCs w:val="18"/>
          <w:lang w:val="pt-BR"/>
        </w:rPr>
        <w:t>I</w:t>
      </w:r>
      <w:r w:rsidR="0009198B">
        <w:rPr>
          <w:rFonts w:ascii="Times New Roman" w:hAnsi="Times New Roman"/>
          <w:sz w:val="18"/>
          <w:szCs w:val="18"/>
          <w:lang w:val="pt-BR"/>
        </w:rPr>
        <w:t>I</w:t>
      </w:r>
      <w:r w:rsidR="007B7CEB">
        <w:rPr>
          <w:rFonts w:ascii="Times New Roman" w:hAnsi="Times New Roman"/>
          <w:sz w:val="18"/>
          <w:szCs w:val="18"/>
          <w:lang w:val="pt-BR"/>
        </w:rPr>
        <w:t>-</w:t>
      </w:r>
      <w:r w:rsidR="0009198B">
        <w:rPr>
          <w:rFonts w:ascii="Times New Roman" w:hAnsi="Times New Roman"/>
          <w:sz w:val="18"/>
          <w:szCs w:val="18"/>
          <w:lang w:val="pt-BR"/>
        </w:rPr>
        <w:t xml:space="preserve"> 08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</w:t>
      </w:r>
      <w:r w:rsidR="00195FDD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......................................................................25/11/13     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lastRenderedPageBreak/>
        <w:t>DOÉDLIN ISRAEL DE OLIVEIRA</w:t>
      </w:r>
      <w:r w:rsidR="00766695">
        <w:rPr>
          <w:rFonts w:ascii="Times New Roman" w:hAnsi="Times New Roman"/>
          <w:sz w:val="18"/>
          <w:szCs w:val="18"/>
          <w:lang w:val="pt-BR"/>
        </w:rPr>
        <w:t xml:space="preserve"> MIQUELETTO ...........R IV – 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.............................................................................................14/07/2013 UPRB</w:t>
      </w:r>
    </w:p>
    <w:p w:rsidR="00324947" w:rsidRDefault="00324947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DONATO ALVES DE SOUZA ...............................................R </w:t>
      </w:r>
      <w:r w:rsidR="00721742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721742">
        <w:rPr>
          <w:rFonts w:ascii="Times New Roman" w:hAnsi="Times New Roman"/>
          <w:sz w:val="18"/>
          <w:szCs w:val="18"/>
          <w:lang w:val="pt-BR"/>
        </w:rPr>
        <w:t>8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..........................................................................30/05/2014  EP COXIM</w:t>
      </w:r>
    </w:p>
    <w:p w:rsidR="00397CCA" w:rsidRPr="0092004B" w:rsidRDefault="00397CCA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DORIVAL ALVES JUNIOR .....................</w:t>
      </w:r>
      <w:r w:rsidR="00DE55E4">
        <w:rPr>
          <w:rFonts w:ascii="Times New Roman" w:hAnsi="Times New Roman"/>
          <w:sz w:val="18"/>
          <w:szCs w:val="18"/>
          <w:lang w:val="pt-BR"/>
        </w:rPr>
        <w:t>......</w:t>
      </w:r>
      <w:r w:rsidR="00195FDD">
        <w:rPr>
          <w:rFonts w:ascii="Times New Roman" w:hAnsi="Times New Roman"/>
          <w:sz w:val="18"/>
          <w:szCs w:val="18"/>
          <w:lang w:val="pt-BR"/>
        </w:rPr>
        <w:t xml:space="preserve">.......................R V – 03 </w:t>
      </w:r>
      <w:r w:rsidR="00B41F5A">
        <w:rPr>
          <w:rFonts w:ascii="Times New Roman" w:hAnsi="Times New Roman"/>
          <w:sz w:val="18"/>
          <w:szCs w:val="18"/>
          <w:lang w:val="pt-BR"/>
        </w:rPr>
        <w:t>A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</w:t>
      </w:r>
      <w:r w:rsidR="00766695">
        <w:rPr>
          <w:rFonts w:ascii="Times New Roman" w:hAnsi="Times New Roman"/>
          <w:sz w:val="18"/>
          <w:szCs w:val="18"/>
          <w:lang w:val="pt-BR"/>
        </w:rPr>
        <w:t>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 24/02/2014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DOUGLAS DITTMAR CALVIS..........................................R  I - C 07..............................................................................................08/10/2011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DOUGLAS DOS SANTOS.........................................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.........R </w:t>
      </w:r>
      <w:r w:rsidR="00BB22D3">
        <w:rPr>
          <w:rFonts w:ascii="Times New Roman" w:hAnsi="Times New Roman"/>
          <w:sz w:val="18"/>
          <w:szCs w:val="18"/>
          <w:lang w:val="pt-BR"/>
        </w:rPr>
        <w:t>V</w:t>
      </w:r>
      <w:r w:rsidR="006A5DAF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586B9F">
        <w:rPr>
          <w:rFonts w:ascii="Times New Roman" w:hAnsi="Times New Roman"/>
          <w:sz w:val="18"/>
          <w:szCs w:val="18"/>
          <w:lang w:val="pt-BR"/>
        </w:rPr>
        <w:t>2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.....................................................................................21/11/2013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DREYSON MACIEL BARRIOS...........................................RIII – C</w:t>
      </w:r>
      <w:r w:rsidR="007034FC">
        <w:rPr>
          <w:rFonts w:ascii="Times New Roman" w:hAnsi="Times New Roman"/>
          <w:sz w:val="18"/>
          <w:szCs w:val="18"/>
          <w:lang w:val="pt-BR"/>
        </w:rPr>
        <w:t xml:space="preserve"> </w:t>
      </w:r>
      <w:r w:rsidRPr="0092004B">
        <w:rPr>
          <w:rFonts w:ascii="Times New Roman" w:hAnsi="Times New Roman"/>
          <w:sz w:val="18"/>
          <w:szCs w:val="18"/>
          <w:lang w:val="pt-BR"/>
        </w:rPr>
        <w:t>0</w:t>
      </w:r>
      <w:r w:rsidR="001D124B">
        <w:rPr>
          <w:rFonts w:ascii="Times New Roman" w:hAnsi="Times New Roman"/>
          <w:sz w:val="18"/>
          <w:szCs w:val="18"/>
          <w:lang w:val="pt-BR"/>
        </w:rPr>
        <w:t>9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.............................................................................................04/10/2013 DERF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DURVAL TIAGO DE SOUZA........................</w:t>
      </w:r>
      <w:r w:rsidR="00766695">
        <w:rPr>
          <w:rFonts w:ascii="Times New Roman" w:hAnsi="Times New Roman"/>
          <w:sz w:val="18"/>
          <w:szCs w:val="18"/>
          <w:lang w:val="pt-BR"/>
        </w:rPr>
        <w:t>.....................R IV –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...................................................................02/08/2013 DP/ APª. TABOADO</w:t>
      </w:r>
    </w:p>
    <w:p w:rsidR="00397CCA" w:rsidRPr="0092004B" w:rsidRDefault="00397CCA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EDAIR JOSE DE LIMA .....................................................R </w:t>
      </w:r>
      <w:r w:rsidR="0064335E">
        <w:rPr>
          <w:rFonts w:ascii="Times New Roman" w:hAnsi="Times New Roman"/>
          <w:sz w:val="18"/>
          <w:szCs w:val="18"/>
          <w:lang w:val="pt-BR"/>
        </w:rPr>
        <w:t>VI – C 02B</w:t>
      </w:r>
      <w:r w:rsidR="004A2BF4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......................................................................................24/02/2014 EPJFC</w:t>
      </w:r>
    </w:p>
    <w:p w:rsidR="00397CCA" w:rsidRPr="0092004B" w:rsidRDefault="00397CCA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EDER LUCAS DE SOUZA ....................................................R </w:t>
      </w:r>
      <w:r w:rsidR="004A2BF4">
        <w:rPr>
          <w:rFonts w:ascii="Times New Roman" w:hAnsi="Times New Roman"/>
          <w:sz w:val="18"/>
          <w:szCs w:val="18"/>
          <w:lang w:val="pt-BR"/>
        </w:rPr>
        <w:t>I</w:t>
      </w:r>
      <w:r w:rsidR="00711032">
        <w:rPr>
          <w:rFonts w:ascii="Times New Roman" w:hAnsi="Times New Roman"/>
          <w:sz w:val="18"/>
          <w:szCs w:val="18"/>
          <w:lang w:val="pt-BR"/>
        </w:rPr>
        <w:t>I – C 06</w:t>
      </w:r>
      <w:r w:rsidR="004A2BF4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..............................................................................24/02/2014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EDER MARCOS DE OLIVEIRA .........................................R V – C 1A..............................................................28/08/2013         DPC/MIRANDA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EDERSON CARLOS DA CRUZ PEREIRA.........................R V – C 01 A....................................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...........................26/07/2013 – DPC SONORA</w:t>
      </w:r>
    </w:p>
    <w:p w:rsidR="00F31843" w:rsidRPr="0092004B" w:rsidRDefault="00F31843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EDILTON ALVES DA SILVA............................................R </w:t>
      </w:r>
      <w:r w:rsidR="00FA6EC6">
        <w:rPr>
          <w:rFonts w:ascii="Times New Roman" w:hAnsi="Times New Roman"/>
          <w:sz w:val="18"/>
          <w:szCs w:val="18"/>
          <w:lang w:val="pt-BR"/>
        </w:rPr>
        <w:t>II – C 09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............................................................................23/05/14 DP MARACAJU</w:t>
      </w:r>
    </w:p>
    <w:p w:rsidR="00BF6DD0" w:rsidRPr="00A359D4" w:rsidRDefault="00CA11E6" w:rsidP="00A359D4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EDIMAR DA SILVA DOS SANTOS .................................R III - C 01.......................................................................24/07/2012          DPC/BONITO</w:t>
      </w:r>
      <w:r w:rsidR="00BF6DD0" w:rsidRPr="00A359D4">
        <w:rPr>
          <w:rFonts w:ascii="Times New Roman" w:hAnsi="Times New Roman"/>
          <w:sz w:val="18"/>
          <w:szCs w:val="18"/>
          <w:lang w:val="pt-BR"/>
        </w:rPr>
        <w:t xml:space="preserve"> 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EDINELSON FERREIRA GERTRUDES ..........................R V – C 01 B   .............................................................15/02/2012          DPC/CAMAPUÃ</w:t>
      </w:r>
    </w:p>
    <w:p w:rsidR="00397CCA" w:rsidRPr="00A23843" w:rsidRDefault="00CA11E6" w:rsidP="00BF6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>ÉDIPO LUIZ PADILHA DA SILVA............</w:t>
      </w:r>
      <w:r w:rsidR="00A942DA">
        <w:rPr>
          <w:rFonts w:ascii="Times New Roman" w:hAnsi="Times New Roman"/>
          <w:bCs/>
          <w:sz w:val="18"/>
          <w:szCs w:val="18"/>
          <w:lang w:val="pt-BR"/>
        </w:rPr>
        <w:t>............................ R II</w:t>
      </w:r>
      <w:r w:rsidR="00277C8D">
        <w:rPr>
          <w:rFonts w:ascii="Times New Roman" w:hAnsi="Times New Roman"/>
          <w:bCs/>
          <w:sz w:val="18"/>
          <w:szCs w:val="18"/>
          <w:lang w:val="pt-BR"/>
        </w:rPr>
        <w:t xml:space="preserve"> – C 05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........................................................31/12/2013 –</w:t>
      </w:r>
      <w:r w:rsidR="00974855">
        <w:rPr>
          <w:rFonts w:ascii="Times New Roman" w:hAnsi="Times New Roman"/>
          <w:bCs/>
          <w:sz w:val="18"/>
          <w:szCs w:val="18"/>
          <w:lang w:val="pt-BR"/>
        </w:rPr>
        <w:t>DPC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-AQUIDAUANA</w:t>
      </w:r>
    </w:p>
    <w:p w:rsidR="00A23843" w:rsidRPr="00BF6DD0" w:rsidRDefault="00A23843" w:rsidP="00BF6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bCs/>
          <w:sz w:val="18"/>
          <w:szCs w:val="18"/>
          <w:lang w:val="pt-BR"/>
        </w:rPr>
        <w:t>EDMIR PIRES FERREIRA NETO ...........</w:t>
      </w:r>
      <w:r w:rsidR="009A5762">
        <w:rPr>
          <w:rFonts w:ascii="Times New Roman" w:hAnsi="Times New Roman"/>
          <w:bCs/>
          <w:sz w:val="18"/>
          <w:szCs w:val="18"/>
          <w:lang w:val="pt-BR"/>
        </w:rPr>
        <w:t>.............................R II- C 06</w:t>
      </w:r>
      <w:r>
        <w:rPr>
          <w:rFonts w:ascii="Times New Roman" w:hAnsi="Times New Roman"/>
          <w:bCs/>
          <w:sz w:val="18"/>
          <w:szCs w:val="18"/>
          <w:lang w:val="pt-BR"/>
        </w:rPr>
        <w:t xml:space="preserve"> .........................................</w:t>
      </w:r>
      <w:r w:rsidR="00491E6D">
        <w:rPr>
          <w:rFonts w:ascii="Times New Roman" w:hAnsi="Times New Roman"/>
          <w:bCs/>
          <w:sz w:val="18"/>
          <w:szCs w:val="18"/>
          <w:lang w:val="pt-BR"/>
        </w:rPr>
        <w:t>.....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.............................................04/04/2014  DPF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2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</w:rPr>
      </w:pPr>
      <w:r w:rsidRPr="0092004B">
        <w:rPr>
          <w:rFonts w:ascii="Times New Roman" w:hAnsi="Times New Roman"/>
          <w:sz w:val="18"/>
          <w:szCs w:val="18"/>
        </w:rPr>
        <w:t>EDNEY ALVES PAIXÃO................................</w:t>
      </w:r>
      <w:r w:rsidR="0064335E">
        <w:rPr>
          <w:rFonts w:ascii="Times New Roman" w:hAnsi="Times New Roman"/>
          <w:sz w:val="18"/>
          <w:szCs w:val="18"/>
        </w:rPr>
        <w:t>......................R VI C 02B</w:t>
      </w:r>
      <w:r w:rsidRPr="0092004B">
        <w:rPr>
          <w:rFonts w:ascii="Times New Roman" w:hAnsi="Times New Roman"/>
          <w:sz w:val="18"/>
          <w:szCs w:val="18"/>
        </w:rPr>
        <w:t>…….................................................................................02/05/13   IPCG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EDSON DA SILVA VELOZO...............................................R I - C </w:t>
      </w:r>
      <w:r w:rsidR="00D134DC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...............................................................14/05/13 EPAM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EDSON PARREIRAS DOS SANTOS ................................R III – C 06 .......................................................................28/08/2013    DPC/MIRANDA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EDSON PEREIRA DOS SANTOS.......................................RV- C 01 A.................................................................................................31/03/12  IPCG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EDSON RIOS....................................................................... .R II</w:t>
      </w:r>
      <w:r w:rsidR="00DE586A">
        <w:rPr>
          <w:rFonts w:ascii="Times New Roman" w:hAnsi="Times New Roman"/>
          <w:sz w:val="18"/>
          <w:szCs w:val="18"/>
          <w:lang w:val="pt-BR"/>
        </w:rPr>
        <w:t>-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0</w:t>
      </w:r>
      <w:r w:rsidR="00DE586A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...............................................................................................25/11/13   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EDUARDO MARTINS SILVA ..........................................R II- C 01.......................................................................................................31/10/12  DPF</w:t>
      </w:r>
    </w:p>
    <w:p w:rsidR="0040661F" w:rsidRPr="0092004B" w:rsidRDefault="0040661F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EDVALDO GONÇALVES DE SOUZA..</w:t>
      </w:r>
      <w:r w:rsidR="009A5762">
        <w:rPr>
          <w:rFonts w:ascii="Times New Roman" w:hAnsi="Times New Roman"/>
          <w:sz w:val="18"/>
          <w:szCs w:val="18"/>
          <w:lang w:val="pt-BR"/>
        </w:rPr>
        <w:t>.............................R I</w:t>
      </w:r>
      <w:r w:rsidR="00721742">
        <w:rPr>
          <w:rFonts w:ascii="Times New Roman" w:hAnsi="Times New Roman"/>
          <w:sz w:val="18"/>
          <w:szCs w:val="18"/>
          <w:lang w:val="pt-BR"/>
        </w:rPr>
        <w:t>V</w:t>
      </w:r>
      <w:r w:rsidR="009A5762">
        <w:rPr>
          <w:rFonts w:ascii="Times New Roman" w:hAnsi="Times New Roman"/>
          <w:sz w:val="18"/>
          <w:szCs w:val="18"/>
          <w:lang w:val="pt-BR"/>
        </w:rPr>
        <w:t>- -C 0</w:t>
      </w:r>
      <w:r w:rsidR="00721742">
        <w:rPr>
          <w:rFonts w:ascii="Times New Roman" w:hAnsi="Times New Roman"/>
          <w:sz w:val="18"/>
          <w:szCs w:val="18"/>
          <w:lang w:val="pt-BR"/>
        </w:rPr>
        <w:t>5</w:t>
      </w:r>
      <w:r>
        <w:rPr>
          <w:rFonts w:ascii="Times New Roman" w:hAnsi="Times New Roman"/>
          <w:sz w:val="18"/>
          <w:szCs w:val="18"/>
          <w:lang w:val="pt-BR"/>
        </w:rPr>
        <w:t>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............................................................04/04/2014  DPF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EDVALDO RIVEROS RUIZ...........................</w:t>
      </w:r>
      <w:r w:rsidR="00795420">
        <w:rPr>
          <w:rFonts w:ascii="Times New Roman" w:hAnsi="Times New Roman"/>
          <w:sz w:val="18"/>
          <w:szCs w:val="18"/>
          <w:lang w:val="pt-BR"/>
        </w:rPr>
        <w:t xml:space="preserve">.....................R I -  C </w:t>
      </w:r>
      <w:r w:rsidR="00107303">
        <w:rPr>
          <w:rFonts w:ascii="Times New Roman" w:hAnsi="Times New Roman"/>
          <w:sz w:val="18"/>
          <w:szCs w:val="18"/>
          <w:lang w:val="pt-BR"/>
        </w:rPr>
        <w:t>05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........................................................DPC RIO NEGRO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EDVAN ALVES DE MORAES……….………………….R III – C 03 ................................................................... 26/02/2013       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EDVANDRO GERCINO LOPES.........................................R I – C 0</w:t>
      </w:r>
      <w:r w:rsidR="00AF5F30">
        <w:rPr>
          <w:rFonts w:ascii="Times New Roman" w:hAnsi="Times New Roman"/>
          <w:sz w:val="18"/>
          <w:szCs w:val="18"/>
          <w:lang w:val="pt-BR"/>
        </w:rPr>
        <w:t>9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........................................................................................20/12/11....DPCAUA</w:t>
      </w:r>
    </w:p>
    <w:p w:rsidR="00491E6D" w:rsidRDefault="00491E6D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ELIEL BARBOSA PEREIRA ...................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.............................R III – C 09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................................................................................DP N. ANDRADINA</w:t>
      </w:r>
    </w:p>
    <w:p w:rsidR="00D91DF3" w:rsidRDefault="00D91DF3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ELCIO CAMARGO DE SOUZA...........................................R </w:t>
      </w:r>
      <w:r w:rsidR="006F58AC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563685">
        <w:rPr>
          <w:rFonts w:ascii="Times New Roman" w:hAnsi="Times New Roman"/>
          <w:sz w:val="18"/>
          <w:szCs w:val="18"/>
          <w:lang w:val="pt-BR"/>
        </w:rPr>
        <w:t>10</w:t>
      </w:r>
      <w:r>
        <w:rPr>
          <w:rFonts w:ascii="Times New Roman" w:hAnsi="Times New Roman"/>
          <w:sz w:val="18"/>
          <w:szCs w:val="18"/>
          <w:lang w:val="pt-BR"/>
        </w:rPr>
        <w:t>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..............................09/04/14 - EPA</w:t>
      </w:r>
    </w:p>
    <w:p w:rsidR="00CA11E6" w:rsidRPr="00D91DF3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D91DF3">
        <w:rPr>
          <w:rFonts w:ascii="Times New Roman" w:hAnsi="Times New Roman"/>
          <w:sz w:val="18"/>
          <w:szCs w:val="18"/>
          <w:lang w:val="pt-BR"/>
        </w:rPr>
        <w:t>ELTON JHON LIMA DE SOUZA................</w:t>
      </w:r>
      <w:r w:rsidR="00D754F7" w:rsidRPr="00D91DF3">
        <w:rPr>
          <w:rFonts w:ascii="Times New Roman" w:hAnsi="Times New Roman"/>
          <w:sz w:val="18"/>
          <w:szCs w:val="18"/>
          <w:lang w:val="pt-BR"/>
        </w:rPr>
        <w:t>........................R</w:t>
      </w:r>
      <w:r w:rsidR="009A590D">
        <w:rPr>
          <w:rFonts w:ascii="Times New Roman" w:hAnsi="Times New Roman"/>
          <w:sz w:val="18"/>
          <w:szCs w:val="18"/>
          <w:lang w:val="pt-BR"/>
        </w:rPr>
        <w:t>VI</w:t>
      </w:r>
      <w:r w:rsidR="00D754F7" w:rsidRPr="00D91DF3">
        <w:rPr>
          <w:rFonts w:ascii="Times New Roman" w:hAnsi="Times New Roman"/>
          <w:sz w:val="18"/>
          <w:szCs w:val="18"/>
          <w:lang w:val="pt-BR"/>
        </w:rPr>
        <w:t xml:space="preserve"> - C0</w:t>
      </w:r>
      <w:r w:rsidR="009A590D">
        <w:rPr>
          <w:rFonts w:ascii="Times New Roman" w:hAnsi="Times New Roman"/>
          <w:sz w:val="18"/>
          <w:szCs w:val="18"/>
          <w:lang w:val="pt-BR"/>
        </w:rPr>
        <w:t>2 A</w:t>
      </w:r>
      <w:r w:rsidRPr="00D91DF3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..................................................................................10/08/2013  DPC / DIB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ELVES AMORIM MOREIRA ...............................................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R III – C 09 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...................................................................03/10/12    EPA</w:t>
      </w:r>
    </w:p>
    <w:p w:rsidR="00A23843" w:rsidRPr="0092004B" w:rsidRDefault="00A23843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EMERSON AUGUSTO DA SILVA ..........</w:t>
      </w:r>
      <w:r w:rsidR="009A5762">
        <w:rPr>
          <w:rFonts w:ascii="Times New Roman" w:hAnsi="Times New Roman"/>
          <w:sz w:val="18"/>
          <w:szCs w:val="18"/>
          <w:lang w:val="pt-BR"/>
        </w:rPr>
        <w:t>............................R I</w:t>
      </w:r>
      <w:r w:rsidR="00721742">
        <w:rPr>
          <w:rFonts w:ascii="Times New Roman" w:hAnsi="Times New Roman"/>
          <w:sz w:val="18"/>
          <w:szCs w:val="18"/>
          <w:lang w:val="pt-BR"/>
        </w:rPr>
        <w:t>V</w:t>
      </w:r>
      <w:r w:rsidR="009A5762">
        <w:rPr>
          <w:rFonts w:ascii="Times New Roman" w:hAnsi="Times New Roman"/>
          <w:sz w:val="18"/>
          <w:szCs w:val="18"/>
          <w:lang w:val="pt-BR"/>
        </w:rPr>
        <w:t>- C0</w:t>
      </w:r>
      <w:r w:rsidR="00721742">
        <w:rPr>
          <w:rFonts w:ascii="Times New Roman" w:hAnsi="Times New Roman"/>
          <w:sz w:val="18"/>
          <w:szCs w:val="18"/>
          <w:lang w:val="pt-BR"/>
        </w:rPr>
        <w:t>2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.......................04/04/2014  DPF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EMERSON CAMPOS............................................................R III</w:t>
      </w:r>
      <w:r w:rsidR="006B1B84">
        <w:rPr>
          <w:rFonts w:ascii="Times New Roman" w:hAnsi="Times New Roman"/>
          <w:sz w:val="18"/>
          <w:szCs w:val="18"/>
          <w:lang w:val="pt-BR"/>
        </w:rPr>
        <w:t xml:space="preserve"> - C 05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...........................................................17/04/13 EPJARDIM</w:t>
      </w:r>
    </w:p>
    <w:p w:rsidR="00CA11E6" w:rsidRPr="00AC399D" w:rsidRDefault="00482D2C" w:rsidP="00AC399D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EMERSON DA SILVA ..............................</w:t>
      </w:r>
      <w:r w:rsidR="00F51780">
        <w:rPr>
          <w:rFonts w:ascii="Times New Roman" w:hAnsi="Times New Roman"/>
          <w:sz w:val="18"/>
          <w:szCs w:val="18"/>
          <w:lang w:val="pt-BR"/>
        </w:rPr>
        <w:t>............................R IV</w:t>
      </w:r>
      <w:r w:rsidR="009A5762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F51780">
        <w:rPr>
          <w:rFonts w:ascii="Times New Roman" w:hAnsi="Times New Roman"/>
          <w:sz w:val="18"/>
          <w:szCs w:val="18"/>
          <w:lang w:val="pt-BR"/>
        </w:rPr>
        <w:t>9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..................................04/04/2014  DPF</w:t>
      </w:r>
    </w:p>
    <w:p w:rsidR="001354FF" w:rsidRPr="0092004B" w:rsidRDefault="001354FF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EUGENIO VILLALVA MARTINES........</w:t>
      </w:r>
      <w:r w:rsidR="00841F05">
        <w:rPr>
          <w:rFonts w:ascii="Times New Roman" w:hAnsi="Times New Roman"/>
          <w:sz w:val="18"/>
          <w:szCs w:val="18"/>
          <w:lang w:val="pt-BR"/>
        </w:rPr>
        <w:t xml:space="preserve">............................R </w:t>
      </w:r>
      <w:r w:rsidR="007C5C58">
        <w:rPr>
          <w:rFonts w:ascii="Times New Roman" w:hAnsi="Times New Roman"/>
          <w:sz w:val="18"/>
          <w:szCs w:val="18"/>
          <w:lang w:val="pt-BR"/>
        </w:rPr>
        <w:t>II – C05</w:t>
      </w:r>
      <w:r>
        <w:rPr>
          <w:rFonts w:ascii="Times New Roman" w:hAnsi="Times New Roman"/>
          <w:sz w:val="18"/>
          <w:szCs w:val="18"/>
          <w:lang w:val="pt-BR"/>
        </w:rPr>
        <w:t>....................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</w:t>
      </w:r>
      <w:r w:rsidR="007C5C58">
        <w:rPr>
          <w:rFonts w:ascii="Times New Roman" w:hAnsi="Times New Roman"/>
          <w:sz w:val="18"/>
          <w:szCs w:val="18"/>
          <w:lang w:val="pt-BR"/>
        </w:rPr>
        <w:t>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........................................11/03/2014 UPRB</w:t>
      </w:r>
    </w:p>
    <w:p w:rsidR="007058E7" w:rsidRPr="00A359D4" w:rsidRDefault="00CA11E6" w:rsidP="00A359D4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EUZEBIO NIVALDO MENDES.........................................RI– C-06..............................................................................................28/04/11    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EVALDEMILSON PEREIRA DE SOUZA.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.........................RV- C02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B..............................................................................27/08/2013 AGUA CLARA</w:t>
      </w:r>
    </w:p>
    <w:p w:rsidR="00F34876" w:rsidRDefault="00CA11E6" w:rsidP="00A359D4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EVANDRO LUIZ DA SILVA.............................................. .R II</w:t>
      </w:r>
      <w:r w:rsidR="00B331BC">
        <w:rPr>
          <w:rFonts w:ascii="Times New Roman" w:hAnsi="Times New Roman"/>
          <w:sz w:val="18"/>
          <w:szCs w:val="18"/>
          <w:lang w:val="pt-BR"/>
        </w:rPr>
        <w:t>-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0C219F">
        <w:rPr>
          <w:rFonts w:ascii="Times New Roman" w:hAnsi="Times New Roman"/>
          <w:sz w:val="18"/>
          <w:szCs w:val="18"/>
          <w:lang w:val="pt-BR"/>
        </w:rPr>
        <w:t>C02</w:t>
      </w:r>
      <w:r w:rsidRPr="0092004B">
        <w:rPr>
          <w:rFonts w:ascii="Times New Roman" w:hAnsi="Times New Roman"/>
          <w:sz w:val="18"/>
          <w:szCs w:val="18"/>
          <w:lang w:val="pt-BR"/>
        </w:rPr>
        <w:t>......... .........................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..................................................25/11/13        UPRB</w:t>
      </w:r>
    </w:p>
    <w:p w:rsidR="00266637" w:rsidRPr="00266637" w:rsidRDefault="00266637" w:rsidP="00266637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EVANDRO ESTEVO CANDIA..........................................R III – C 11......................................................................15/05/2014 N. ANDRADINA</w:t>
      </w:r>
    </w:p>
    <w:p w:rsidR="00FE4C00" w:rsidRPr="0092004B" w:rsidRDefault="00FE4C00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EVERTON GREGORIO DO NASC</w:t>
      </w:r>
      <w:r w:rsidR="00BB22D3">
        <w:rPr>
          <w:rFonts w:ascii="Times New Roman" w:hAnsi="Times New Roman"/>
          <w:sz w:val="18"/>
          <w:szCs w:val="18"/>
          <w:lang w:val="pt-BR"/>
        </w:rPr>
        <w:t>IMENTO........................R I</w:t>
      </w:r>
      <w:r>
        <w:rPr>
          <w:rFonts w:ascii="Times New Roman" w:hAnsi="Times New Roman"/>
          <w:sz w:val="18"/>
          <w:szCs w:val="18"/>
          <w:lang w:val="pt-BR"/>
        </w:rPr>
        <w:t>I</w:t>
      </w:r>
      <w:r w:rsidR="0009198B">
        <w:rPr>
          <w:rFonts w:ascii="Times New Roman" w:hAnsi="Times New Roman"/>
          <w:sz w:val="18"/>
          <w:szCs w:val="18"/>
          <w:lang w:val="pt-BR"/>
        </w:rPr>
        <w:t>I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– </w:t>
      </w:r>
      <w:r>
        <w:rPr>
          <w:rFonts w:ascii="Times New Roman" w:hAnsi="Times New Roman"/>
          <w:sz w:val="18"/>
          <w:szCs w:val="18"/>
          <w:lang w:val="pt-BR"/>
        </w:rPr>
        <w:t>C</w:t>
      </w:r>
      <w:r w:rsidR="0009198B">
        <w:rPr>
          <w:rFonts w:ascii="Times New Roman" w:hAnsi="Times New Roman"/>
          <w:sz w:val="18"/>
          <w:szCs w:val="18"/>
          <w:lang w:val="pt-BR"/>
        </w:rPr>
        <w:t xml:space="preserve"> 07.</w:t>
      </w:r>
      <w:r>
        <w:rPr>
          <w:rFonts w:ascii="Times New Roman" w:hAnsi="Times New Roman"/>
          <w:sz w:val="18"/>
          <w:szCs w:val="18"/>
          <w:lang w:val="pt-BR"/>
        </w:rPr>
        <w:t>........................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.........................01/04/2014 1 DP/PONTA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EVERTON TORRES SILVEIRA .....................</w:t>
      </w:r>
      <w:r w:rsidR="008B1F0D">
        <w:rPr>
          <w:rFonts w:ascii="Times New Roman" w:hAnsi="Times New Roman"/>
          <w:sz w:val="18"/>
          <w:szCs w:val="18"/>
          <w:lang w:val="pt-BR"/>
        </w:rPr>
        <w:t>......................R VI</w:t>
      </w:r>
      <w:r w:rsidR="00DD5AEE">
        <w:rPr>
          <w:rFonts w:ascii="Times New Roman" w:hAnsi="Times New Roman"/>
          <w:sz w:val="18"/>
          <w:szCs w:val="18"/>
          <w:lang w:val="pt-BR"/>
        </w:rPr>
        <w:t xml:space="preserve"> – C</w:t>
      </w:r>
      <w:r w:rsidR="008B1F0D">
        <w:rPr>
          <w:rFonts w:ascii="Times New Roman" w:hAnsi="Times New Roman"/>
          <w:sz w:val="18"/>
          <w:szCs w:val="18"/>
          <w:lang w:val="pt-BR"/>
        </w:rPr>
        <w:t>03B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...............................................................10/12/2013   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EZEQUIAS GOMES DOS SANTOS..............................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..... R V</w:t>
      </w:r>
      <w:r w:rsidR="007735AA">
        <w:rPr>
          <w:rFonts w:ascii="Times New Roman" w:hAnsi="Times New Roman"/>
          <w:sz w:val="18"/>
          <w:szCs w:val="18"/>
          <w:lang w:val="pt-BR"/>
        </w:rPr>
        <w:t xml:space="preserve"> C0</w:t>
      </w:r>
      <w:r w:rsidR="005B1AA5">
        <w:rPr>
          <w:rFonts w:ascii="Times New Roman" w:hAnsi="Times New Roman"/>
          <w:sz w:val="18"/>
          <w:szCs w:val="18"/>
          <w:lang w:val="pt-BR"/>
        </w:rPr>
        <w:t>2 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</w:t>
      </w:r>
      <w:r w:rsidR="005B1AA5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.......................................................06/06/13 DPC/SONORA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caps/>
          <w:sz w:val="18"/>
          <w:szCs w:val="18"/>
          <w:lang w:val="pt-BR"/>
        </w:rPr>
        <w:t>FABIANO ROBERTO DE FREITAS BARRELIN..................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.R I – C 03 ................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 26/02/2013        DPC/MIRANDA</w:t>
      </w:r>
    </w:p>
    <w:p w:rsidR="00135865" w:rsidRDefault="00135865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EZZAT AMIM GERAILI JUNIOR ..............</w:t>
      </w:r>
      <w:r w:rsidR="00865FB3">
        <w:rPr>
          <w:rFonts w:ascii="Times New Roman" w:hAnsi="Times New Roman"/>
          <w:sz w:val="18"/>
          <w:szCs w:val="18"/>
          <w:lang w:val="pt-BR"/>
        </w:rPr>
        <w:t>.............................R III</w:t>
      </w:r>
      <w:r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865FB3">
        <w:rPr>
          <w:rFonts w:ascii="Times New Roman" w:hAnsi="Times New Roman"/>
          <w:sz w:val="18"/>
          <w:szCs w:val="18"/>
          <w:lang w:val="pt-BR"/>
        </w:rPr>
        <w:t>7</w:t>
      </w:r>
      <w:r>
        <w:rPr>
          <w:rFonts w:ascii="Times New Roman" w:hAnsi="Times New Roman"/>
          <w:sz w:val="18"/>
          <w:szCs w:val="18"/>
          <w:lang w:val="pt-BR"/>
        </w:rPr>
        <w:t>..............</w:t>
      </w:r>
      <w:r w:rsidR="00D66A89">
        <w:rPr>
          <w:rFonts w:ascii="Times New Roman" w:hAnsi="Times New Roman"/>
          <w:sz w:val="18"/>
          <w:szCs w:val="18"/>
          <w:lang w:val="pt-BR"/>
        </w:rPr>
        <w:t>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.......................................................28/03/2014     EPA</w:t>
      </w:r>
    </w:p>
    <w:p w:rsidR="00BF6DD0" w:rsidRDefault="003F4444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BF6DD0">
        <w:rPr>
          <w:rFonts w:ascii="Times New Roman" w:hAnsi="Times New Roman"/>
          <w:sz w:val="18"/>
          <w:szCs w:val="18"/>
          <w:lang w:val="pt-BR"/>
        </w:rPr>
        <w:t xml:space="preserve">FABIANO PEREIRA DA SILVA .................................................R </w:t>
      </w:r>
      <w:r w:rsidR="006A2470">
        <w:rPr>
          <w:rFonts w:ascii="Times New Roman" w:hAnsi="Times New Roman"/>
          <w:sz w:val="18"/>
          <w:szCs w:val="18"/>
          <w:lang w:val="pt-BR"/>
        </w:rPr>
        <w:t>V</w:t>
      </w:r>
      <w:r w:rsidR="00BF6DD0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6A2470">
        <w:rPr>
          <w:rFonts w:ascii="Times New Roman" w:hAnsi="Times New Roman"/>
          <w:sz w:val="18"/>
          <w:szCs w:val="18"/>
          <w:lang w:val="pt-BR"/>
        </w:rPr>
        <w:t>01A</w:t>
      </w:r>
      <w:r w:rsidR="00442F9B">
        <w:rPr>
          <w:rFonts w:ascii="Times New Roman" w:hAnsi="Times New Roman"/>
          <w:sz w:val="18"/>
          <w:szCs w:val="18"/>
          <w:lang w:val="pt-BR"/>
        </w:rPr>
        <w:t>..</w:t>
      </w:r>
      <w:r w:rsidR="00BF6DD0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..................................................................24/02/2014         EPJFC</w:t>
      </w:r>
    </w:p>
    <w:p w:rsidR="00F31843" w:rsidRPr="0092004B" w:rsidRDefault="00F31843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FABIANO ALVES FERREIRA....................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III – C 12  ..............................................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.........................23/05/14 DP 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FABIO ANDRADE LIMA.......................................................</w:t>
      </w:r>
      <w:r w:rsidR="000E6234">
        <w:rPr>
          <w:rFonts w:ascii="Times New Roman" w:hAnsi="Times New Roman"/>
          <w:sz w:val="18"/>
          <w:szCs w:val="18"/>
          <w:lang w:val="pt-BR"/>
        </w:rPr>
        <w:t xml:space="preserve">.. ....R I </w:t>
      </w:r>
      <w:r w:rsidR="00C13FE7">
        <w:rPr>
          <w:rFonts w:ascii="Times New Roman" w:hAnsi="Times New Roman"/>
          <w:sz w:val="18"/>
          <w:szCs w:val="18"/>
          <w:lang w:val="pt-BR"/>
        </w:rPr>
        <w:t>I</w:t>
      </w:r>
      <w:r w:rsidR="000E6234">
        <w:rPr>
          <w:rFonts w:ascii="Times New Roman" w:hAnsi="Times New Roman"/>
          <w:sz w:val="18"/>
          <w:szCs w:val="18"/>
          <w:lang w:val="pt-BR"/>
        </w:rPr>
        <w:t xml:space="preserve">– C </w:t>
      </w:r>
      <w:r w:rsidR="00C13FE7">
        <w:rPr>
          <w:rFonts w:ascii="Times New Roman" w:hAnsi="Times New Roman"/>
          <w:sz w:val="18"/>
          <w:szCs w:val="18"/>
          <w:lang w:val="pt-BR"/>
        </w:rPr>
        <w:t>04</w:t>
      </w:r>
      <w:r w:rsidR="000E6234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........................................................................19/09/2013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FABIO APARECIDO BARBOSA DE SOUZA...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........................ .R VI - C 02B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.............................................................................25/11/13   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FABIO AVILA DOS SANTOS ................................................R II – C 10.............................................................15/07/2013     DPF/PONTA PORÃ</w:t>
      </w:r>
    </w:p>
    <w:p w:rsidR="000072A3" w:rsidRDefault="000072A3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FERMIN FERREIRA...................................</w:t>
      </w:r>
      <w:r w:rsidR="009B3548">
        <w:rPr>
          <w:rFonts w:ascii="Times New Roman" w:hAnsi="Times New Roman"/>
          <w:sz w:val="18"/>
          <w:szCs w:val="18"/>
          <w:lang w:val="pt-BR"/>
        </w:rPr>
        <w:t>.............................R III C 11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</w:t>
      </w:r>
      <w:r w:rsidR="009B3548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................................21/02/2014 DPC  MURTINHO</w:t>
      </w:r>
    </w:p>
    <w:p w:rsidR="002963C7" w:rsidRDefault="002963C7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FERNANDO SILVA SANTOS............................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.....................R II-C05.......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...............................................................02/06/2014 DP. SÃO G. OESTE</w:t>
      </w:r>
    </w:p>
    <w:p w:rsidR="0011013D" w:rsidRPr="0092004B" w:rsidRDefault="0011013D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FERNANDO DA SILVA ALMEIDA ..................</w:t>
      </w:r>
      <w:r w:rsidR="00C2450B">
        <w:rPr>
          <w:rFonts w:ascii="Times New Roman" w:hAnsi="Times New Roman"/>
          <w:sz w:val="18"/>
          <w:szCs w:val="18"/>
          <w:lang w:val="pt-BR"/>
        </w:rPr>
        <w:t>.....................R III- C06.....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...............................................................................24/04/2014  DPF/PPA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FLAVIO ALVES DA SILVA..............................................R I - C 06....................</w:t>
      </w:r>
      <w:r w:rsidR="00C4644D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...................................................................25/05/2012...EPRB PP</w:t>
      </w:r>
    </w:p>
    <w:p w:rsidR="00CF446F" w:rsidRDefault="00CA11E6" w:rsidP="00CF446F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FLAVIO GARCIA JUNIOR ........................</w:t>
      </w:r>
      <w:r w:rsidR="00C4644D">
        <w:rPr>
          <w:rFonts w:ascii="Times New Roman" w:hAnsi="Times New Roman"/>
          <w:sz w:val="18"/>
          <w:szCs w:val="18"/>
          <w:lang w:val="pt-BR"/>
        </w:rPr>
        <w:t>.....................R IV – C 03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..........................................................................................16/07/2013       UPRB</w:t>
      </w:r>
    </w:p>
    <w:p w:rsidR="00CF446F" w:rsidRDefault="00CF446F" w:rsidP="00CF446F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FRANCISCO BRUNO ALVES DA S</w:t>
      </w:r>
      <w:r w:rsidR="00B26641">
        <w:rPr>
          <w:rFonts w:ascii="Times New Roman" w:hAnsi="Times New Roman"/>
          <w:sz w:val="18"/>
          <w:szCs w:val="18"/>
          <w:lang w:val="pt-BR"/>
        </w:rPr>
        <w:t>ILVA 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</w:t>
      </w:r>
      <w:r w:rsidR="00B26641">
        <w:rPr>
          <w:rFonts w:ascii="Times New Roman" w:hAnsi="Times New Roman"/>
          <w:sz w:val="18"/>
          <w:szCs w:val="18"/>
          <w:lang w:val="pt-BR"/>
        </w:rPr>
        <w:t>.... R</w:t>
      </w:r>
      <w:r w:rsidR="00572F27">
        <w:rPr>
          <w:rFonts w:ascii="Times New Roman" w:hAnsi="Times New Roman"/>
          <w:sz w:val="18"/>
          <w:szCs w:val="18"/>
          <w:lang w:val="pt-BR"/>
        </w:rPr>
        <w:t>II</w:t>
      </w:r>
      <w:r w:rsidR="00B26641">
        <w:rPr>
          <w:rFonts w:ascii="Times New Roman" w:hAnsi="Times New Roman"/>
          <w:sz w:val="18"/>
          <w:szCs w:val="18"/>
          <w:lang w:val="pt-BR"/>
        </w:rPr>
        <w:t>I – C 0</w:t>
      </w:r>
      <w:r w:rsidR="00572F27">
        <w:rPr>
          <w:rFonts w:ascii="Times New Roman" w:hAnsi="Times New Roman"/>
          <w:sz w:val="18"/>
          <w:szCs w:val="18"/>
          <w:lang w:val="pt-BR"/>
        </w:rPr>
        <w:t>8</w:t>
      </w:r>
      <w:r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572F27">
        <w:rPr>
          <w:rFonts w:ascii="Times New Roman" w:hAnsi="Times New Roman"/>
          <w:sz w:val="18"/>
          <w:szCs w:val="18"/>
          <w:lang w:val="pt-BR"/>
        </w:rPr>
        <w:t>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..........................................................................24/02/2014           DPF/PP</w:t>
      </w:r>
    </w:p>
    <w:p w:rsidR="00491E6D" w:rsidRDefault="00491E6D" w:rsidP="00CF446F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FRANCISCO DA SILVA GARCIA.............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.............................R II-C 03</w:t>
      </w:r>
      <w:r>
        <w:rPr>
          <w:rFonts w:ascii="Times New Roman" w:hAnsi="Times New Roman"/>
          <w:sz w:val="18"/>
          <w:szCs w:val="18"/>
          <w:lang w:val="pt-BR"/>
        </w:rPr>
        <w:t xml:space="preserve"> ......</w:t>
      </w:r>
      <w:r w:rsidR="00563685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......................................................07/05/2014 DP N. ANDRADINA</w:t>
      </w:r>
    </w:p>
    <w:p w:rsidR="00D83E7E" w:rsidRPr="00CF446F" w:rsidRDefault="00D83E7E" w:rsidP="00CF446F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FRANCISCO DE ASSIS RIQUELME...........</w:t>
      </w:r>
      <w:r w:rsidR="00D91DF3">
        <w:rPr>
          <w:rFonts w:ascii="Times New Roman" w:hAnsi="Times New Roman"/>
          <w:sz w:val="18"/>
          <w:szCs w:val="18"/>
          <w:lang w:val="pt-BR"/>
        </w:rPr>
        <w:t>.....</w:t>
      </w:r>
      <w:r w:rsidR="009A590D">
        <w:rPr>
          <w:rFonts w:ascii="Times New Roman" w:hAnsi="Times New Roman"/>
          <w:sz w:val="18"/>
          <w:szCs w:val="18"/>
          <w:lang w:val="pt-BR"/>
        </w:rPr>
        <w:t>.......................R VI-C 02A</w:t>
      </w:r>
      <w:r>
        <w:rPr>
          <w:rFonts w:ascii="Times New Roman" w:hAnsi="Times New Roman"/>
          <w:sz w:val="18"/>
          <w:szCs w:val="18"/>
          <w:lang w:val="pt-BR"/>
        </w:rPr>
        <w:t>..........</w:t>
      </w:r>
      <w:r w:rsidR="00491E6D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.........................................................08/04/2014 DP NIOAQUE</w:t>
      </w:r>
    </w:p>
    <w:p w:rsidR="00CF446F" w:rsidRPr="00CF446F" w:rsidRDefault="00CA11E6" w:rsidP="00CF446F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FRANCISCO MEDINA.......................................................R V – C0</w:t>
      </w:r>
      <w:r w:rsidR="006B6C12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 ....................................................................................28/02/13 EP JARDIM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FREDI PORTILLO RODRIGUEZ.....................................R I – C 03....................................................................................09/11/2012 DPF/ P. PORÃ</w:t>
      </w:r>
    </w:p>
    <w:p w:rsidR="000D0DC0" w:rsidRPr="0092004B" w:rsidRDefault="000D0DC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GABRIEL HENRIQUE SANTOS DE</w:t>
      </w:r>
      <w:r w:rsidR="00AC399D">
        <w:rPr>
          <w:rFonts w:ascii="Times New Roman" w:hAnsi="Times New Roman"/>
          <w:sz w:val="18"/>
          <w:szCs w:val="18"/>
          <w:lang w:val="pt-BR"/>
        </w:rPr>
        <w:t xml:space="preserve"> FREITAS.....................R 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AC399D">
        <w:rPr>
          <w:rFonts w:ascii="Times New Roman" w:hAnsi="Times New Roman"/>
          <w:sz w:val="18"/>
          <w:szCs w:val="18"/>
          <w:lang w:val="pt-BR"/>
        </w:rPr>
        <w:t>09</w:t>
      </w:r>
      <w:r>
        <w:rPr>
          <w:rFonts w:ascii="Times New Roman" w:hAnsi="Times New Roman"/>
          <w:sz w:val="18"/>
          <w:szCs w:val="18"/>
          <w:lang w:val="pt-BR"/>
        </w:rPr>
        <w:t>...</w:t>
      </w:r>
      <w:r w:rsidR="00AC399D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.....................................................................05/06/2014 DP P.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GEANCLEBER SILVA CABREIRA........</w:t>
      </w:r>
      <w:r w:rsidR="00BB7BA4">
        <w:rPr>
          <w:rFonts w:ascii="Times New Roman" w:hAnsi="Times New Roman"/>
          <w:sz w:val="18"/>
          <w:szCs w:val="18"/>
          <w:lang w:val="pt-BR"/>
        </w:rPr>
        <w:t xml:space="preserve">............................R I – C </w:t>
      </w:r>
      <w:r w:rsidR="0068143F">
        <w:rPr>
          <w:rFonts w:ascii="Times New Roman" w:hAnsi="Times New Roman"/>
          <w:sz w:val="18"/>
          <w:szCs w:val="18"/>
          <w:lang w:val="pt-BR"/>
        </w:rPr>
        <w:t>0</w:t>
      </w:r>
      <w:r w:rsidR="00BB7BA4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...............................................................................................29/11/12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GEOVANI DA SILVA RODRIGUES..................</w:t>
      </w:r>
      <w:r w:rsidR="00766695">
        <w:rPr>
          <w:rFonts w:ascii="Times New Roman" w:hAnsi="Times New Roman"/>
          <w:sz w:val="18"/>
          <w:szCs w:val="18"/>
          <w:lang w:val="pt-BR"/>
        </w:rPr>
        <w:t>...............R IV –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...............................................................................09/11/2012 DPF P.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GEOVANI RAMIRO DAUZAKER SANCHES...................R IV C </w:t>
      </w:r>
      <w:r w:rsidR="00B9462B">
        <w:rPr>
          <w:rFonts w:ascii="Times New Roman" w:hAnsi="Times New Roman"/>
          <w:sz w:val="18"/>
          <w:szCs w:val="18"/>
          <w:lang w:val="pt-BR"/>
        </w:rPr>
        <w:t>06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...................................................................................07/06/13         DPF PPA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GEOVANY CESAR DE ASSIS ANDRÉ....</w:t>
      </w:r>
      <w:r w:rsidR="00FF00A0">
        <w:rPr>
          <w:rFonts w:ascii="Times New Roman" w:hAnsi="Times New Roman"/>
          <w:sz w:val="18"/>
          <w:szCs w:val="18"/>
          <w:lang w:val="pt-BR"/>
        </w:rPr>
        <w:t>.......................R VI</w:t>
      </w:r>
      <w:r w:rsidR="00A42B32">
        <w:rPr>
          <w:rFonts w:ascii="Times New Roman" w:hAnsi="Times New Roman"/>
          <w:sz w:val="18"/>
          <w:szCs w:val="18"/>
          <w:lang w:val="pt-BR"/>
        </w:rPr>
        <w:t xml:space="preserve">- </w:t>
      </w:r>
      <w:r w:rsidR="00DE55E4">
        <w:rPr>
          <w:rFonts w:ascii="Times New Roman" w:hAnsi="Times New Roman"/>
          <w:sz w:val="18"/>
          <w:szCs w:val="18"/>
          <w:lang w:val="pt-BR"/>
        </w:rPr>
        <w:t>C</w:t>
      </w:r>
      <w:r w:rsidR="002A4BB5">
        <w:rPr>
          <w:rFonts w:ascii="Times New Roman" w:hAnsi="Times New Roman"/>
          <w:sz w:val="18"/>
          <w:szCs w:val="18"/>
          <w:lang w:val="pt-BR"/>
        </w:rPr>
        <w:t>03B.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.................................................................................18/01/2013 EPC- COXIM</w:t>
      </w:r>
    </w:p>
    <w:p w:rsidR="000455D2" w:rsidRPr="0092004B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GERALDO OLIVEIRA DE ALMEIDA..............................R I</w:t>
      </w:r>
      <w:r w:rsidR="00D94BB7">
        <w:rPr>
          <w:rFonts w:ascii="Times New Roman" w:hAnsi="Times New Roman"/>
          <w:sz w:val="18"/>
          <w:szCs w:val="18"/>
          <w:lang w:val="pt-BR"/>
        </w:rPr>
        <w:t>V</w:t>
      </w:r>
      <w:r>
        <w:rPr>
          <w:rFonts w:ascii="Times New Roman" w:hAnsi="Times New Roman"/>
          <w:sz w:val="18"/>
          <w:szCs w:val="18"/>
          <w:lang w:val="pt-BR"/>
        </w:rPr>
        <w:t xml:space="preserve"> C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D94BB7">
        <w:rPr>
          <w:rFonts w:ascii="Times New Roman" w:hAnsi="Times New Roman"/>
          <w:sz w:val="18"/>
          <w:szCs w:val="18"/>
          <w:lang w:val="pt-BR"/>
        </w:rPr>
        <w:t>0</w:t>
      </w:r>
      <w:r w:rsidR="00B9462B">
        <w:rPr>
          <w:rFonts w:ascii="Times New Roman" w:hAnsi="Times New Roman"/>
          <w:sz w:val="18"/>
          <w:szCs w:val="18"/>
          <w:lang w:val="pt-BR"/>
        </w:rPr>
        <w:t>6</w:t>
      </w:r>
      <w:r w:rsidR="00D94BB7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 05/02/2014 EPJARDIM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GERALDO ROGÉRIO DA SILVA............</w:t>
      </w:r>
      <w:r w:rsidR="00941517">
        <w:rPr>
          <w:rFonts w:ascii="Times New Roman" w:hAnsi="Times New Roman"/>
          <w:sz w:val="18"/>
          <w:szCs w:val="18"/>
          <w:lang w:val="pt-BR"/>
        </w:rPr>
        <w:t>.........................RI-C</w:t>
      </w:r>
      <w:r w:rsidR="004D060C">
        <w:rPr>
          <w:rFonts w:ascii="Times New Roman" w:hAnsi="Times New Roman"/>
          <w:sz w:val="18"/>
          <w:szCs w:val="18"/>
          <w:lang w:val="pt-BR"/>
        </w:rPr>
        <w:t>11....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</w:t>
      </w:r>
      <w:r w:rsidR="00D94BB7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.......................................................................................23/12/13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GERSON JORGE DA SILVA............................................R I</w:t>
      </w:r>
      <w:r w:rsidR="00C2386F">
        <w:rPr>
          <w:rFonts w:ascii="Times New Roman" w:hAnsi="Times New Roman"/>
          <w:sz w:val="18"/>
          <w:szCs w:val="18"/>
          <w:lang w:val="pt-BR"/>
        </w:rPr>
        <w:t>II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C2386F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 17/02/2012            DPC/DIB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GERVA</w:t>
      </w:r>
      <w:r w:rsidR="002F5CE1">
        <w:rPr>
          <w:rFonts w:ascii="Times New Roman" w:hAnsi="Times New Roman"/>
          <w:sz w:val="18"/>
          <w:szCs w:val="18"/>
          <w:lang w:val="pt-BR"/>
        </w:rPr>
        <w:t>S</w:t>
      </w:r>
      <w:r w:rsidRPr="0092004B">
        <w:rPr>
          <w:rFonts w:ascii="Times New Roman" w:hAnsi="Times New Roman"/>
          <w:sz w:val="18"/>
          <w:szCs w:val="18"/>
          <w:lang w:val="pt-BR"/>
        </w:rPr>
        <w:t>IO AUFONSO PENAJO..............</w:t>
      </w:r>
      <w:r w:rsidR="00DD5AEE">
        <w:rPr>
          <w:rFonts w:ascii="Times New Roman" w:hAnsi="Times New Roman"/>
          <w:sz w:val="18"/>
          <w:szCs w:val="18"/>
          <w:lang w:val="pt-BR"/>
        </w:rPr>
        <w:t>.......................R I C 0</w:t>
      </w:r>
      <w:r w:rsidR="00BA6F4E">
        <w:rPr>
          <w:rFonts w:ascii="Times New Roman" w:hAnsi="Times New Roman"/>
          <w:sz w:val="18"/>
          <w:szCs w:val="18"/>
          <w:lang w:val="pt-BR"/>
        </w:rPr>
        <w:t>8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..........................................................................................17/04/13  EPJARDIM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GESIEL SILVA DE OLIVEIRA.........................</w:t>
      </w:r>
      <w:r w:rsidR="00563685">
        <w:rPr>
          <w:rFonts w:ascii="Times New Roman" w:hAnsi="Times New Roman"/>
          <w:sz w:val="18"/>
          <w:szCs w:val="18"/>
          <w:lang w:val="pt-BR"/>
        </w:rPr>
        <w:t>..................R I – C 02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...............................................................................09/11/2012 DPF P. PORÃ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GILENO ALEXANDRE DE MELO......................................R </w:t>
      </w:r>
      <w:r w:rsidR="0064335E">
        <w:rPr>
          <w:rFonts w:ascii="Times New Roman" w:hAnsi="Times New Roman"/>
          <w:sz w:val="18"/>
          <w:szCs w:val="18"/>
          <w:lang w:val="pt-BR"/>
        </w:rPr>
        <w:t>V</w:t>
      </w:r>
      <w:r w:rsidR="00BA6F4E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>- C 0</w:t>
      </w:r>
      <w:r w:rsidR="0064335E">
        <w:rPr>
          <w:rFonts w:ascii="Times New Roman" w:hAnsi="Times New Roman"/>
          <w:sz w:val="18"/>
          <w:szCs w:val="18"/>
          <w:lang w:val="pt-BR"/>
        </w:rPr>
        <w:t>2B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......................................................................................20/04/2013 COXIM</w:t>
      </w:r>
    </w:p>
    <w:p w:rsidR="000455D2" w:rsidRPr="0092004B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GILMAR DA SILVA..................................</w:t>
      </w:r>
      <w:r w:rsidRPr="000455D2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 xml:space="preserve">..............................R </w:t>
      </w:r>
      <w:r w:rsidR="00A6573B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>I C0</w:t>
      </w:r>
      <w:r w:rsidR="00A6573B">
        <w:rPr>
          <w:rFonts w:ascii="Times New Roman" w:hAnsi="Times New Roman"/>
          <w:sz w:val="18"/>
          <w:szCs w:val="18"/>
          <w:lang w:val="pt-BR"/>
        </w:rPr>
        <w:t>5...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 05/02/2014 EPJARDIM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GILSON ALVARENGA DA SILVA.....................................R II</w:t>
      </w:r>
      <w:r w:rsidR="00AE6BA5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</w:t>
      </w:r>
      <w:r w:rsidR="00AE6BA5">
        <w:rPr>
          <w:rFonts w:ascii="Times New Roman" w:hAnsi="Times New Roman"/>
          <w:sz w:val="18"/>
          <w:szCs w:val="18"/>
          <w:lang w:val="pt-BR"/>
        </w:rPr>
        <w:t xml:space="preserve"> C 12. </w:t>
      </w:r>
      <w:r w:rsidR="00A6573B">
        <w:rPr>
          <w:rFonts w:ascii="Times New Roman" w:hAnsi="Times New Roman"/>
          <w:sz w:val="18"/>
          <w:szCs w:val="18"/>
          <w:lang w:val="pt-BR"/>
        </w:rPr>
        <w:t>.......</w:t>
      </w:r>
      <w:r w:rsidR="00AE6BA5">
        <w:rPr>
          <w:rFonts w:ascii="Times New Roman" w:hAnsi="Times New Roman"/>
          <w:sz w:val="18"/>
          <w:szCs w:val="18"/>
          <w:lang w:val="pt-BR"/>
        </w:rPr>
        <w:t>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...................................14/04/2012           DPC/RIO VERDE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GILSON JOSÉ MACHADO......................</w:t>
      </w:r>
      <w:r w:rsidR="00DE55E4">
        <w:rPr>
          <w:rFonts w:ascii="Times New Roman" w:hAnsi="Times New Roman"/>
          <w:sz w:val="18"/>
          <w:szCs w:val="18"/>
          <w:lang w:val="pt-BR"/>
        </w:rPr>
        <w:t>......</w:t>
      </w:r>
      <w:r w:rsidR="009A590D">
        <w:rPr>
          <w:rFonts w:ascii="Times New Roman" w:hAnsi="Times New Roman"/>
          <w:sz w:val="18"/>
          <w:szCs w:val="18"/>
          <w:lang w:val="pt-BR"/>
        </w:rPr>
        <w:t>......................R VI- C 02A</w:t>
      </w:r>
      <w:r w:rsidR="001942FA">
        <w:rPr>
          <w:rFonts w:ascii="Times New Roman" w:hAnsi="Times New Roman"/>
          <w:sz w:val="18"/>
          <w:szCs w:val="18"/>
          <w:lang w:val="pt-BR"/>
        </w:rPr>
        <w:t>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................................................................................04/04/13 DPC BONITO</w:t>
      </w:r>
    </w:p>
    <w:p w:rsidR="00F51780" w:rsidRPr="0092004B" w:rsidRDefault="00F5178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GLÉSIO VAZ PROCÓPIO.....................................................R V-C 03 B......................................................................................03/06/2014 DCP DIB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GRIMALDO SILVA JUNIOR ............................................R</w:t>
      </w:r>
      <w:r w:rsidR="00766695">
        <w:rPr>
          <w:rFonts w:ascii="Times New Roman" w:hAnsi="Times New Roman"/>
          <w:sz w:val="18"/>
          <w:szCs w:val="18"/>
          <w:lang w:val="pt-BR"/>
        </w:rPr>
        <w:t xml:space="preserve"> IV – C 11..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................................................................15/07/2013     DPF/PONTA PORÃ</w:t>
      </w:r>
    </w:p>
    <w:p w:rsidR="0033011E" w:rsidRDefault="0033011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GUEDISMAR COELHO FIRMIANO ....</w:t>
      </w:r>
      <w:r w:rsidR="00512014">
        <w:rPr>
          <w:rFonts w:ascii="Times New Roman" w:hAnsi="Times New Roman"/>
          <w:sz w:val="18"/>
          <w:szCs w:val="18"/>
          <w:lang w:val="pt-BR"/>
        </w:rPr>
        <w:t>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 RVI – C02B</w:t>
      </w:r>
      <w:r w:rsidR="007C5C58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</w:t>
      </w:r>
      <w:r w:rsidR="001942FA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..........................................................11/03/2014  DP P. PORA</w:t>
      </w:r>
    </w:p>
    <w:p w:rsidR="00324947" w:rsidRDefault="0032494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GUILHERME ROSA DOS SANTOS....................................R </w:t>
      </w:r>
      <w:r w:rsidR="00721742">
        <w:rPr>
          <w:rFonts w:ascii="Times New Roman" w:hAnsi="Times New Roman"/>
          <w:sz w:val="18"/>
          <w:szCs w:val="18"/>
          <w:lang w:val="pt-BR"/>
        </w:rPr>
        <w:t>III</w:t>
      </w:r>
      <w:r>
        <w:rPr>
          <w:rFonts w:ascii="Times New Roman" w:hAnsi="Times New Roman"/>
          <w:sz w:val="18"/>
          <w:szCs w:val="18"/>
          <w:lang w:val="pt-BR"/>
        </w:rPr>
        <w:t xml:space="preserve"> – C0</w:t>
      </w:r>
      <w:r w:rsidR="00721742">
        <w:rPr>
          <w:rFonts w:ascii="Times New Roman" w:hAnsi="Times New Roman"/>
          <w:sz w:val="18"/>
          <w:szCs w:val="18"/>
          <w:lang w:val="pt-BR"/>
        </w:rPr>
        <w:t>2</w:t>
      </w:r>
      <w:r>
        <w:rPr>
          <w:rFonts w:ascii="Times New Roman" w:hAnsi="Times New Roman"/>
          <w:sz w:val="18"/>
          <w:szCs w:val="18"/>
          <w:lang w:val="pt-BR"/>
        </w:rPr>
        <w:t xml:space="preserve">  ..............................................................................30/05/2014  EP COXIM</w:t>
      </w:r>
    </w:p>
    <w:p w:rsidR="0033011E" w:rsidRDefault="0033011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GUSTAVO ROLON AGUIAR........................................</w:t>
      </w:r>
      <w:r w:rsidR="00512014">
        <w:rPr>
          <w:rFonts w:ascii="Times New Roman" w:hAnsi="Times New Roman"/>
          <w:sz w:val="18"/>
          <w:szCs w:val="18"/>
          <w:lang w:val="pt-BR"/>
        </w:rPr>
        <w:t>......</w:t>
      </w:r>
      <w:r w:rsidR="00766695">
        <w:rPr>
          <w:rFonts w:ascii="Times New Roman" w:hAnsi="Times New Roman"/>
          <w:sz w:val="18"/>
          <w:szCs w:val="18"/>
          <w:lang w:val="pt-BR"/>
        </w:rPr>
        <w:t>R IV  C 11</w:t>
      </w:r>
      <w:r>
        <w:rPr>
          <w:rFonts w:ascii="Times New Roman" w:hAnsi="Times New Roman"/>
          <w:sz w:val="18"/>
          <w:szCs w:val="18"/>
          <w:lang w:val="pt-BR"/>
        </w:rPr>
        <w:t xml:space="preserve"> ...</w:t>
      </w:r>
      <w:r w:rsidR="00512014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</w:t>
      </w:r>
      <w:r w:rsidR="001942FA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..........................................................11/03/2014 DP P. PORA</w:t>
      </w:r>
    </w:p>
    <w:p w:rsidR="00AF4CDC" w:rsidRPr="0092004B" w:rsidRDefault="00AF4CD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HAMILTON ROBERTO DIAS JUNIOR E OU SAULO MOREIRA DE FARIA FILHO.....RIII-C06...................24/03/2014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HELIO GOMES DA SI</w:t>
      </w:r>
      <w:r w:rsidR="0033011E">
        <w:rPr>
          <w:rFonts w:ascii="Times New Roman" w:hAnsi="Times New Roman"/>
          <w:sz w:val="18"/>
          <w:szCs w:val="18"/>
          <w:lang w:val="pt-BR"/>
        </w:rPr>
        <w:t>L</w:t>
      </w:r>
      <w:r w:rsidRPr="0092004B">
        <w:rPr>
          <w:rFonts w:ascii="Times New Roman" w:hAnsi="Times New Roman"/>
          <w:sz w:val="18"/>
          <w:szCs w:val="18"/>
          <w:lang w:val="pt-BR"/>
        </w:rPr>
        <w:t>VA..................................................R II</w:t>
      </w:r>
      <w:r w:rsidR="00D52D0F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D52D0F">
        <w:rPr>
          <w:rFonts w:ascii="Times New Roman" w:hAnsi="Times New Roman"/>
          <w:sz w:val="18"/>
          <w:szCs w:val="18"/>
          <w:lang w:val="pt-BR"/>
        </w:rPr>
        <w:t>02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.....................................................................................25/05/2012...EPRB 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HERMESON RAMÃO VEIGA........................</w:t>
      </w:r>
      <w:r w:rsidR="00766695">
        <w:rPr>
          <w:rFonts w:ascii="Times New Roman" w:hAnsi="Times New Roman"/>
          <w:sz w:val="18"/>
          <w:szCs w:val="18"/>
          <w:lang w:val="pt-BR"/>
        </w:rPr>
        <w:t>.......................R IV C 10.</w:t>
      </w:r>
      <w:r w:rsidRPr="0092004B">
        <w:rPr>
          <w:rFonts w:ascii="Times New Roman" w:hAnsi="Times New Roman"/>
          <w:sz w:val="18"/>
          <w:szCs w:val="18"/>
          <w:lang w:val="pt-BR"/>
        </w:rPr>
        <w:t>..... .............................................................................27/03/13   DP BONITO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HERMINIO DOS SANTOS FILHO.....................................R V C01B.....................................................................25/04/2012 DPC/ BODOQUENA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 xml:space="preserve">HOEDER LEGUIR FERNANDES.......................................... R </w:t>
      </w:r>
      <w:r w:rsidR="00393436">
        <w:rPr>
          <w:rFonts w:ascii="Times New Roman" w:hAnsi="Times New Roman"/>
          <w:bCs/>
          <w:sz w:val="18"/>
          <w:szCs w:val="18"/>
          <w:lang w:val="pt-BR"/>
        </w:rPr>
        <w:t>I</w:t>
      </w:r>
      <w:r w:rsidR="00D134DC">
        <w:rPr>
          <w:rFonts w:ascii="Times New Roman" w:hAnsi="Times New Roman"/>
          <w:bCs/>
          <w:sz w:val="18"/>
          <w:szCs w:val="18"/>
          <w:lang w:val="pt-BR"/>
        </w:rPr>
        <w:t>I</w:t>
      </w:r>
      <w:r w:rsidR="00BA6F4E">
        <w:rPr>
          <w:rFonts w:ascii="Times New Roman" w:hAnsi="Times New Roman"/>
          <w:bCs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 xml:space="preserve"> – C </w:t>
      </w:r>
      <w:r w:rsidR="00393436">
        <w:rPr>
          <w:rFonts w:ascii="Times New Roman" w:hAnsi="Times New Roman"/>
          <w:bCs/>
          <w:sz w:val="18"/>
          <w:szCs w:val="18"/>
          <w:lang w:val="pt-BR"/>
        </w:rPr>
        <w:t>0</w:t>
      </w:r>
      <w:r w:rsidR="00065DAF">
        <w:rPr>
          <w:rFonts w:ascii="Times New Roman" w:hAnsi="Times New Roman"/>
          <w:bCs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.......................................................31/12/2013 –</w:t>
      </w:r>
      <w:r w:rsidR="00974855">
        <w:rPr>
          <w:rFonts w:ascii="Times New Roman" w:hAnsi="Times New Roman"/>
          <w:bCs/>
          <w:sz w:val="18"/>
          <w:szCs w:val="18"/>
          <w:lang w:val="pt-BR"/>
        </w:rPr>
        <w:t>DPC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- AQUIDAUANA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HOENDERSON GOMES DE OLIVEIRA..</w:t>
      </w:r>
      <w:r w:rsidR="00D134DC">
        <w:rPr>
          <w:rFonts w:ascii="Times New Roman" w:hAnsi="Times New Roman"/>
          <w:sz w:val="18"/>
          <w:szCs w:val="18"/>
          <w:lang w:val="pt-BR"/>
        </w:rPr>
        <w:t>...........................R 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D134DC">
        <w:rPr>
          <w:rFonts w:ascii="Times New Roman" w:hAnsi="Times New Roman"/>
          <w:sz w:val="18"/>
          <w:szCs w:val="18"/>
          <w:lang w:val="pt-BR"/>
        </w:rPr>
        <w:t>9...</w:t>
      </w:r>
      <w:r w:rsidRPr="0092004B">
        <w:rPr>
          <w:rFonts w:ascii="Times New Roman" w:hAnsi="Times New Roman"/>
          <w:sz w:val="18"/>
          <w:szCs w:val="18"/>
          <w:lang w:val="pt-BR"/>
        </w:rPr>
        <w:t>. ........................................................................................23/05/2013 EPRB</w:t>
      </w:r>
    </w:p>
    <w:p w:rsidR="000455D2" w:rsidRPr="0092004B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HUGO ARNALDO PEREIRA DEDÉ..............................R </w:t>
      </w:r>
      <w:r w:rsidR="00FF4AAD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>I C</w:t>
      </w:r>
      <w:r w:rsidR="00FF4AAD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0</w:t>
      </w:r>
      <w:r w:rsidR="00FF4AAD">
        <w:rPr>
          <w:rFonts w:ascii="Times New Roman" w:hAnsi="Times New Roman"/>
          <w:sz w:val="18"/>
          <w:szCs w:val="18"/>
          <w:lang w:val="pt-BR"/>
        </w:rPr>
        <w:t>9.............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 05/02/2014 EPJARDIM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HUMBERTO FERREIRA DA SILVA JUNIOR................... .R III – C 02.......... ...........................................................................25/11/13     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IAGO HENRIQUE DA SILVA CARNEIRO........</w:t>
      </w:r>
      <w:r w:rsidR="00DD5AEE">
        <w:rPr>
          <w:rFonts w:ascii="Times New Roman" w:hAnsi="Times New Roman"/>
          <w:sz w:val="18"/>
          <w:szCs w:val="18"/>
          <w:lang w:val="pt-BR"/>
        </w:rPr>
        <w:t xml:space="preserve">.................. .R </w:t>
      </w:r>
      <w:r w:rsidR="003B66C4">
        <w:rPr>
          <w:rFonts w:ascii="Times New Roman" w:hAnsi="Times New Roman"/>
          <w:sz w:val="18"/>
          <w:szCs w:val="18"/>
          <w:lang w:val="pt-BR"/>
        </w:rPr>
        <w:t>II – C</w:t>
      </w:r>
      <w:r w:rsidR="00DD5AEE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AD5024">
        <w:rPr>
          <w:rFonts w:ascii="Times New Roman" w:hAnsi="Times New Roman"/>
          <w:sz w:val="18"/>
          <w:szCs w:val="18"/>
          <w:lang w:val="pt-BR"/>
        </w:rPr>
        <w:t>05</w:t>
      </w:r>
      <w:r w:rsidR="003B66C4">
        <w:rPr>
          <w:rFonts w:ascii="Times New Roman" w:hAnsi="Times New Roman"/>
          <w:sz w:val="18"/>
          <w:szCs w:val="18"/>
          <w:lang w:val="pt-BR"/>
        </w:rPr>
        <w:t>........</w:t>
      </w:r>
      <w:r w:rsidR="00DD5AEE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</w:t>
      </w:r>
      <w:r w:rsidR="00317718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..................................................25/11/13        UPRB</w:t>
      </w:r>
    </w:p>
    <w:p w:rsidR="005F3E48" w:rsidRPr="0092004B" w:rsidRDefault="005F3E4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IVAN BONIFACIO BARBOSA ......................</w:t>
      </w:r>
      <w:r w:rsidR="00D134DC">
        <w:rPr>
          <w:rFonts w:ascii="Times New Roman" w:hAnsi="Times New Roman"/>
          <w:sz w:val="18"/>
          <w:szCs w:val="18"/>
          <w:lang w:val="pt-BR"/>
        </w:rPr>
        <w:t>.............................R I</w:t>
      </w:r>
      <w:r>
        <w:rPr>
          <w:rFonts w:ascii="Times New Roman" w:hAnsi="Times New Roman"/>
          <w:sz w:val="18"/>
          <w:szCs w:val="18"/>
          <w:lang w:val="pt-BR"/>
        </w:rPr>
        <w:t>I – 0</w:t>
      </w:r>
      <w:r w:rsidR="001942FA">
        <w:rPr>
          <w:rFonts w:ascii="Times New Roman" w:hAnsi="Times New Roman"/>
          <w:sz w:val="18"/>
          <w:szCs w:val="18"/>
          <w:lang w:val="pt-BR"/>
        </w:rPr>
        <w:t>6</w:t>
      </w:r>
      <w:r>
        <w:rPr>
          <w:rFonts w:ascii="Times New Roman" w:hAnsi="Times New Roman"/>
          <w:sz w:val="18"/>
          <w:szCs w:val="18"/>
          <w:lang w:val="pt-BR"/>
        </w:rPr>
        <w:t xml:space="preserve">  ..</w:t>
      </w:r>
      <w:r w:rsidR="001942FA">
        <w:rPr>
          <w:rFonts w:ascii="Times New Roman" w:hAnsi="Times New Roman"/>
          <w:sz w:val="18"/>
          <w:szCs w:val="18"/>
          <w:lang w:val="pt-BR"/>
        </w:rPr>
        <w:t>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.......................................................................11/04/2014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IVO DO NASCIMENTO FIUZA 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........................R V – 02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 ..................................</w:t>
      </w:r>
      <w:r w:rsidR="00317718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...........................................19/12/2013 EP -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IVO RODRIGUES PROENÇA ............................................R I C 10 ...................................................................................................29/11/12  EPRB</w:t>
      </w:r>
    </w:p>
    <w:p w:rsidR="00D91DF3" w:rsidRDefault="00D91DF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INIRSON LORENÇO GONÇALVES..................................R I</w:t>
      </w:r>
      <w:r w:rsidR="00711032">
        <w:rPr>
          <w:rFonts w:ascii="Times New Roman" w:hAnsi="Times New Roman"/>
          <w:sz w:val="18"/>
          <w:szCs w:val="18"/>
          <w:lang w:val="pt-BR"/>
        </w:rPr>
        <w:t xml:space="preserve"> C 13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</w:t>
      </w:r>
      <w:r w:rsidR="005B1AA5">
        <w:rPr>
          <w:rFonts w:ascii="Times New Roman" w:hAnsi="Times New Roman"/>
          <w:sz w:val="18"/>
          <w:szCs w:val="18"/>
          <w:lang w:val="pt-BR"/>
        </w:rPr>
        <w:t>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</w:t>
      </w:r>
      <w:r w:rsidR="00FC6C8C">
        <w:rPr>
          <w:rFonts w:ascii="Times New Roman" w:hAnsi="Times New Roman"/>
          <w:sz w:val="18"/>
          <w:szCs w:val="18"/>
          <w:lang w:val="pt-BR"/>
        </w:rPr>
        <w:t>.........................</w:t>
      </w:r>
      <w:r>
        <w:rPr>
          <w:rFonts w:ascii="Times New Roman" w:hAnsi="Times New Roman"/>
          <w:sz w:val="18"/>
          <w:szCs w:val="18"/>
          <w:lang w:val="pt-BR"/>
        </w:rPr>
        <w:t>...09/04/14 - EPA</w:t>
      </w:r>
    </w:p>
    <w:p w:rsidR="00FC6C8C" w:rsidRDefault="00FC6C8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INÁCIO VILHARVA NETO.................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II</w:t>
      </w:r>
      <w:r>
        <w:rPr>
          <w:rFonts w:ascii="Times New Roman" w:hAnsi="Times New Roman"/>
          <w:sz w:val="18"/>
          <w:szCs w:val="18"/>
          <w:lang w:val="pt-BR"/>
        </w:rPr>
        <w:t xml:space="preserve"> – C</w:t>
      </w:r>
      <w:r w:rsidR="00FA6EC6">
        <w:rPr>
          <w:rFonts w:ascii="Times New Roman" w:hAnsi="Times New Roman"/>
          <w:sz w:val="18"/>
          <w:szCs w:val="18"/>
          <w:lang w:val="pt-BR"/>
        </w:rPr>
        <w:t xml:space="preserve"> 05 ............................................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.....................................23/05/14 DP MARACAJU</w:t>
      </w:r>
    </w:p>
    <w:p w:rsidR="002963C7" w:rsidRPr="0092004B" w:rsidRDefault="002963C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ISRAEL RAMOS DE SOUZA...........................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.....................R III-C10.....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....................................................................02/06/2014 DP SÃO G.OESTE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JACKES MARTINS DE SOUZA BARROS...</w:t>
      </w:r>
      <w:r w:rsidR="00455768">
        <w:rPr>
          <w:rFonts w:ascii="Times New Roman" w:hAnsi="Times New Roman"/>
          <w:sz w:val="18"/>
          <w:szCs w:val="18"/>
          <w:lang w:val="pt-BR"/>
        </w:rPr>
        <w:t xml:space="preserve">.......................R </w:t>
      </w:r>
      <w:r w:rsidR="00C13FE7">
        <w:rPr>
          <w:rFonts w:ascii="Times New Roman" w:hAnsi="Times New Roman"/>
          <w:sz w:val="18"/>
          <w:szCs w:val="18"/>
          <w:lang w:val="pt-BR"/>
        </w:rPr>
        <w:t>I</w:t>
      </w:r>
      <w:r w:rsidR="00455768">
        <w:rPr>
          <w:rFonts w:ascii="Times New Roman" w:hAnsi="Times New Roman"/>
          <w:sz w:val="18"/>
          <w:szCs w:val="18"/>
          <w:lang w:val="pt-BR"/>
        </w:rPr>
        <w:t xml:space="preserve">I  C </w:t>
      </w:r>
      <w:r w:rsidR="00C13FE7">
        <w:rPr>
          <w:rFonts w:ascii="Times New Roman" w:hAnsi="Times New Roman"/>
          <w:sz w:val="18"/>
          <w:szCs w:val="18"/>
          <w:lang w:val="pt-BR"/>
        </w:rPr>
        <w:t>04</w:t>
      </w:r>
      <w:r w:rsidR="00455768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</w:t>
      </w:r>
      <w:r w:rsidR="00FD7E94">
        <w:rPr>
          <w:rFonts w:ascii="Times New Roman" w:hAnsi="Times New Roman"/>
          <w:sz w:val="18"/>
          <w:szCs w:val="18"/>
          <w:lang w:val="pt-BR"/>
        </w:rPr>
        <w:t>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10/11/2013     DPC DIB</w:t>
      </w:r>
    </w:p>
    <w:p w:rsidR="00E00759" w:rsidRDefault="00E00759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JACKSON CABREIRA FERNANDES..................................R </w:t>
      </w:r>
      <w:r w:rsidR="00586B9F">
        <w:rPr>
          <w:rFonts w:ascii="Times New Roman" w:hAnsi="Times New Roman"/>
          <w:sz w:val="18"/>
          <w:szCs w:val="18"/>
          <w:lang w:val="pt-BR"/>
        </w:rPr>
        <w:t>I</w:t>
      </w:r>
      <w:r w:rsidR="00AB4A6C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-C </w:t>
      </w:r>
      <w:r w:rsidR="00586B9F">
        <w:rPr>
          <w:rFonts w:ascii="Times New Roman" w:hAnsi="Times New Roman"/>
          <w:sz w:val="18"/>
          <w:szCs w:val="18"/>
          <w:lang w:val="pt-BR"/>
        </w:rPr>
        <w:t>07</w:t>
      </w:r>
      <w:r>
        <w:rPr>
          <w:rFonts w:ascii="Times New Roman" w:hAnsi="Times New Roman"/>
          <w:sz w:val="18"/>
          <w:szCs w:val="18"/>
          <w:lang w:val="pt-BR"/>
        </w:rPr>
        <w:t>.................................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........................................................27/03/2014  EPA</w:t>
      </w:r>
    </w:p>
    <w:p w:rsidR="00BF6DD0" w:rsidRPr="0092004B" w:rsidRDefault="00BF6DD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JADER ASSIS ROCHA .......................................................R </w:t>
      </w:r>
      <w:r w:rsidR="00AC399D">
        <w:rPr>
          <w:rFonts w:ascii="Times New Roman" w:hAnsi="Times New Roman"/>
          <w:sz w:val="18"/>
          <w:szCs w:val="18"/>
          <w:lang w:val="pt-BR"/>
        </w:rPr>
        <w:t>I</w:t>
      </w:r>
      <w:r w:rsidR="00774AFA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>– C 0</w:t>
      </w:r>
      <w:r w:rsidR="00AC399D">
        <w:rPr>
          <w:rFonts w:ascii="Times New Roman" w:hAnsi="Times New Roman"/>
          <w:sz w:val="18"/>
          <w:szCs w:val="18"/>
          <w:lang w:val="pt-BR"/>
        </w:rPr>
        <w:t>6</w:t>
      </w:r>
      <w:r>
        <w:rPr>
          <w:rFonts w:ascii="Times New Roman" w:hAnsi="Times New Roman"/>
          <w:sz w:val="18"/>
          <w:szCs w:val="18"/>
          <w:lang w:val="pt-BR"/>
        </w:rPr>
        <w:t>....</w:t>
      </w:r>
      <w:r w:rsidR="00AC399D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.....................................................24/02/2014    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JAIR DOS SANTOS BARBOSA .........................................R III - C 08 ...............................................................................................29/11/12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JAIR DOS SANTOS.......................................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.......................R IV C 06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.................................................................................06/11/2013 DPF/P.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es-ES_tradnl"/>
        </w:rPr>
      </w:pPr>
      <w:r w:rsidRPr="0092004B">
        <w:rPr>
          <w:rFonts w:ascii="Times New Roman" w:hAnsi="Times New Roman"/>
          <w:sz w:val="18"/>
          <w:szCs w:val="18"/>
          <w:lang w:val="es-ES_tradnl"/>
        </w:rPr>
        <w:t>JAIR JAGUELLA....................................................................R V C 01 B......................................................................................15/04/11     DPC DIB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JAIR RIBEIRO DE SOUZA .................................................R V – C 01 B ................................................06/02/2012    DPC/GLORIA DOURADOS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JAKES ALVES PEREIRA ....................................................R I</w:t>
      </w:r>
      <w:r w:rsidR="00B91FD7">
        <w:rPr>
          <w:rFonts w:ascii="Times New Roman" w:hAnsi="Times New Roman"/>
          <w:sz w:val="18"/>
          <w:szCs w:val="18"/>
          <w:lang w:val="pt-BR"/>
        </w:rPr>
        <w:t>- C 10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.......................................................................27/01/2012/    DP/RIO VERDE</w:t>
      </w:r>
    </w:p>
    <w:p w:rsidR="009F2155" w:rsidRPr="0092004B" w:rsidRDefault="009F215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JEFERSON DE ARRUDA BARRETO....................................R </w:t>
      </w:r>
      <w:r w:rsidR="00A50406">
        <w:rPr>
          <w:rFonts w:ascii="Times New Roman" w:hAnsi="Times New Roman"/>
          <w:sz w:val="18"/>
          <w:szCs w:val="18"/>
          <w:lang w:val="pt-BR"/>
        </w:rPr>
        <w:t>II – C 03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..................................................................15/05/2014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JEFERSON CORTEZ DA CRUZ e/ou PEDRO PAULO CORTEZ DOS SANTO</w:t>
      </w:r>
      <w:r w:rsidR="00801D44">
        <w:rPr>
          <w:rFonts w:ascii="Times New Roman" w:hAnsi="Times New Roman"/>
          <w:sz w:val="18"/>
          <w:szCs w:val="18"/>
          <w:lang w:val="pt-BR"/>
        </w:rPr>
        <w:t>S......................RI –C 0</w:t>
      </w:r>
      <w:r w:rsidR="00C2386F">
        <w:rPr>
          <w:rFonts w:ascii="Times New Roman" w:hAnsi="Times New Roman"/>
          <w:sz w:val="18"/>
          <w:szCs w:val="18"/>
          <w:lang w:val="pt-BR"/>
        </w:rPr>
        <w:t>9</w:t>
      </w:r>
      <w:r w:rsidR="00801D44">
        <w:rPr>
          <w:rFonts w:ascii="Times New Roman" w:hAnsi="Times New Roman"/>
          <w:sz w:val="18"/>
          <w:szCs w:val="18"/>
          <w:lang w:val="pt-BR"/>
        </w:rPr>
        <w:t>...............</w:t>
      </w:r>
      <w:r w:rsidR="00872A07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................04/10/2013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JEFERSON GOMES PROCÓPIO...................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........................R IV C 04..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 ................ ...................................................................07/06/13   DPF  PPA</w:t>
      </w:r>
    </w:p>
    <w:p w:rsidR="00CA11E6" w:rsidRPr="00767D0B" w:rsidRDefault="00CA11E6" w:rsidP="00767D0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JEFERSON LEMES FERREIRA ...............</w:t>
      </w:r>
      <w:r w:rsidR="00D76257">
        <w:rPr>
          <w:rFonts w:ascii="Times New Roman" w:hAnsi="Times New Roman"/>
          <w:sz w:val="18"/>
          <w:szCs w:val="18"/>
          <w:lang w:val="pt-BR"/>
        </w:rPr>
        <w:t>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.......................R VI C 02B</w:t>
      </w:r>
      <w:r w:rsidRPr="0092004B">
        <w:rPr>
          <w:rFonts w:ascii="Times New Roman" w:hAnsi="Times New Roman"/>
          <w:sz w:val="18"/>
          <w:szCs w:val="18"/>
          <w:lang w:val="pt-BR"/>
        </w:rPr>
        <w:t>........</w:t>
      </w:r>
      <w:r w:rsidR="002B4409">
        <w:rPr>
          <w:rFonts w:ascii="Times New Roman" w:hAnsi="Times New Roman"/>
          <w:sz w:val="18"/>
          <w:szCs w:val="18"/>
          <w:lang w:val="pt-BR"/>
        </w:rPr>
        <w:t>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.......................................13/09/2013   EPMC-COXIM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JEFFERSON SIQUEIRA DA SILVA e/ou ALEXSANDRO NASCIMENTO</w:t>
      </w:r>
      <w:r w:rsidR="007735AA">
        <w:rPr>
          <w:rFonts w:ascii="Times New Roman" w:hAnsi="Times New Roman"/>
          <w:sz w:val="18"/>
          <w:szCs w:val="18"/>
          <w:lang w:val="pt-BR"/>
        </w:rPr>
        <w:t xml:space="preserve"> GOMES...............R V </w:t>
      </w:r>
      <w:r w:rsidR="00C55E24">
        <w:rPr>
          <w:rFonts w:ascii="Times New Roman" w:hAnsi="Times New Roman"/>
          <w:sz w:val="18"/>
          <w:szCs w:val="18"/>
          <w:lang w:val="pt-BR"/>
        </w:rPr>
        <w:t xml:space="preserve"> C</w:t>
      </w:r>
      <w:r w:rsidR="007735AA">
        <w:rPr>
          <w:rFonts w:ascii="Times New Roman" w:hAnsi="Times New Roman"/>
          <w:sz w:val="18"/>
          <w:szCs w:val="18"/>
          <w:lang w:val="pt-BR"/>
        </w:rPr>
        <w:t xml:space="preserve"> 0</w:t>
      </w:r>
      <w:r w:rsidR="00721742">
        <w:rPr>
          <w:rFonts w:ascii="Times New Roman" w:hAnsi="Times New Roman"/>
          <w:sz w:val="18"/>
          <w:szCs w:val="18"/>
          <w:lang w:val="pt-BR"/>
        </w:rPr>
        <w:t>2</w:t>
      </w:r>
      <w:r w:rsidR="00C55E24">
        <w:rPr>
          <w:rFonts w:ascii="Times New Roman" w:hAnsi="Times New Roman"/>
          <w:sz w:val="18"/>
          <w:szCs w:val="18"/>
          <w:lang w:val="pt-BR"/>
        </w:rPr>
        <w:t>A</w:t>
      </w:r>
      <w:r w:rsidRPr="0092004B">
        <w:rPr>
          <w:rFonts w:ascii="Times New Roman" w:hAnsi="Times New Roman"/>
          <w:sz w:val="18"/>
          <w:szCs w:val="18"/>
          <w:lang w:val="pt-BR"/>
        </w:rPr>
        <w:t>..........</w:t>
      </w:r>
      <w:r w:rsidR="007735AA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.........................02/05/13   IPCG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JESUINO MANOEL DA SILVA.........................................R V C 01 B............................................................................................................03/08/12 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JHONATAN DA SILVA…………………………………….R III – C 06 ............................................................... 26/02/2013       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JOAIR DE OLIVEIRA PEREIRA.............</w:t>
      </w:r>
      <w:r w:rsidR="0094549A">
        <w:rPr>
          <w:rFonts w:ascii="Times New Roman" w:hAnsi="Times New Roman"/>
          <w:sz w:val="18"/>
          <w:szCs w:val="18"/>
          <w:lang w:val="pt-BR"/>
        </w:rPr>
        <w:t>.......</w:t>
      </w:r>
      <w:r w:rsidR="008B1F0D">
        <w:rPr>
          <w:rFonts w:ascii="Times New Roman" w:hAnsi="Times New Roman"/>
          <w:sz w:val="18"/>
          <w:szCs w:val="18"/>
          <w:lang w:val="pt-BR"/>
        </w:rPr>
        <w:t>......................R VI- C 03B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</w:t>
      </w:r>
      <w:r w:rsidR="0094549A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.....................................................11/07/12  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JOÃO DA SILVA BRITO.............................</w:t>
      </w:r>
      <w:r w:rsidR="00E07D6A">
        <w:rPr>
          <w:rFonts w:ascii="Times New Roman" w:hAnsi="Times New Roman"/>
          <w:sz w:val="18"/>
          <w:szCs w:val="18"/>
          <w:lang w:val="pt-BR"/>
        </w:rPr>
        <w:t>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....R V -  C 1 B ...... ................................</w:t>
      </w:r>
      <w:r w:rsidR="00E07D6A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.......................16/06/2011    DP 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JOÃO FERNANDO DA SILVA A</w:t>
      </w:r>
      <w:r w:rsidR="00775550">
        <w:rPr>
          <w:rFonts w:ascii="Times New Roman" w:hAnsi="Times New Roman"/>
          <w:sz w:val="18"/>
          <w:szCs w:val="18"/>
          <w:lang w:val="pt-BR"/>
        </w:rPr>
        <w:t>SSUNÇÃO ....................R V</w:t>
      </w:r>
      <w:r w:rsidR="00774AFA">
        <w:rPr>
          <w:rFonts w:ascii="Times New Roman" w:hAnsi="Times New Roman"/>
          <w:sz w:val="18"/>
          <w:szCs w:val="18"/>
          <w:lang w:val="pt-BR"/>
        </w:rPr>
        <w:t>I – C 02</w:t>
      </w:r>
      <w:r w:rsidR="00775550">
        <w:rPr>
          <w:rFonts w:ascii="Times New Roman" w:hAnsi="Times New Roman"/>
          <w:sz w:val="18"/>
          <w:szCs w:val="18"/>
          <w:lang w:val="pt-BR"/>
        </w:rPr>
        <w:t xml:space="preserve">B 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.................................................................................21/11/2013     EPJFC</w:t>
      </w:r>
    </w:p>
    <w:p w:rsidR="001023D0" w:rsidRDefault="001023D0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JOÃO FELISMINO GONÇALVES.................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.....................R V -  C 02</w:t>
      </w:r>
      <w:r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B..................................................................25/02/2014 DPC BELA VISTA</w:t>
      </w:r>
    </w:p>
    <w:p w:rsidR="0036171D" w:rsidRPr="0092004B" w:rsidRDefault="0036171D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JOÃO HENRIQUE BARBOSA.................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.............................R II – C 03</w:t>
      </w:r>
      <w:r>
        <w:rPr>
          <w:rFonts w:ascii="Times New Roman" w:hAnsi="Times New Roman"/>
          <w:sz w:val="18"/>
          <w:szCs w:val="18"/>
          <w:lang w:val="pt-BR"/>
        </w:rPr>
        <w:t>....</w:t>
      </w:r>
      <w:r w:rsidR="00AC399D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......................................................................05/06/2014 DP P.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JOÃO LEMES DA SILVA............................................................R II C 05.........................................................................15/10/2013 EPMC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JOÃO MARCELO ALFONSO WIDER.....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............................R VI- C 03B</w:t>
      </w:r>
      <w:r w:rsidRPr="0092004B">
        <w:rPr>
          <w:rFonts w:ascii="Times New Roman" w:hAnsi="Times New Roman"/>
          <w:sz w:val="18"/>
          <w:szCs w:val="18"/>
          <w:lang w:val="pt-BR"/>
        </w:rPr>
        <w:t>.. .....................................................................................28/08/12     DPFPP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JOÃO MESSA...................................................................... R </w:t>
      </w:r>
      <w:r w:rsidR="00D134DC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>I</w:t>
      </w:r>
      <w:r w:rsidR="00F208A5">
        <w:rPr>
          <w:rFonts w:ascii="Times New Roman" w:hAnsi="Times New Roman"/>
          <w:sz w:val="18"/>
          <w:szCs w:val="18"/>
          <w:lang w:val="pt-BR"/>
        </w:rPr>
        <w:t xml:space="preserve">I  - C </w:t>
      </w:r>
      <w:r w:rsidR="00FD125D">
        <w:rPr>
          <w:rFonts w:ascii="Times New Roman" w:hAnsi="Times New Roman"/>
          <w:sz w:val="18"/>
          <w:szCs w:val="18"/>
          <w:lang w:val="pt-BR"/>
        </w:rPr>
        <w:t>04</w:t>
      </w:r>
      <w:r w:rsidR="00F208A5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.............................................................................11/08/2011............EPRB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JOÂO SILVEIRA BRITES............................</w:t>
      </w:r>
      <w:r w:rsidR="00AE6BA5">
        <w:rPr>
          <w:rFonts w:ascii="Times New Roman" w:hAnsi="Times New Roman"/>
          <w:sz w:val="18"/>
          <w:szCs w:val="18"/>
          <w:lang w:val="pt-BR"/>
        </w:rPr>
        <w:t>.....................R I  - C 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................................................................................................. 19/06/10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JOÃO VICENTE RODRIGUES.........................................RI  - C 05...........................................................................................25/05/2012...EPRB PP</w:t>
      </w:r>
    </w:p>
    <w:p w:rsidR="00AA38AF" w:rsidRDefault="00AA38AF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JOILSON DA SILVA FERREIRA.....................................R </w:t>
      </w:r>
      <w:r w:rsidR="005E7058">
        <w:rPr>
          <w:rFonts w:ascii="Times New Roman" w:hAnsi="Times New Roman"/>
          <w:sz w:val="18"/>
          <w:szCs w:val="18"/>
          <w:lang w:val="pt-BR"/>
        </w:rPr>
        <w:t>III</w:t>
      </w:r>
      <w:r>
        <w:rPr>
          <w:rFonts w:ascii="Times New Roman" w:hAnsi="Times New Roman"/>
          <w:sz w:val="18"/>
          <w:szCs w:val="18"/>
          <w:lang w:val="pt-BR"/>
        </w:rPr>
        <w:t>I – C 03 ..........................................</w:t>
      </w:r>
      <w:r w:rsidR="003B49A8">
        <w:rPr>
          <w:rFonts w:ascii="Times New Roman" w:hAnsi="Times New Roman"/>
          <w:sz w:val="18"/>
          <w:szCs w:val="18"/>
          <w:lang w:val="pt-BR"/>
        </w:rPr>
        <w:t xml:space="preserve">   </w:t>
      </w:r>
      <w:r>
        <w:rPr>
          <w:rFonts w:ascii="Times New Roman" w:hAnsi="Times New Roman"/>
          <w:sz w:val="18"/>
          <w:szCs w:val="18"/>
          <w:lang w:val="pt-BR"/>
        </w:rPr>
        <w:t>.......................15/05/2014 DP N. ANDRADINA</w:t>
      </w:r>
    </w:p>
    <w:p w:rsidR="003B49A8" w:rsidRDefault="003B49A8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JOILSON MARTINS DOS ANJOS ...................................R V – C03B .................................................  ..................................31/12/2013  DPC AUA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JONAS DOS SANTOS SILVA ...............</w:t>
      </w:r>
      <w:r w:rsidR="00D754F7">
        <w:rPr>
          <w:rFonts w:ascii="Times New Roman" w:hAnsi="Times New Roman"/>
          <w:sz w:val="18"/>
          <w:szCs w:val="18"/>
          <w:lang w:val="pt-BR"/>
        </w:rPr>
        <w:t>......................R V – C 0</w:t>
      </w:r>
      <w:r w:rsidR="00442F9B">
        <w:rPr>
          <w:rFonts w:ascii="Times New Roman" w:hAnsi="Times New Roman"/>
          <w:sz w:val="18"/>
          <w:szCs w:val="18"/>
          <w:lang w:val="pt-BR"/>
        </w:rPr>
        <w:t>1</w:t>
      </w:r>
      <w:r w:rsidR="000C219F">
        <w:rPr>
          <w:rFonts w:ascii="Times New Roman" w:hAnsi="Times New Roman"/>
          <w:sz w:val="18"/>
          <w:szCs w:val="18"/>
          <w:lang w:val="pt-BR"/>
        </w:rPr>
        <w:t xml:space="preserve"> A</w:t>
      </w:r>
      <w:r w:rsidRPr="0092004B">
        <w:rPr>
          <w:rFonts w:ascii="Times New Roman" w:hAnsi="Times New Roman"/>
          <w:sz w:val="18"/>
          <w:szCs w:val="18"/>
          <w:lang w:val="pt-BR"/>
        </w:rPr>
        <w:t>..</w:t>
      </w:r>
      <w:r w:rsidR="008E3DED">
        <w:rPr>
          <w:rFonts w:ascii="Times New Roman" w:hAnsi="Times New Roman"/>
          <w:sz w:val="18"/>
          <w:szCs w:val="18"/>
          <w:lang w:val="pt-BR"/>
        </w:rPr>
        <w:t>...........</w:t>
      </w:r>
      <w:r w:rsidR="000C219F">
        <w:rPr>
          <w:rFonts w:ascii="Times New Roman" w:hAnsi="Times New Roman"/>
          <w:sz w:val="18"/>
          <w:szCs w:val="18"/>
          <w:lang w:val="pt-BR"/>
        </w:rPr>
        <w:t>.................................</w:t>
      </w:r>
      <w:r w:rsidR="003B49A8">
        <w:rPr>
          <w:rFonts w:ascii="Times New Roman" w:hAnsi="Times New Roman"/>
          <w:sz w:val="18"/>
          <w:szCs w:val="18"/>
          <w:lang w:val="pt-BR"/>
        </w:rPr>
        <w:t>....</w:t>
      </w:r>
      <w:r w:rsidR="000C219F">
        <w:rPr>
          <w:rFonts w:ascii="Times New Roman" w:hAnsi="Times New Roman"/>
          <w:sz w:val="18"/>
          <w:szCs w:val="18"/>
          <w:lang w:val="pt-BR"/>
        </w:rPr>
        <w:t>............</w:t>
      </w:r>
      <w:r w:rsidR="008E3DED">
        <w:rPr>
          <w:rFonts w:ascii="Times New Roman" w:hAnsi="Times New Roman"/>
          <w:sz w:val="18"/>
          <w:szCs w:val="18"/>
          <w:lang w:val="pt-BR"/>
        </w:rPr>
        <w:t>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......................25/02/2013    EPRB</w:t>
      </w:r>
    </w:p>
    <w:p w:rsidR="00CA11E6" w:rsidRPr="00E07AFB" w:rsidRDefault="00CA11E6" w:rsidP="00E07AFB">
      <w:pPr>
        <w:numPr>
          <w:ilvl w:val="0"/>
          <w:numId w:val="1"/>
        </w:num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1" w:color="auto"/>
          <w:between w:val="single" w:sz="4" w:space="1" w:color="auto"/>
        </w:pBdr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>JONATAN GONÇALVES MAIDANA........</w:t>
      </w:r>
      <w:r w:rsidR="00595FF2">
        <w:rPr>
          <w:rFonts w:ascii="Times New Roman" w:hAnsi="Times New Roman"/>
          <w:bCs/>
          <w:sz w:val="18"/>
          <w:szCs w:val="18"/>
          <w:lang w:val="pt-BR"/>
        </w:rPr>
        <w:t>............................ R</w:t>
      </w:r>
      <w:r w:rsidR="0004746F">
        <w:rPr>
          <w:rFonts w:ascii="Times New Roman" w:hAnsi="Times New Roman"/>
          <w:bCs/>
          <w:sz w:val="18"/>
          <w:szCs w:val="18"/>
          <w:lang w:val="pt-BR"/>
        </w:rPr>
        <w:t>V</w:t>
      </w:r>
      <w:r w:rsidR="00595FF2">
        <w:rPr>
          <w:rFonts w:ascii="Times New Roman" w:hAnsi="Times New Roman"/>
          <w:bCs/>
          <w:sz w:val="18"/>
          <w:szCs w:val="18"/>
          <w:lang w:val="pt-BR"/>
        </w:rPr>
        <w:t xml:space="preserve"> – C 0</w:t>
      </w:r>
      <w:r w:rsidR="0004746F">
        <w:rPr>
          <w:rFonts w:ascii="Times New Roman" w:hAnsi="Times New Roman"/>
          <w:bCs/>
          <w:sz w:val="18"/>
          <w:szCs w:val="18"/>
          <w:lang w:val="pt-BR"/>
        </w:rPr>
        <w:t>1A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 xml:space="preserve">......................................................31/12/2013 – </w:t>
      </w:r>
      <w:r w:rsidR="00974855">
        <w:rPr>
          <w:rFonts w:ascii="Times New Roman" w:hAnsi="Times New Roman"/>
          <w:bCs/>
          <w:sz w:val="18"/>
          <w:szCs w:val="18"/>
          <w:lang w:val="pt-BR"/>
        </w:rPr>
        <w:t>DPC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-AQUIDAUANA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JORGE ANTONIO VILALVA....................................... R</w:t>
      </w:r>
      <w:r w:rsidR="00A65336">
        <w:rPr>
          <w:rFonts w:ascii="Times New Roman" w:hAnsi="Times New Roman"/>
          <w:sz w:val="18"/>
          <w:szCs w:val="18"/>
          <w:lang w:val="pt-BR"/>
        </w:rPr>
        <w:t xml:space="preserve"> III-  C 05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</w:t>
      </w:r>
      <w:r w:rsidR="00A65336">
        <w:rPr>
          <w:rFonts w:ascii="Times New Roman" w:hAnsi="Times New Roman"/>
          <w:sz w:val="18"/>
          <w:szCs w:val="18"/>
          <w:lang w:val="pt-BR"/>
        </w:rPr>
        <w:t>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...............................................................................01/08/13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JORGE BENITEZ VILLALBA.........................................R I C </w:t>
      </w:r>
      <w:r w:rsidR="006F58AC">
        <w:rPr>
          <w:rFonts w:ascii="Times New Roman" w:hAnsi="Times New Roman"/>
          <w:sz w:val="18"/>
          <w:szCs w:val="18"/>
          <w:lang w:val="pt-BR"/>
        </w:rPr>
        <w:t>13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 29/10/2013 DPF/PONTA PORÃ</w:t>
      </w:r>
    </w:p>
    <w:p w:rsidR="00B330DD" w:rsidRDefault="00B330DD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JOSÉ AUGUSTO FERREIRA ROJAS ......</w:t>
      </w:r>
      <w:r w:rsidR="00E96309">
        <w:rPr>
          <w:rFonts w:ascii="Times New Roman" w:hAnsi="Times New Roman"/>
          <w:sz w:val="18"/>
          <w:szCs w:val="18"/>
          <w:lang w:val="pt-BR"/>
        </w:rPr>
        <w:t>.....................R V</w:t>
      </w:r>
      <w:r w:rsidR="00894A03">
        <w:rPr>
          <w:rFonts w:ascii="Times New Roman" w:hAnsi="Times New Roman"/>
          <w:sz w:val="18"/>
          <w:szCs w:val="18"/>
          <w:lang w:val="pt-BR"/>
        </w:rPr>
        <w:t>I</w:t>
      </w:r>
      <w:r w:rsidR="00803C5A">
        <w:rPr>
          <w:rFonts w:ascii="Times New Roman" w:hAnsi="Times New Roman"/>
          <w:sz w:val="18"/>
          <w:szCs w:val="18"/>
          <w:lang w:val="pt-BR"/>
        </w:rPr>
        <w:t xml:space="preserve">- </w:t>
      </w:r>
      <w:r w:rsidR="00E96309">
        <w:rPr>
          <w:rFonts w:ascii="Times New Roman" w:hAnsi="Times New Roman"/>
          <w:sz w:val="18"/>
          <w:szCs w:val="18"/>
          <w:lang w:val="pt-BR"/>
        </w:rPr>
        <w:t>C 02B</w:t>
      </w:r>
      <w:r>
        <w:rPr>
          <w:rFonts w:ascii="Times New Roman" w:hAnsi="Times New Roman"/>
          <w:sz w:val="18"/>
          <w:szCs w:val="18"/>
          <w:lang w:val="pt-BR"/>
        </w:rPr>
        <w:t>.............</w:t>
      </w:r>
      <w:r w:rsidR="00803C5A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.........................................................28/03/2014 CIPM-MARACAJU</w:t>
      </w:r>
    </w:p>
    <w:p w:rsidR="00CA53B0" w:rsidRPr="00B330DD" w:rsidRDefault="00CA53B0" w:rsidP="004F2D7B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B330DD">
        <w:rPr>
          <w:rFonts w:ascii="Times New Roman" w:hAnsi="Times New Roman"/>
          <w:sz w:val="18"/>
          <w:szCs w:val="18"/>
          <w:lang w:val="pt-BR"/>
        </w:rPr>
        <w:t xml:space="preserve"> JOSE CARLOS RODRIGUES DA </w:t>
      </w:r>
      <w:r w:rsidR="008E3DED">
        <w:rPr>
          <w:rFonts w:ascii="Times New Roman" w:hAnsi="Times New Roman"/>
          <w:sz w:val="18"/>
          <w:szCs w:val="18"/>
          <w:lang w:val="pt-BR"/>
        </w:rPr>
        <w:t xml:space="preserve">SILVA </w:t>
      </w:r>
      <w:r w:rsidR="00B41F5A">
        <w:rPr>
          <w:rFonts w:ascii="Times New Roman" w:hAnsi="Times New Roman"/>
          <w:sz w:val="18"/>
          <w:szCs w:val="18"/>
          <w:lang w:val="pt-BR"/>
        </w:rPr>
        <w:t>..................... R V</w:t>
      </w:r>
      <w:r w:rsidR="00C0473B" w:rsidRPr="00B330DD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5B3D08" w:rsidRPr="00B330DD">
        <w:rPr>
          <w:rFonts w:ascii="Times New Roman" w:hAnsi="Times New Roman"/>
          <w:sz w:val="18"/>
          <w:szCs w:val="18"/>
          <w:lang w:val="pt-BR"/>
        </w:rPr>
        <w:t>0</w:t>
      </w:r>
      <w:r w:rsidR="00B41F5A">
        <w:rPr>
          <w:rFonts w:ascii="Times New Roman" w:hAnsi="Times New Roman"/>
          <w:sz w:val="18"/>
          <w:szCs w:val="18"/>
          <w:lang w:val="pt-BR"/>
        </w:rPr>
        <w:t>1</w:t>
      </w:r>
      <w:r w:rsidR="008E3DED">
        <w:rPr>
          <w:rFonts w:ascii="Times New Roman" w:hAnsi="Times New Roman"/>
          <w:sz w:val="18"/>
          <w:szCs w:val="18"/>
          <w:lang w:val="pt-BR"/>
        </w:rPr>
        <w:t>A</w:t>
      </w:r>
      <w:r w:rsidRPr="00B330DD">
        <w:rPr>
          <w:rFonts w:ascii="Times New Roman" w:hAnsi="Times New Roman"/>
          <w:sz w:val="18"/>
          <w:szCs w:val="18"/>
          <w:lang w:val="pt-BR"/>
        </w:rPr>
        <w:t xml:space="preserve"> ......</w:t>
      </w:r>
      <w:r w:rsidR="00B41F5A">
        <w:rPr>
          <w:rFonts w:ascii="Times New Roman" w:hAnsi="Times New Roman"/>
          <w:sz w:val="18"/>
          <w:szCs w:val="18"/>
          <w:lang w:val="pt-BR"/>
        </w:rPr>
        <w:t>...SEGURO</w:t>
      </w:r>
      <w:r w:rsidRPr="00B330DD">
        <w:rPr>
          <w:rFonts w:ascii="Times New Roman" w:hAnsi="Times New Roman"/>
          <w:sz w:val="18"/>
          <w:szCs w:val="18"/>
          <w:lang w:val="pt-BR"/>
        </w:rPr>
        <w:t>.........................</w:t>
      </w:r>
      <w:r w:rsidR="008E3DED">
        <w:rPr>
          <w:rFonts w:ascii="Times New Roman" w:hAnsi="Times New Roman"/>
          <w:sz w:val="18"/>
          <w:szCs w:val="18"/>
          <w:lang w:val="pt-BR"/>
        </w:rPr>
        <w:t>....</w:t>
      </w:r>
      <w:r w:rsidR="00B41F5A">
        <w:rPr>
          <w:rFonts w:ascii="Times New Roman" w:hAnsi="Times New Roman"/>
          <w:sz w:val="18"/>
          <w:szCs w:val="18"/>
          <w:lang w:val="pt-BR"/>
        </w:rPr>
        <w:t>............................</w:t>
      </w:r>
      <w:r w:rsidR="008E3DED">
        <w:rPr>
          <w:rFonts w:ascii="Times New Roman" w:hAnsi="Times New Roman"/>
          <w:sz w:val="18"/>
          <w:szCs w:val="18"/>
          <w:lang w:val="pt-BR"/>
        </w:rPr>
        <w:t>....24/02/2014        EPJF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JOSÉ  PAULO TELES DE SOUZA................................... R I  - 02 .................................................................................................14/01/2011  EPAM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JOSE FERREIRA MORAES FILHO.....</w:t>
      </w:r>
      <w:r w:rsidR="00A075DD">
        <w:rPr>
          <w:rFonts w:ascii="Times New Roman" w:hAnsi="Times New Roman"/>
          <w:sz w:val="18"/>
          <w:szCs w:val="18"/>
          <w:lang w:val="pt-BR"/>
        </w:rPr>
        <w:t xml:space="preserve">.............................RV 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 1 B...............................................................................16/06/2011    DP 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JOSE NEPOMUCENA DE OLIVEIRA ..............................R III  C05 ...........................................................................................30/03/11        EPAM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JOSE PEREIRA GUERREIRO...............</w:t>
      </w:r>
      <w:r w:rsidR="00AE6BA5">
        <w:rPr>
          <w:rFonts w:ascii="Times New Roman" w:hAnsi="Times New Roman"/>
          <w:sz w:val="18"/>
          <w:szCs w:val="18"/>
          <w:lang w:val="pt-BR"/>
        </w:rPr>
        <w:t xml:space="preserve">............................R III - C </w:t>
      </w:r>
      <w:r w:rsidR="00FB0DD3">
        <w:rPr>
          <w:rFonts w:ascii="Times New Roman" w:hAnsi="Times New Roman"/>
          <w:sz w:val="18"/>
          <w:szCs w:val="18"/>
          <w:lang w:val="pt-BR"/>
        </w:rPr>
        <w:t>0</w:t>
      </w:r>
      <w:r w:rsidR="00AE6BA5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...................................................................................20/12/11     DPCAUA</w:t>
      </w:r>
    </w:p>
    <w:p w:rsidR="005F3E48" w:rsidRPr="0092004B" w:rsidRDefault="005F3E48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JOSE ROBERTO DA SILVA ............................................R </w:t>
      </w:r>
      <w:r w:rsidR="006F58AC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6F58AC">
        <w:rPr>
          <w:rFonts w:ascii="Times New Roman" w:hAnsi="Times New Roman"/>
          <w:sz w:val="18"/>
          <w:szCs w:val="18"/>
          <w:lang w:val="pt-BR"/>
        </w:rPr>
        <w:t>3...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.....................................................................................11/04/2014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JOSÉ VANILDO DA SILVA..........................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.....................R II  C 0</w:t>
      </w:r>
      <w:r w:rsidR="00090329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..............................................................................18/02/11  DPC RIO VERDE</w:t>
      </w:r>
    </w:p>
    <w:p w:rsidR="00CA11E6" w:rsidRDefault="00CA11E6" w:rsidP="00BF403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JOSÉ VELOCINDO MACENA RAMOS..</w:t>
      </w:r>
      <w:r w:rsidR="00BB7BA4">
        <w:rPr>
          <w:rFonts w:ascii="Times New Roman" w:hAnsi="Times New Roman"/>
          <w:sz w:val="18"/>
          <w:szCs w:val="18"/>
          <w:lang w:val="pt-BR"/>
        </w:rPr>
        <w:t>............................R I</w:t>
      </w:r>
      <w:r w:rsidRPr="0092004B">
        <w:rPr>
          <w:rFonts w:ascii="Times New Roman" w:hAnsi="Times New Roman"/>
          <w:sz w:val="18"/>
          <w:szCs w:val="18"/>
          <w:lang w:val="pt-BR"/>
        </w:rPr>
        <w:t>- C 13........................................................................................07/06/13   DPF  PPA</w:t>
      </w:r>
    </w:p>
    <w:p w:rsidR="00617C7C" w:rsidRDefault="00617C7C" w:rsidP="00BF403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JOSELIR DA SILVA .............................................................R II-C 10 ............................................................................29/04/2014  DPC MIRANDA</w:t>
      </w:r>
    </w:p>
    <w:p w:rsidR="000E48C8" w:rsidRPr="00BF403F" w:rsidRDefault="000E48C8" w:rsidP="00BF403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JOSUALDO ORTEGA TALAVEIRA......</w:t>
      </w:r>
      <w:r w:rsidR="006C0D0A">
        <w:rPr>
          <w:rFonts w:ascii="Times New Roman" w:hAnsi="Times New Roman"/>
          <w:sz w:val="18"/>
          <w:szCs w:val="18"/>
          <w:lang w:val="pt-BR"/>
        </w:rPr>
        <w:t>............................R III C 06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.................................................................24/05/2014 DEL BELA VISTA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JURIMAR RODRIGUES VALDEZ......................................R  V   - C 03 B..............................................................................06/09/12   DP BONITO</w:t>
      </w:r>
    </w:p>
    <w:p w:rsidR="00D937A3" w:rsidRPr="0092004B" w:rsidRDefault="00D937A3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JUVENAL </w:t>
      </w:r>
      <w:r w:rsidR="00373293">
        <w:rPr>
          <w:rFonts w:ascii="Times New Roman" w:hAnsi="Times New Roman"/>
          <w:sz w:val="18"/>
          <w:szCs w:val="18"/>
          <w:lang w:val="pt-BR"/>
        </w:rPr>
        <w:t xml:space="preserve"> MESSIAS JUNIOR ..........................................R </w:t>
      </w:r>
      <w:r w:rsidR="00580BC0">
        <w:rPr>
          <w:rFonts w:ascii="Times New Roman" w:hAnsi="Times New Roman"/>
          <w:sz w:val="18"/>
          <w:szCs w:val="18"/>
          <w:lang w:val="pt-BR"/>
        </w:rPr>
        <w:t>I</w:t>
      </w:r>
      <w:r w:rsidR="00373293">
        <w:rPr>
          <w:rFonts w:ascii="Times New Roman" w:hAnsi="Times New Roman"/>
          <w:sz w:val="18"/>
          <w:szCs w:val="18"/>
          <w:lang w:val="pt-BR"/>
        </w:rPr>
        <w:t>V</w:t>
      </w:r>
      <w:r w:rsidR="00164CD6">
        <w:rPr>
          <w:rFonts w:ascii="Times New Roman" w:hAnsi="Times New Roman"/>
          <w:sz w:val="18"/>
          <w:szCs w:val="18"/>
          <w:lang w:val="pt-BR"/>
        </w:rPr>
        <w:t xml:space="preserve"> – C 04</w:t>
      </w:r>
      <w:r w:rsidR="00580BC0">
        <w:rPr>
          <w:rFonts w:ascii="Times New Roman" w:hAnsi="Times New Roman"/>
          <w:sz w:val="18"/>
          <w:szCs w:val="18"/>
          <w:lang w:val="pt-BR"/>
        </w:rPr>
        <w:t>..</w:t>
      </w:r>
      <w:r w:rsidR="00373293">
        <w:rPr>
          <w:rFonts w:ascii="Times New Roman" w:hAnsi="Times New Roman"/>
          <w:sz w:val="18"/>
          <w:szCs w:val="18"/>
          <w:lang w:val="pt-BR"/>
        </w:rPr>
        <w:t>..........................</w:t>
      </w:r>
      <w:r w:rsidR="00A24159">
        <w:rPr>
          <w:rFonts w:ascii="Times New Roman" w:hAnsi="Times New Roman"/>
          <w:sz w:val="18"/>
          <w:szCs w:val="18"/>
          <w:lang w:val="pt-BR"/>
        </w:rPr>
        <w:t>......</w:t>
      </w:r>
      <w:r w:rsidR="00373293">
        <w:rPr>
          <w:rFonts w:ascii="Times New Roman" w:hAnsi="Times New Roman"/>
          <w:sz w:val="18"/>
          <w:szCs w:val="18"/>
          <w:lang w:val="pt-BR"/>
        </w:rPr>
        <w:t>.....................................................24/02/2014    DPF/PP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KLEDSON NUNES DE SOUZA..........................</w:t>
      </w:r>
      <w:r w:rsidR="002A4BB5">
        <w:rPr>
          <w:rFonts w:ascii="Times New Roman" w:hAnsi="Times New Roman"/>
          <w:sz w:val="18"/>
          <w:szCs w:val="18"/>
          <w:lang w:val="pt-BR"/>
        </w:rPr>
        <w:t>......................R VI- C02</w:t>
      </w:r>
      <w:r w:rsidR="00FF00A0">
        <w:rPr>
          <w:rFonts w:ascii="Times New Roman" w:hAnsi="Times New Roman"/>
          <w:sz w:val="18"/>
          <w:szCs w:val="18"/>
          <w:lang w:val="pt-BR"/>
        </w:rPr>
        <w:t xml:space="preserve"> 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</w:t>
      </w:r>
      <w:r w:rsidR="00A24159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...................................................25/11/13     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KLEIDSON FELICIANO.......................................................RII</w:t>
      </w:r>
      <w:r w:rsidR="00A24159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>– C 0</w:t>
      </w:r>
      <w:r w:rsidR="00267C3C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.................................................................25/04/2012 DPC/ N. ANDRADINA</w:t>
      </w:r>
    </w:p>
    <w:p w:rsidR="002802F5" w:rsidRDefault="002802F5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LAURO DE OLIVEIRA........................................................R V – C 03 B......................SEGURO..................................23/05/14 – DP MARACAJU</w:t>
      </w:r>
    </w:p>
    <w:p w:rsidR="00D83E7E" w:rsidRDefault="00D83E7E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LEANDRO DA SILVA NASCIMENTO.............</w:t>
      </w:r>
      <w:r w:rsidR="00D91DF3">
        <w:rPr>
          <w:rFonts w:ascii="Times New Roman" w:hAnsi="Times New Roman"/>
          <w:sz w:val="18"/>
          <w:szCs w:val="18"/>
          <w:lang w:val="pt-BR"/>
        </w:rPr>
        <w:t>............................R V –C 0</w:t>
      </w:r>
      <w:r w:rsidR="00586B9F">
        <w:rPr>
          <w:rFonts w:ascii="Times New Roman" w:hAnsi="Times New Roman"/>
          <w:sz w:val="18"/>
          <w:szCs w:val="18"/>
          <w:lang w:val="pt-BR"/>
        </w:rPr>
        <w:t xml:space="preserve">III </w:t>
      </w:r>
      <w:r w:rsidR="00D91DF3">
        <w:rPr>
          <w:rFonts w:ascii="Times New Roman" w:hAnsi="Times New Roman"/>
          <w:sz w:val="18"/>
          <w:szCs w:val="18"/>
          <w:lang w:val="pt-BR"/>
        </w:rPr>
        <w:t>A</w:t>
      </w:r>
      <w:r w:rsidR="00586B9F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..........................................................08/04/2014  DP NIOAQUE</w:t>
      </w:r>
    </w:p>
    <w:p w:rsidR="00324947" w:rsidRPr="0092004B" w:rsidRDefault="00324947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LEANDRO DA SILVA VIANA ...............................</w:t>
      </w:r>
      <w:r w:rsidR="009A590D">
        <w:rPr>
          <w:rFonts w:ascii="Times New Roman" w:hAnsi="Times New Roman"/>
          <w:sz w:val="18"/>
          <w:szCs w:val="18"/>
          <w:lang w:val="pt-BR"/>
        </w:rPr>
        <w:t>.......................R VI- C 02A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...................................................................30/05/2014  EP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LEANDRO DE SOUZA GOMES...........................</w:t>
      </w:r>
      <w:r w:rsidR="0009198B">
        <w:rPr>
          <w:rFonts w:ascii="Times New Roman" w:hAnsi="Times New Roman"/>
          <w:sz w:val="18"/>
          <w:szCs w:val="18"/>
          <w:lang w:val="pt-BR"/>
        </w:rPr>
        <w:t>...................... .R II</w:t>
      </w:r>
      <w:r w:rsidR="006B1B84">
        <w:rPr>
          <w:rFonts w:ascii="Times New Roman" w:hAnsi="Times New Roman"/>
          <w:sz w:val="18"/>
          <w:szCs w:val="18"/>
          <w:lang w:val="pt-BR"/>
        </w:rPr>
        <w:t xml:space="preserve"> - C 06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................................................................................25/11/13   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LEANDRO DOUGLAS CUNHA DE PAULO..</w:t>
      </w:r>
      <w:r w:rsidR="006C0D0A">
        <w:rPr>
          <w:rFonts w:ascii="Times New Roman" w:hAnsi="Times New Roman"/>
          <w:sz w:val="18"/>
          <w:szCs w:val="18"/>
          <w:lang w:val="pt-BR"/>
        </w:rPr>
        <w:t>......................R III  C 05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.............................................................................19/12/2013 EP -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LEANDRO FORTUNATO DA </w:t>
      </w:r>
      <w:r w:rsidR="0064335E">
        <w:rPr>
          <w:rFonts w:ascii="Times New Roman" w:hAnsi="Times New Roman"/>
          <w:sz w:val="18"/>
          <w:szCs w:val="18"/>
          <w:lang w:val="pt-BR"/>
        </w:rPr>
        <w:t>SILVA ALMADA..................RVI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</w:t>
      </w:r>
      <w:r w:rsidR="00BA6F4E">
        <w:rPr>
          <w:rFonts w:ascii="Times New Roman" w:hAnsi="Times New Roman"/>
          <w:sz w:val="18"/>
          <w:szCs w:val="18"/>
          <w:lang w:val="pt-BR"/>
        </w:rPr>
        <w:t>0</w:t>
      </w:r>
      <w:r w:rsidR="0064335E">
        <w:rPr>
          <w:rFonts w:ascii="Times New Roman" w:hAnsi="Times New Roman"/>
          <w:sz w:val="18"/>
          <w:szCs w:val="18"/>
          <w:lang w:val="pt-BR"/>
        </w:rPr>
        <w:t>2B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 14/08/2012  DPF PP</w:t>
      </w:r>
    </w:p>
    <w:p w:rsidR="00AF4CDC" w:rsidRPr="0092004B" w:rsidRDefault="00AF4CD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LEANDRO GALINA BARBOSA........</w:t>
      </w:r>
      <w:r w:rsidR="00721742">
        <w:rPr>
          <w:rFonts w:ascii="Times New Roman" w:hAnsi="Times New Roman"/>
          <w:sz w:val="18"/>
          <w:szCs w:val="18"/>
          <w:lang w:val="pt-BR"/>
        </w:rPr>
        <w:t>.............................R IV</w:t>
      </w:r>
      <w:r>
        <w:rPr>
          <w:rFonts w:ascii="Times New Roman" w:hAnsi="Times New Roman"/>
          <w:sz w:val="18"/>
          <w:szCs w:val="18"/>
          <w:lang w:val="pt-BR"/>
        </w:rPr>
        <w:t>-C</w:t>
      </w:r>
      <w:r w:rsidR="00721742">
        <w:rPr>
          <w:rFonts w:ascii="Times New Roman" w:hAnsi="Times New Roman"/>
          <w:sz w:val="18"/>
          <w:szCs w:val="18"/>
          <w:lang w:val="pt-BR"/>
        </w:rPr>
        <w:t xml:space="preserve"> 08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..........................................................................24/03/2014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LEANDRO MARTINS DOS SANTOS.....................................R </w:t>
      </w:r>
      <w:r w:rsidR="0054155E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>II – C</w:t>
      </w:r>
      <w:r w:rsidR="0054155E">
        <w:rPr>
          <w:rFonts w:ascii="Times New Roman" w:hAnsi="Times New Roman"/>
          <w:sz w:val="18"/>
          <w:szCs w:val="18"/>
          <w:lang w:val="pt-BR"/>
        </w:rPr>
        <w:t xml:space="preserve"> 1</w:t>
      </w:r>
      <w:r w:rsidRPr="0092004B">
        <w:rPr>
          <w:rFonts w:ascii="Times New Roman" w:hAnsi="Times New Roman"/>
          <w:sz w:val="18"/>
          <w:szCs w:val="18"/>
          <w:lang w:val="pt-BR"/>
        </w:rPr>
        <w:t>2.....................................................................26/11/2013 DP  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 LEANDRO PAULINO DA SILVA..............</w:t>
      </w:r>
      <w:r w:rsidR="00CC0A30">
        <w:rPr>
          <w:rFonts w:ascii="Times New Roman" w:hAnsi="Times New Roman"/>
          <w:sz w:val="18"/>
          <w:szCs w:val="18"/>
          <w:lang w:val="pt-BR"/>
        </w:rPr>
        <w:t>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...........................R VI</w:t>
      </w:r>
      <w:r w:rsidR="00443D72">
        <w:rPr>
          <w:rFonts w:ascii="Times New Roman" w:hAnsi="Times New Roman"/>
          <w:sz w:val="18"/>
          <w:szCs w:val="18"/>
          <w:lang w:val="pt-BR"/>
        </w:rPr>
        <w:t xml:space="preserve"> -</w:t>
      </w:r>
      <w:r w:rsidR="00CC0A30">
        <w:rPr>
          <w:rFonts w:ascii="Times New Roman" w:hAnsi="Times New Roman"/>
          <w:sz w:val="18"/>
          <w:szCs w:val="18"/>
          <w:lang w:val="pt-BR"/>
        </w:rPr>
        <w:t xml:space="preserve"> C </w:t>
      </w:r>
      <w:r w:rsidR="0064335E">
        <w:rPr>
          <w:rFonts w:ascii="Times New Roman" w:hAnsi="Times New Roman"/>
          <w:sz w:val="18"/>
          <w:szCs w:val="18"/>
          <w:lang w:val="pt-BR"/>
        </w:rPr>
        <w:t>02B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....................................................................................19/03/13      PSMN</w:t>
      </w:r>
    </w:p>
    <w:p w:rsidR="005F3E48" w:rsidRDefault="005F3E4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LEONDAS FERREIRA LOPES FILHO .....</w:t>
      </w:r>
      <w:r w:rsidR="006F58AC">
        <w:rPr>
          <w:rFonts w:ascii="Times New Roman" w:hAnsi="Times New Roman"/>
          <w:sz w:val="18"/>
          <w:szCs w:val="18"/>
          <w:lang w:val="pt-BR"/>
        </w:rPr>
        <w:t xml:space="preserve">............................ R </w:t>
      </w:r>
      <w:r w:rsidR="00586B9F">
        <w:rPr>
          <w:rFonts w:ascii="Times New Roman" w:hAnsi="Times New Roman"/>
          <w:sz w:val="18"/>
          <w:szCs w:val="18"/>
          <w:lang w:val="pt-BR"/>
        </w:rPr>
        <w:t>I</w:t>
      </w:r>
      <w:r w:rsidR="006F58AC">
        <w:rPr>
          <w:rFonts w:ascii="Times New Roman" w:hAnsi="Times New Roman"/>
          <w:sz w:val="18"/>
          <w:szCs w:val="18"/>
          <w:lang w:val="pt-BR"/>
        </w:rPr>
        <w:t>I</w:t>
      </w:r>
      <w:r w:rsidR="005B1AA5">
        <w:rPr>
          <w:rFonts w:ascii="Times New Roman" w:hAnsi="Times New Roman"/>
          <w:sz w:val="18"/>
          <w:szCs w:val="18"/>
          <w:lang w:val="pt-BR"/>
        </w:rPr>
        <w:t>I – C 06</w:t>
      </w:r>
      <w:r w:rsidR="006F58AC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................................................................................11/04/2014  EPJFC</w:t>
      </w:r>
    </w:p>
    <w:p w:rsidR="002963C7" w:rsidRPr="0092004B" w:rsidRDefault="002963C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LEONEL MARIANO DE OLIVEIRA.....................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.....................R I-C08........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....................................................................02/06/2014 EPMC COXIM</w:t>
      </w:r>
    </w:p>
    <w:p w:rsidR="009F2155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F2155">
        <w:rPr>
          <w:rFonts w:ascii="Times New Roman" w:hAnsi="Times New Roman"/>
          <w:sz w:val="18"/>
          <w:szCs w:val="18"/>
          <w:lang w:val="pt-BR"/>
        </w:rPr>
        <w:t>LEOMAR APARECIDO ALVES DA SILVA...</w:t>
      </w:r>
      <w:r w:rsidR="00164CD6">
        <w:rPr>
          <w:rFonts w:ascii="Times New Roman" w:hAnsi="Times New Roman"/>
          <w:sz w:val="18"/>
          <w:szCs w:val="18"/>
          <w:lang w:val="pt-BR"/>
        </w:rPr>
        <w:t>.......................R IV C 05</w:t>
      </w:r>
      <w:r w:rsidRPr="009F2155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.................................................................................28/03/13 BELA VISTA</w:t>
      </w:r>
    </w:p>
    <w:p w:rsidR="009F2155" w:rsidRDefault="009F215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LEONARDO GABRIEL DE SOUZA.......................................R </w:t>
      </w:r>
      <w:r w:rsidR="005E7058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3A7D58">
        <w:rPr>
          <w:rFonts w:ascii="Times New Roman" w:hAnsi="Times New Roman"/>
          <w:sz w:val="18"/>
          <w:szCs w:val="18"/>
          <w:lang w:val="pt-BR"/>
        </w:rPr>
        <w:t>0</w:t>
      </w:r>
      <w:r w:rsidR="005E7058">
        <w:rPr>
          <w:rFonts w:ascii="Times New Roman" w:hAnsi="Times New Roman"/>
          <w:sz w:val="18"/>
          <w:szCs w:val="18"/>
          <w:lang w:val="pt-BR"/>
        </w:rPr>
        <w:t>4</w:t>
      </w:r>
      <w:r w:rsidR="003A7D58">
        <w:rPr>
          <w:rFonts w:ascii="Times New Roman" w:hAnsi="Times New Roman"/>
          <w:sz w:val="18"/>
          <w:szCs w:val="18"/>
          <w:lang w:val="pt-BR"/>
        </w:rPr>
        <w:t xml:space="preserve"> .......................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......</w:t>
      </w:r>
      <w:r w:rsidR="003A7D58">
        <w:rPr>
          <w:rFonts w:ascii="Times New Roman" w:hAnsi="Times New Roman"/>
          <w:sz w:val="18"/>
          <w:szCs w:val="18"/>
          <w:lang w:val="pt-BR"/>
        </w:rPr>
        <w:t>........................................15/05/2014 N. ANDRADINA</w:t>
      </w:r>
    </w:p>
    <w:p w:rsidR="00CA11E6" w:rsidRPr="009F2155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F2155">
        <w:rPr>
          <w:rFonts w:ascii="Times New Roman" w:hAnsi="Times New Roman"/>
          <w:sz w:val="18"/>
          <w:szCs w:val="18"/>
          <w:lang w:val="pt-BR"/>
        </w:rPr>
        <w:t>LEONARDO FRANCISCO DO NASCIMENTO ...................R III C 06....................................................................................30/03/11           EPAM</w:t>
      </w:r>
    </w:p>
    <w:p w:rsidR="00312D23" w:rsidRPr="0092004B" w:rsidRDefault="00312D2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LEUCIR FELIPE BEHEN WILMES.......................................R</w:t>
      </w:r>
      <w:r w:rsidR="00721742">
        <w:rPr>
          <w:rFonts w:ascii="Times New Roman" w:hAnsi="Times New Roman"/>
          <w:sz w:val="18"/>
          <w:szCs w:val="18"/>
          <w:lang w:val="pt-BR"/>
        </w:rPr>
        <w:t xml:space="preserve"> IV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– </w:t>
      </w:r>
      <w:r>
        <w:rPr>
          <w:rFonts w:ascii="Times New Roman" w:hAnsi="Times New Roman"/>
          <w:sz w:val="18"/>
          <w:szCs w:val="18"/>
          <w:lang w:val="pt-BR"/>
        </w:rPr>
        <w:t>C</w:t>
      </w:r>
      <w:r w:rsidR="00721742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0</w:t>
      </w:r>
      <w:r w:rsidR="00721742">
        <w:rPr>
          <w:rFonts w:ascii="Times New Roman" w:hAnsi="Times New Roman"/>
          <w:sz w:val="18"/>
          <w:szCs w:val="18"/>
          <w:lang w:val="pt-BR"/>
        </w:rPr>
        <w:t>5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</w:t>
      </w:r>
      <w:r w:rsidR="0038015E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.........01/04/2014 1DP/PONTA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LINDOMAR DE ALMEIDA.................................................R I C 03 ..........................................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............................21/07/11   DPC N.ANDRADINA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LORIVAL SOARES....................................</w:t>
      </w:r>
      <w:r w:rsidR="00FF00A0">
        <w:rPr>
          <w:rFonts w:ascii="Times New Roman" w:hAnsi="Times New Roman"/>
          <w:sz w:val="18"/>
          <w:szCs w:val="18"/>
          <w:lang w:val="pt-BR"/>
        </w:rPr>
        <w:t>..........................R VI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- C </w:t>
      </w:r>
      <w:r w:rsidR="009A590D">
        <w:rPr>
          <w:rFonts w:ascii="Times New Roman" w:hAnsi="Times New Roman"/>
          <w:sz w:val="18"/>
          <w:szCs w:val="18"/>
          <w:lang w:val="pt-BR"/>
        </w:rPr>
        <w:t>02A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..................................................19/03/13    PSMN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LUCAS EDUARDO JARDIM RIBEIRO.............................R IV C</w:t>
      </w:r>
      <w:r w:rsidR="00164CD6">
        <w:rPr>
          <w:rFonts w:ascii="Times New Roman" w:hAnsi="Times New Roman"/>
          <w:sz w:val="18"/>
          <w:szCs w:val="18"/>
          <w:lang w:val="pt-BR"/>
        </w:rPr>
        <w:t xml:space="preserve"> 04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 29/10/2013  DPF/PONTA PORÃ</w:t>
      </w:r>
    </w:p>
    <w:p w:rsidR="000D0DC0" w:rsidRPr="0092004B" w:rsidRDefault="000D0DC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LUCAS GABRIEL DA SILVA................</w:t>
      </w:r>
      <w:r w:rsidR="00E06654">
        <w:rPr>
          <w:rFonts w:ascii="Times New Roman" w:hAnsi="Times New Roman"/>
          <w:sz w:val="18"/>
          <w:szCs w:val="18"/>
          <w:lang w:val="pt-BR"/>
        </w:rPr>
        <w:t>............................R IV – C 1</w:t>
      </w:r>
      <w:r w:rsidR="002D4204">
        <w:rPr>
          <w:rFonts w:ascii="Times New Roman" w:hAnsi="Times New Roman"/>
          <w:sz w:val="18"/>
          <w:szCs w:val="18"/>
          <w:lang w:val="pt-BR"/>
        </w:rPr>
        <w:t>1......................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....................................................05/06/2014 DP P. PORA</w:t>
      </w:r>
    </w:p>
    <w:p w:rsidR="00CA11E6" w:rsidRPr="00E07AFB" w:rsidRDefault="00CA11E6" w:rsidP="00E07AF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LUCAS RODRIGUES MOTA ...........................................R V – 01 A. .......................................................................................23/05/2013    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LUCIANO GOMES LOPES.........................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........................RII</w:t>
      </w:r>
      <w:r w:rsidR="00FD125D">
        <w:rPr>
          <w:rFonts w:ascii="Times New Roman" w:hAnsi="Times New Roman"/>
          <w:sz w:val="18"/>
          <w:szCs w:val="18"/>
          <w:lang w:val="pt-BR"/>
        </w:rPr>
        <w:t>I</w:t>
      </w:r>
      <w:r w:rsidR="00595FF2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FD125D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....................................................................................18/01/2013 EP –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LUCINEI GOMES LOPES....................................................R III C 03................................................................................15/10/2013 EPMC COXIM</w:t>
      </w:r>
    </w:p>
    <w:p w:rsidR="002E50CC" w:rsidRPr="0092004B" w:rsidRDefault="002E50C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LUIS CARLOS DA SILVA .....................</w:t>
      </w:r>
      <w:r w:rsidR="00D63A19">
        <w:rPr>
          <w:rFonts w:ascii="Times New Roman" w:hAnsi="Times New Roman"/>
          <w:sz w:val="18"/>
          <w:szCs w:val="18"/>
          <w:lang w:val="pt-BR"/>
        </w:rPr>
        <w:t>.............................R II C 03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..................................................................................10/05/2014       EPRB 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es-ES_tradnl"/>
        </w:rPr>
      </w:pPr>
      <w:r w:rsidRPr="0092004B">
        <w:rPr>
          <w:rFonts w:ascii="Times New Roman" w:hAnsi="Times New Roman"/>
          <w:sz w:val="18"/>
          <w:szCs w:val="18"/>
          <w:lang w:val="es-ES_tradnl"/>
        </w:rPr>
        <w:t>LUIZ DE</w:t>
      </w:r>
      <w:r w:rsidR="004E00BE">
        <w:rPr>
          <w:rFonts w:ascii="Times New Roman" w:hAnsi="Times New Roman"/>
          <w:sz w:val="18"/>
          <w:szCs w:val="18"/>
          <w:lang w:val="es-ES_tradnl"/>
        </w:rPr>
        <w:t xml:space="preserve"> ALBUQUERQUE MENDES ………………..R </w:t>
      </w:r>
      <w:r w:rsidR="003B66C4">
        <w:rPr>
          <w:rFonts w:ascii="Times New Roman" w:hAnsi="Times New Roman"/>
          <w:sz w:val="18"/>
          <w:szCs w:val="18"/>
          <w:lang w:val="es-ES_tradnl"/>
        </w:rPr>
        <w:t>II</w:t>
      </w:r>
      <w:r w:rsidRPr="0092004B">
        <w:rPr>
          <w:rFonts w:ascii="Times New Roman" w:hAnsi="Times New Roman"/>
          <w:sz w:val="18"/>
          <w:szCs w:val="18"/>
          <w:lang w:val="es-ES_tradnl"/>
        </w:rPr>
        <w:t>I – C 0</w:t>
      </w:r>
      <w:r w:rsidR="003B66C4">
        <w:rPr>
          <w:rFonts w:ascii="Times New Roman" w:hAnsi="Times New Roman"/>
          <w:sz w:val="18"/>
          <w:szCs w:val="18"/>
          <w:lang w:val="es-ES_tradnl"/>
        </w:rPr>
        <w:t>2</w:t>
      </w:r>
      <w:r w:rsidRPr="0092004B">
        <w:rPr>
          <w:rFonts w:ascii="Times New Roman" w:hAnsi="Times New Roman"/>
          <w:sz w:val="18"/>
          <w:szCs w:val="18"/>
          <w:lang w:val="es-ES_tradnl"/>
        </w:rPr>
        <w:t>………….……………….………</w:t>
      </w:r>
      <w:r w:rsidR="004150BA">
        <w:rPr>
          <w:rFonts w:ascii="Times New Roman" w:hAnsi="Times New Roman"/>
          <w:sz w:val="18"/>
          <w:szCs w:val="18"/>
          <w:lang w:val="es-ES_tradnl"/>
        </w:rPr>
        <w:t>……</w:t>
      </w:r>
      <w:r w:rsidR="00F9003D">
        <w:rPr>
          <w:rFonts w:ascii="Times New Roman" w:hAnsi="Times New Roman"/>
          <w:sz w:val="18"/>
          <w:szCs w:val="18"/>
          <w:lang w:val="es-ES_tradnl"/>
        </w:rPr>
        <w:t>…</w:t>
      </w:r>
      <w:r w:rsidR="004150BA">
        <w:rPr>
          <w:rFonts w:ascii="Times New Roman" w:hAnsi="Times New Roman"/>
          <w:sz w:val="18"/>
          <w:szCs w:val="18"/>
          <w:lang w:val="es-ES_tradnl"/>
        </w:rPr>
        <w:t>.</w:t>
      </w:r>
      <w:r w:rsidRPr="0092004B">
        <w:rPr>
          <w:rFonts w:ascii="Times New Roman" w:hAnsi="Times New Roman"/>
          <w:sz w:val="18"/>
          <w:szCs w:val="18"/>
          <w:lang w:val="es-ES_tradnl"/>
        </w:rPr>
        <w:t>…..………………….3/10/12  EPA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LUÍZ FERNANDO DE JESUS.........</w:t>
      </w:r>
      <w:r w:rsidR="005A329E">
        <w:rPr>
          <w:rFonts w:ascii="Times New Roman" w:hAnsi="Times New Roman"/>
          <w:sz w:val="18"/>
          <w:szCs w:val="18"/>
          <w:lang w:val="pt-BR"/>
        </w:rPr>
        <w:t>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</w:t>
      </w:r>
      <w:r w:rsidR="005A329E">
        <w:rPr>
          <w:rFonts w:ascii="Times New Roman" w:hAnsi="Times New Roman"/>
          <w:sz w:val="18"/>
          <w:szCs w:val="18"/>
          <w:lang w:val="pt-BR"/>
        </w:rPr>
        <w:t xml:space="preserve">..... R </w:t>
      </w:r>
      <w:r w:rsidR="00F9003D">
        <w:rPr>
          <w:rFonts w:ascii="Times New Roman" w:hAnsi="Times New Roman"/>
          <w:sz w:val="18"/>
          <w:szCs w:val="18"/>
          <w:lang w:val="pt-BR"/>
        </w:rPr>
        <w:t>I</w:t>
      </w:r>
      <w:r w:rsidR="00BA6F4E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F9003D">
        <w:rPr>
          <w:rFonts w:ascii="Times New Roman" w:hAnsi="Times New Roman"/>
          <w:sz w:val="18"/>
          <w:szCs w:val="18"/>
          <w:lang w:val="pt-BR"/>
        </w:rPr>
        <w:t>6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.........11/08/2011...............EPRB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LUIZ GUSTAVO KADES PERALTA...</w:t>
      </w:r>
      <w:r w:rsidR="00483F6E">
        <w:rPr>
          <w:rFonts w:ascii="Times New Roman" w:hAnsi="Times New Roman"/>
          <w:sz w:val="18"/>
          <w:szCs w:val="18"/>
          <w:lang w:val="pt-BR"/>
        </w:rPr>
        <w:t>.......................R I C04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.................................................................................................10/11/2013 DPC DIB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MAIKON CÉLIO PEIXOTO..................................................R III  C 04..............................................................................15/10/2013 EPMC COXIM</w:t>
      </w:r>
    </w:p>
    <w:p w:rsidR="00CA11E6" w:rsidRPr="000E48C8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>MANOEL CAETANO DA SILVA ...........</w:t>
      </w:r>
      <w:r w:rsidR="00177E86">
        <w:rPr>
          <w:rFonts w:ascii="Times New Roman" w:hAnsi="Times New Roman"/>
          <w:bCs/>
          <w:sz w:val="18"/>
          <w:szCs w:val="18"/>
          <w:lang w:val="pt-BR"/>
        </w:rPr>
        <w:t>....................R II – C 05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......</w:t>
      </w:r>
      <w:r w:rsidR="00FA3483">
        <w:rPr>
          <w:rFonts w:ascii="Times New Roman" w:hAnsi="Times New Roman"/>
          <w:bCs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.........................................................................11/07/2013       EPMCOXIM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MANOEL FERREIRA DA SILVA..........................</w:t>
      </w:r>
      <w:r w:rsidR="00D66A89">
        <w:rPr>
          <w:rFonts w:ascii="Times New Roman" w:hAnsi="Times New Roman"/>
          <w:sz w:val="18"/>
          <w:szCs w:val="18"/>
          <w:lang w:val="pt-BR"/>
        </w:rPr>
        <w:t>......R I – C 01</w:t>
      </w:r>
      <w:r w:rsidRPr="0092004B">
        <w:rPr>
          <w:rFonts w:ascii="Times New Roman" w:hAnsi="Times New Roman"/>
          <w:sz w:val="18"/>
          <w:szCs w:val="18"/>
          <w:lang w:val="pt-BR"/>
        </w:rPr>
        <w:t>.... ....................................................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 14/08/2012 DPF PP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MANOEL PADILHA FILHO........................................R I</w:t>
      </w:r>
      <w:r w:rsidR="00F51780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5A6601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........................26/11/2013 DP MARACAJU</w:t>
      </w:r>
    </w:p>
    <w:p w:rsidR="00C96F02" w:rsidRPr="0092004B" w:rsidRDefault="00C96F0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MANOEL JESUS DA SILVA....................</w:t>
      </w:r>
      <w:r w:rsidR="000E6234">
        <w:rPr>
          <w:rFonts w:ascii="Times New Roman" w:hAnsi="Times New Roman"/>
          <w:sz w:val="18"/>
          <w:szCs w:val="18"/>
          <w:lang w:val="pt-BR"/>
        </w:rPr>
        <w:t>....................R III – C 08...............................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</w:t>
      </w:r>
      <w:r w:rsidR="000E6234">
        <w:rPr>
          <w:rFonts w:ascii="Times New Roman" w:hAnsi="Times New Roman"/>
          <w:sz w:val="18"/>
          <w:szCs w:val="18"/>
          <w:lang w:val="pt-BR"/>
        </w:rPr>
        <w:t>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........................29/04/14 – DP 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MARCELINO GOMES DOS SANTOS....</w:t>
      </w:r>
      <w:r w:rsidR="00F208A5">
        <w:rPr>
          <w:rFonts w:ascii="Times New Roman" w:hAnsi="Times New Roman"/>
          <w:sz w:val="18"/>
          <w:szCs w:val="18"/>
          <w:lang w:val="pt-BR"/>
        </w:rPr>
        <w:t>.....................R II – C 04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.......................................20/09/2013     EPJFC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MARCELO ARAÚJO DOS SANTOS............................. R I C 07...............................;;........................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...............................11/08/2011.............EPRB</w:t>
      </w:r>
    </w:p>
    <w:p w:rsidR="00CA53B0" w:rsidRDefault="00CA53B0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MARCELO APARECIDO PINHEIRO .</w:t>
      </w:r>
      <w:r w:rsidR="007602A1">
        <w:rPr>
          <w:rFonts w:ascii="Times New Roman" w:hAnsi="Times New Roman"/>
          <w:sz w:val="18"/>
          <w:szCs w:val="18"/>
          <w:lang w:val="pt-BR"/>
        </w:rPr>
        <w:t xml:space="preserve">.............................R </w:t>
      </w:r>
      <w:r w:rsidR="00924540">
        <w:rPr>
          <w:rFonts w:ascii="Times New Roman" w:hAnsi="Times New Roman"/>
          <w:sz w:val="18"/>
          <w:szCs w:val="18"/>
          <w:lang w:val="pt-BR"/>
        </w:rPr>
        <w:t>V</w:t>
      </w:r>
      <w:r>
        <w:rPr>
          <w:rFonts w:ascii="Times New Roman" w:hAnsi="Times New Roman"/>
          <w:sz w:val="18"/>
          <w:szCs w:val="18"/>
          <w:lang w:val="pt-BR"/>
        </w:rPr>
        <w:t xml:space="preserve"> – C0</w:t>
      </w:r>
      <w:r w:rsidR="00D91DF3">
        <w:rPr>
          <w:rFonts w:ascii="Times New Roman" w:hAnsi="Times New Roman"/>
          <w:sz w:val="18"/>
          <w:szCs w:val="18"/>
          <w:lang w:val="pt-BR"/>
        </w:rPr>
        <w:t>2 A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</w:t>
      </w:r>
      <w:r w:rsidR="00F34876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 24/02/2014      EPJFC</w:t>
      </w:r>
    </w:p>
    <w:p w:rsidR="00CA53B0" w:rsidRDefault="00413839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MARCELO CABRAL BATISTA ...................................... R</w:t>
      </w:r>
      <w:r w:rsidR="0064335E">
        <w:rPr>
          <w:rFonts w:ascii="Times New Roman" w:hAnsi="Times New Roman"/>
          <w:sz w:val="18"/>
          <w:szCs w:val="18"/>
          <w:lang w:val="pt-BR"/>
        </w:rPr>
        <w:t>VI– C 03B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</w:t>
      </w:r>
      <w:r w:rsidR="00F34876">
        <w:rPr>
          <w:rFonts w:ascii="Times New Roman" w:hAnsi="Times New Roman"/>
          <w:sz w:val="18"/>
          <w:szCs w:val="18"/>
          <w:lang w:val="pt-BR"/>
        </w:rPr>
        <w:t>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............................24//02/2014   EPJFC</w:t>
      </w:r>
    </w:p>
    <w:p w:rsidR="00176734" w:rsidRPr="0092004B" w:rsidRDefault="0017673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MARCELO CARLOS DO CARMO ........</w:t>
      </w:r>
      <w:r w:rsidR="00721742">
        <w:rPr>
          <w:rFonts w:ascii="Times New Roman" w:hAnsi="Times New Roman"/>
          <w:sz w:val="18"/>
          <w:szCs w:val="18"/>
          <w:lang w:val="pt-BR"/>
        </w:rPr>
        <w:t>.............................R II</w:t>
      </w:r>
      <w:r>
        <w:rPr>
          <w:rFonts w:ascii="Times New Roman" w:hAnsi="Times New Roman"/>
          <w:sz w:val="18"/>
          <w:szCs w:val="18"/>
          <w:lang w:val="pt-BR"/>
        </w:rPr>
        <w:t xml:space="preserve"> – </w:t>
      </w:r>
      <w:r w:rsidR="00721742">
        <w:rPr>
          <w:rFonts w:ascii="Times New Roman" w:hAnsi="Times New Roman"/>
          <w:sz w:val="18"/>
          <w:szCs w:val="18"/>
          <w:lang w:val="pt-BR"/>
        </w:rPr>
        <w:t>C 05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................................................................................30/05/2014  EP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MARCELO SANTOS SILVA.....................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.................... .R II- C 09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............................................................................................29/07/2013     DPF PP</w:t>
      </w:r>
    </w:p>
    <w:p w:rsidR="00413839" w:rsidRPr="0092004B" w:rsidRDefault="00413839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MARCELO MIRANDA L</w:t>
      </w:r>
      <w:r w:rsidR="0057257F">
        <w:rPr>
          <w:rFonts w:ascii="Times New Roman" w:hAnsi="Times New Roman"/>
          <w:sz w:val="18"/>
          <w:szCs w:val="18"/>
          <w:lang w:val="pt-BR"/>
        </w:rPr>
        <w:t>OUREIRO SECASSE ............ R I</w:t>
      </w:r>
      <w:r w:rsidR="00266637">
        <w:rPr>
          <w:rFonts w:ascii="Times New Roman" w:hAnsi="Times New Roman"/>
          <w:sz w:val="18"/>
          <w:szCs w:val="18"/>
          <w:lang w:val="pt-BR"/>
        </w:rPr>
        <w:t>I</w:t>
      </w:r>
      <w:r w:rsidR="0057257F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6B1B84">
        <w:rPr>
          <w:rFonts w:ascii="Times New Roman" w:hAnsi="Times New Roman"/>
          <w:sz w:val="18"/>
          <w:szCs w:val="18"/>
          <w:lang w:val="pt-BR"/>
        </w:rPr>
        <w:t>1</w:t>
      </w:r>
      <w:r w:rsidR="00266637">
        <w:rPr>
          <w:rFonts w:ascii="Times New Roman" w:hAnsi="Times New Roman"/>
          <w:sz w:val="18"/>
          <w:szCs w:val="18"/>
          <w:lang w:val="pt-BR"/>
        </w:rPr>
        <w:t>1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</w:t>
      </w:r>
      <w:r w:rsidR="00F34876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..............................................................24/02/2014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MARCELO VIEIRA ..........................................................R IV – C</w:t>
      </w:r>
      <w:r w:rsidR="00C4644D">
        <w:rPr>
          <w:rFonts w:ascii="Times New Roman" w:hAnsi="Times New Roman"/>
          <w:sz w:val="18"/>
          <w:szCs w:val="18"/>
          <w:lang w:val="pt-BR"/>
        </w:rPr>
        <w:t xml:space="preserve"> 03.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....................................................................18/10/2013    DPF PONTA PORA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 MARCIEL FERREIRA CAMPOS ..................................R V</w:t>
      </w:r>
      <w:r w:rsidR="00795420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6856CF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A................</w:t>
      </w:r>
      <w:r w:rsidR="00C4644D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</w:t>
      </w:r>
      <w:r w:rsidR="004150BA">
        <w:rPr>
          <w:rFonts w:ascii="Times New Roman" w:hAnsi="Times New Roman"/>
          <w:sz w:val="18"/>
          <w:szCs w:val="18"/>
          <w:lang w:val="pt-BR"/>
        </w:rPr>
        <w:t>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...............................20/08/2013  DPC/SONORA</w:t>
      </w:r>
    </w:p>
    <w:p w:rsidR="00911843" w:rsidRPr="0092004B" w:rsidRDefault="0091184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MARCIO  JOSÉ DE OLIVEIRA..........</w:t>
      </w:r>
      <w:r w:rsidR="00444329">
        <w:rPr>
          <w:rFonts w:ascii="Times New Roman" w:hAnsi="Times New Roman"/>
          <w:sz w:val="18"/>
          <w:szCs w:val="18"/>
          <w:lang w:val="pt-BR"/>
        </w:rPr>
        <w:t>..</w:t>
      </w:r>
      <w:r w:rsidR="00F51780">
        <w:rPr>
          <w:rFonts w:ascii="Times New Roman" w:hAnsi="Times New Roman"/>
          <w:sz w:val="18"/>
          <w:szCs w:val="18"/>
          <w:lang w:val="pt-BR"/>
        </w:rPr>
        <w:t>.............................RIV-C05</w:t>
      </w:r>
      <w:r>
        <w:rPr>
          <w:rFonts w:ascii="Times New Roman" w:hAnsi="Times New Roman"/>
          <w:sz w:val="18"/>
          <w:szCs w:val="18"/>
          <w:lang w:val="pt-BR"/>
        </w:rPr>
        <w:t>......................</w:t>
      </w:r>
      <w:r w:rsidR="00444329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...................................................24/03/2014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MARCIO MEIRA DA SILVA..................................</w:t>
      </w:r>
      <w:r w:rsidR="00F51780">
        <w:rPr>
          <w:rFonts w:ascii="Times New Roman" w:hAnsi="Times New Roman"/>
          <w:sz w:val="18"/>
          <w:szCs w:val="18"/>
          <w:lang w:val="pt-BR"/>
        </w:rPr>
        <w:t>.........R II –C09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</w:t>
      </w:r>
      <w:r w:rsidR="00BB7FCB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..............................................19/12/2013 EP -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MARCIO ROBERTO MENDES......................................R I</w:t>
      </w:r>
      <w:r w:rsidR="00BA6F4E">
        <w:rPr>
          <w:rFonts w:ascii="Times New Roman" w:hAnsi="Times New Roman"/>
          <w:sz w:val="18"/>
          <w:szCs w:val="18"/>
          <w:lang w:val="pt-BR"/>
        </w:rPr>
        <w:t>I - C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02.............................................;;....................................................28/04/11   UPRB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MARCIO RONELTO MACIEL FIRMO............................RV- C 02 B...............................................................................................23/05/2013 EPRB</w:t>
      </w:r>
    </w:p>
    <w:p w:rsidR="00FC6C8C" w:rsidRPr="0092004B" w:rsidRDefault="00FC6C8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MÁRCIO DE OLIVEIRA...................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V – C 03 A .................SEGURO...............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...................................23/05/14DP 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MARCONI FERREIRA PINTO..........................................R I C08............................................................................ 29/10/2013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MARCOS  ORUE................................................................R V - C 02 A .........................................................................05/07/13  DP PONTA PORA 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MARCOS ANTONIO GORLIN....................</w:t>
      </w:r>
      <w:r w:rsidR="0009578A">
        <w:rPr>
          <w:rFonts w:ascii="Times New Roman" w:hAnsi="Times New Roman"/>
          <w:sz w:val="18"/>
          <w:szCs w:val="18"/>
          <w:lang w:val="pt-BR"/>
        </w:rPr>
        <w:t>.....................R III- C 04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</w:t>
      </w:r>
      <w:r w:rsidR="004150BA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</w:t>
      </w:r>
      <w:r w:rsidR="004F2D7B">
        <w:rPr>
          <w:rFonts w:ascii="Times New Roman" w:hAnsi="Times New Roman"/>
          <w:sz w:val="18"/>
          <w:szCs w:val="18"/>
          <w:lang w:val="pt-BR"/>
        </w:rPr>
        <w:t>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.......................28/06/13 EPM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MARCOS AURELIO CANELLO ..............</w:t>
      </w:r>
      <w:r w:rsidR="00AE6BA5">
        <w:rPr>
          <w:rFonts w:ascii="Times New Roman" w:hAnsi="Times New Roman"/>
          <w:sz w:val="18"/>
          <w:szCs w:val="18"/>
          <w:lang w:val="pt-BR"/>
        </w:rPr>
        <w:t>........................R I C 07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</w:t>
      </w:r>
      <w:r w:rsidR="004150BA">
        <w:rPr>
          <w:rFonts w:ascii="Times New Roman" w:hAnsi="Times New Roman"/>
          <w:sz w:val="18"/>
          <w:szCs w:val="18"/>
          <w:lang w:val="pt-BR"/>
        </w:rPr>
        <w:t>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...................../12   EPRB</w:t>
      </w:r>
    </w:p>
    <w:p w:rsidR="0033011E" w:rsidRDefault="0033011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MARCOS DANIEL MEDINA DUARTE</w:t>
      </w:r>
      <w:r w:rsidR="00512014">
        <w:rPr>
          <w:rFonts w:ascii="Times New Roman" w:hAnsi="Times New Roman"/>
          <w:sz w:val="18"/>
          <w:szCs w:val="18"/>
          <w:lang w:val="pt-BR"/>
        </w:rPr>
        <w:t xml:space="preserve">............................R IV  C </w:t>
      </w:r>
      <w:r w:rsidR="00766695">
        <w:rPr>
          <w:rFonts w:ascii="Times New Roman" w:hAnsi="Times New Roman"/>
          <w:sz w:val="18"/>
          <w:szCs w:val="18"/>
          <w:lang w:val="pt-BR"/>
        </w:rPr>
        <w:t>10.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</w:t>
      </w:r>
      <w:r w:rsidR="00F34876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.................................11/03/2014  DP P. PORA</w:t>
      </w:r>
    </w:p>
    <w:p w:rsidR="00D91DF3" w:rsidRPr="0092004B" w:rsidRDefault="00D91DF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MARCOS GAMA PEREIRA...................</w:t>
      </w:r>
      <w:r w:rsidR="00455768">
        <w:rPr>
          <w:rFonts w:ascii="Times New Roman" w:hAnsi="Times New Roman"/>
          <w:sz w:val="18"/>
          <w:szCs w:val="18"/>
          <w:lang w:val="pt-BR"/>
        </w:rPr>
        <w:t>.............................RII C06.....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.........................09/04/14 - EPA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MARCOS VAZ DE OLIVEIRA.......................</w:t>
      </w:r>
      <w:r w:rsidR="00090329">
        <w:rPr>
          <w:rFonts w:ascii="Times New Roman" w:hAnsi="Times New Roman"/>
          <w:sz w:val="18"/>
          <w:szCs w:val="18"/>
          <w:lang w:val="pt-BR"/>
        </w:rPr>
        <w:t xml:space="preserve">.......................R IV C </w:t>
      </w:r>
      <w:r w:rsidR="00766695">
        <w:rPr>
          <w:rFonts w:ascii="Times New Roman" w:hAnsi="Times New Roman"/>
          <w:sz w:val="18"/>
          <w:szCs w:val="18"/>
          <w:lang w:val="pt-BR"/>
        </w:rPr>
        <w:t>08</w:t>
      </w:r>
      <w:r w:rsidRPr="0092004B">
        <w:rPr>
          <w:rFonts w:ascii="Times New Roman" w:hAnsi="Times New Roman"/>
          <w:sz w:val="18"/>
          <w:szCs w:val="18"/>
          <w:lang w:val="pt-BR"/>
        </w:rPr>
        <w:t>........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</w:t>
      </w:r>
      <w:r w:rsidR="00987276">
        <w:rPr>
          <w:rFonts w:ascii="Times New Roman" w:hAnsi="Times New Roman"/>
          <w:sz w:val="18"/>
          <w:szCs w:val="18"/>
          <w:lang w:val="pt-BR"/>
        </w:rPr>
        <w:t>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...........................15/10/2013 EPMC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993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MARIO AUGUSTO DOS SANTOS JR...............</w:t>
      </w:r>
      <w:r w:rsidR="00D60A32">
        <w:rPr>
          <w:rFonts w:ascii="Times New Roman" w:hAnsi="Times New Roman"/>
          <w:sz w:val="18"/>
          <w:szCs w:val="18"/>
          <w:lang w:val="pt-BR"/>
        </w:rPr>
        <w:t>.....................RIII CO8</w:t>
      </w:r>
      <w:r w:rsidRPr="0092004B">
        <w:rPr>
          <w:rFonts w:ascii="Times New Roman" w:hAnsi="Times New Roman"/>
          <w:sz w:val="18"/>
          <w:szCs w:val="18"/>
          <w:lang w:val="pt-BR"/>
        </w:rPr>
        <w:t>.........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</w:t>
      </w:r>
      <w:r w:rsidR="00987276">
        <w:rPr>
          <w:rFonts w:ascii="Times New Roman" w:hAnsi="Times New Roman"/>
          <w:sz w:val="18"/>
          <w:szCs w:val="18"/>
          <w:lang w:val="pt-BR"/>
        </w:rPr>
        <w:t>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..............................04/10/2013   EPJFC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MARIO MARCIO MARTINS DOS SANTOS</w:t>
      </w:r>
      <w:r w:rsidR="002B52C9">
        <w:rPr>
          <w:rFonts w:ascii="Times New Roman" w:hAnsi="Times New Roman"/>
          <w:sz w:val="18"/>
          <w:szCs w:val="18"/>
          <w:lang w:val="pt-BR"/>
        </w:rPr>
        <w:t>...</w:t>
      </w:r>
      <w:r w:rsidR="00EA02E1">
        <w:rPr>
          <w:rFonts w:ascii="Times New Roman" w:hAnsi="Times New Roman"/>
          <w:sz w:val="18"/>
          <w:szCs w:val="18"/>
          <w:lang w:val="pt-BR"/>
        </w:rPr>
        <w:t>..........................RIII C09</w:t>
      </w:r>
      <w:r w:rsidR="00512014">
        <w:rPr>
          <w:rFonts w:ascii="Times New Roman" w:hAnsi="Times New Roman"/>
          <w:sz w:val="18"/>
          <w:szCs w:val="18"/>
          <w:lang w:val="pt-BR"/>
        </w:rPr>
        <w:t>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</w:t>
      </w:r>
      <w:r w:rsidR="00987276">
        <w:rPr>
          <w:rFonts w:ascii="Times New Roman" w:hAnsi="Times New Roman"/>
          <w:sz w:val="18"/>
          <w:szCs w:val="18"/>
          <w:lang w:val="pt-BR"/>
        </w:rPr>
        <w:t>.........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...........04/10/2013 EPJFC</w:t>
      </w:r>
    </w:p>
    <w:p w:rsidR="00F14FFA" w:rsidRPr="0092004B" w:rsidRDefault="00F14FFA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 MATEUS AUGUSTO DOS SANTOS ................................R </w:t>
      </w:r>
      <w:r w:rsidR="008D6E11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 xml:space="preserve">V – </w:t>
      </w:r>
      <w:r w:rsidR="00766695">
        <w:rPr>
          <w:rFonts w:ascii="Times New Roman" w:hAnsi="Times New Roman"/>
          <w:sz w:val="18"/>
          <w:szCs w:val="18"/>
          <w:lang w:val="pt-BR"/>
        </w:rPr>
        <w:t>C 10....</w:t>
      </w:r>
      <w:r>
        <w:rPr>
          <w:rFonts w:ascii="Times New Roman" w:hAnsi="Times New Roman"/>
          <w:sz w:val="18"/>
          <w:szCs w:val="18"/>
          <w:lang w:val="pt-BR"/>
        </w:rPr>
        <w:t xml:space="preserve">  ................................................................................ 24/02/2014 DPF/ 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MAURO DA SILVA ADORNO..............</w:t>
      </w:r>
      <w:r w:rsidR="009A590D">
        <w:rPr>
          <w:rFonts w:ascii="Times New Roman" w:hAnsi="Times New Roman"/>
          <w:sz w:val="18"/>
          <w:szCs w:val="18"/>
          <w:lang w:val="pt-BR"/>
        </w:rPr>
        <w:t>.............................R V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I C </w:t>
      </w:r>
      <w:r w:rsidR="009A590D">
        <w:rPr>
          <w:rFonts w:ascii="Times New Roman" w:hAnsi="Times New Roman"/>
          <w:sz w:val="18"/>
          <w:szCs w:val="18"/>
          <w:lang w:val="pt-BR"/>
        </w:rPr>
        <w:t>02A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...............</w:t>
      </w:r>
      <w:r w:rsidR="00987276">
        <w:rPr>
          <w:rFonts w:ascii="Times New Roman" w:hAnsi="Times New Roman"/>
          <w:sz w:val="18"/>
          <w:szCs w:val="18"/>
          <w:lang w:val="pt-BR"/>
        </w:rPr>
        <w:t>......</w:t>
      </w:r>
      <w:r w:rsidR="004F2D7B">
        <w:rPr>
          <w:rFonts w:ascii="Times New Roman" w:hAnsi="Times New Roman"/>
          <w:sz w:val="18"/>
          <w:szCs w:val="18"/>
          <w:lang w:val="pt-BR"/>
        </w:rPr>
        <w:t>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........................09/06/11  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MAURO JOAQUIM NASCIMENTO...................................R II</w:t>
      </w:r>
      <w:r w:rsidR="00C77C08">
        <w:rPr>
          <w:rFonts w:ascii="Times New Roman" w:hAnsi="Times New Roman"/>
          <w:sz w:val="18"/>
          <w:szCs w:val="18"/>
          <w:lang w:val="pt-BR"/>
        </w:rPr>
        <w:t>I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...............................................................................................19/03/13    PSMN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MAURO SERGIO MERIDA BARROS....</w:t>
      </w:r>
      <w:r w:rsidR="000C219F">
        <w:rPr>
          <w:rFonts w:ascii="Times New Roman" w:hAnsi="Times New Roman"/>
          <w:sz w:val="18"/>
          <w:szCs w:val="18"/>
          <w:lang w:val="pt-BR"/>
        </w:rPr>
        <w:t>............................R II</w:t>
      </w:r>
      <w:r w:rsidR="004D060C">
        <w:rPr>
          <w:rFonts w:ascii="Times New Roman" w:hAnsi="Times New Roman"/>
          <w:sz w:val="18"/>
          <w:szCs w:val="18"/>
          <w:lang w:val="pt-BR"/>
        </w:rPr>
        <w:t>I -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.......................................................................02/05/13   IPCG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MAX DOUGLAS PEREIRA DA CRUZ...............................R IV – C </w:t>
      </w:r>
      <w:r w:rsidR="00164CD6">
        <w:rPr>
          <w:rFonts w:ascii="Times New Roman" w:hAnsi="Times New Roman"/>
          <w:sz w:val="18"/>
          <w:szCs w:val="18"/>
          <w:lang w:val="pt-BR"/>
        </w:rPr>
        <w:t>02..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.....................................................................07/11/2013 DP PONTA PORA</w:t>
      </w:r>
    </w:p>
    <w:p w:rsidR="00D91DF3" w:rsidRDefault="00D91DF3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MAXWELL OLIVEIRA E SALES</w:t>
      </w:r>
      <w:r w:rsidR="006F58AC">
        <w:rPr>
          <w:rFonts w:ascii="Times New Roman" w:hAnsi="Times New Roman"/>
          <w:sz w:val="18"/>
          <w:szCs w:val="18"/>
          <w:lang w:val="pt-BR"/>
        </w:rPr>
        <w:t xml:space="preserve"> CYRINO......................R II</w:t>
      </w:r>
      <w:r w:rsidR="00107303">
        <w:rPr>
          <w:rFonts w:ascii="Times New Roman" w:hAnsi="Times New Roman"/>
          <w:sz w:val="18"/>
          <w:szCs w:val="18"/>
          <w:lang w:val="pt-BR"/>
        </w:rPr>
        <w:t>I</w:t>
      </w:r>
      <w:r w:rsidR="006F58AC">
        <w:rPr>
          <w:rFonts w:ascii="Times New Roman" w:hAnsi="Times New Roman"/>
          <w:sz w:val="18"/>
          <w:szCs w:val="18"/>
          <w:lang w:val="pt-BR"/>
        </w:rPr>
        <w:t>– C 1</w:t>
      </w:r>
      <w:r w:rsidR="00107303">
        <w:rPr>
          <w:rFonts w:ascii="Times New Roman" w:hAnsi="Times New Roman"/>
          <w:sz w:val="18"/>
          <w:szCs w:val="18"/>
          <w:lang w:val="pt-BR"/>
        </w:rPr>
        <w:t>0</w:t>
      </w:r>
      <w:r>
        <w:rPr>
          <w:rFonts w:ascii="Times New Roman" w:hAnsi="Times New Roman"/>
          <w:sz w:val="18"/>
          <w:szCs w:val="18"/>
          <w:lang w:val="pt-BR"/>
        </w:rPr>
        <w:t>.................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.....................................09/04/14 – EPA</w:t>
      </w:r>
    </w:p>
    <w:p w:rsidR="00176734" w:rsidRDefault="00176734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MAYKON DOUGLAS DO</w:t>
      </w:r>
      <w:r w:rsidR="00721742">
        <w:rPr>
          <w:rFonts w:ascii="Times New Roman" w:hAnsi="Times New Roman"/>
          <w:sz w:val="18"/>
          <w:szCs w:val="18"/>
          <w:lang w:val="pt-BR"/>
        </w:rPr>
        <w:t>S SANTOS FERREIRA............R II</w:t>
      </w:r>
      <w:r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721742">
        <w:rPr>
          <w:rFonts w:ascii="Times New Roman" w:hAnsi="Times New Roman"/>
          <w:sz w:val="18"/>
          <w:szCs w:val="18"/>
          <w:lang w:val="pt-BR"/>
        </w:rPr>
        <w:t>5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</w:t>
      </w:r>
      <w:r w:rsidR="00425E96">
        <w:rPr>
          <w:rFonts w:ascii="Times New Roman" w:hAnsi="Times New Roman"/>
          <w:sz w:val="18"/>
          <w:szCs w:val="18"/>
          <w:lang w:val="pt-BR"/>
        </w:rPr>
        <w:t>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...............................30/05/2014  EP COXIM</w:t>
      </w:r>
    </w:p>
    <w:p w:rsidR="0084629B" w:rsidRDefault="0084629B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MIKE DOUGLAS DE ARRUDA SILVA</w:t>
      </w:r>
      <w:r w:rsidR="00D63A19">
        <w:rPr>
          <w:rFonts w:ascii="Times New Roman" w:hAnsi="Times New Roman"/>
          <w:sz w:val="18"/>
          <w:szCs w:val="18"/>
          <w:lang w:val="pt-BR"/>
        </w:rPr>
        <w:t>............................R V – C 03 A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</w:t>
      </w:r>
      <w:r w:rsidRPr="0084629B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08/05/14 DPC/MARACAJU</w:t>
      </w:r>
    </w:p>
    <w:p w:rsidR="00D91DF3" w:rsidRPr="0092004B" w:rsidRDefault="00D91DF3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MILTON MOREIRA GOMES JUNIOR...</w:t>
      </w:r>
      <w:r w:rsidR="00FF00A0">
        <w:rPr>
          <w:rFonts w:ascii="Times New Roman" w:hAnsi="Times New Roman"/>
          <w:sz w:val="18"/>
          <w:szCs w:val="18"/>
          <w:lang w:val="pt-BR"/>
        </w:rPr>
        <w:t>.............................R V</w:t>
      </w:r>
      <w:r>
        <w:rPr>
          <w:rFonts w:ascii="Times New Roman" w:hAnsi="Times New Roman"/>
          <w:sz w:val="18"/>
          <w:szCs w:val="18"/>
          <w:lang w:val="pt-BR"/>
        </w:rPr>
        <w:t>I –</w:t>
      </w:r>
      <w:r w:rsidR="002A4BB5">
        <w:rPr>
          <w:rFonts w:ascii="Times New Roman" w:hAnsi="Times New Roman"/>
          <w:sz w:val="18"/>
          <w:szCs w:val="18"/>
          <w:lang w:val="pt-BR"/>
        </w:rPr>
        <w:t xml:space="preserve"> C 03B.</w:t>
      </w:r>
      <w:r>
        <w:rPr>
          <w:rFonts w:ascii="Times New Roman" w:hAnsi="Times New Roman"/>
          <w:sz w:val="18"/>
          <w:szCs w:val="18"/>
          <w:lang w:val="pt-BR"/>
        </w:rPr>
        <w:t>..........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.....................................09/04/14 - EPA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MICHEL ANDRÉS CLOVIS.................................................R I C 13................................................................................................07/07/2010   IPCG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MIGUEL REZENDE SABINO VIEIRA................................R IV C </w:t>
      </w:r>
      <w:r w:rsidR="00B9462B">
        <w:rPr>
          <w:rFonts w:ascii="Times New Roman" w:hAnsi="Times New Roman"/>
          <w:sz w:val="18"/>
          <w:szCs w:val="18"/>
          <w:lang w:val="pt-BR"/>
        </w:rPr>
        <w:t>06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 29/10/2013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MIGUEL RUDIMAR DO  NASCIMENTO...........................R II  C 09 ...........................................................................05/07/13  DP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MIGUEL VALDECIR GOMES.............................................R I C 05...............................................................................12/09/2012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MIQUEIAS JOSE BARROS.............................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.....................R III  C 01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................................................................................................23/09/11  UPRB</w:t>
      </w:r>
    </w:p>
    <w:p w:rsidR="005F090D" w:rsidRPr="0092004B" w:rsidRDefault="005F090D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MOISES DE SOUSA MACHADO...................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......................R VI-C02B</w:t>
      </w:r>
      <w:r>
        <w:rPr>
          <w:rFonts w:ascii="Times New Roman" w:hAnsi="Times New Roman"/>
          <w:sz w:val="18"/>
          <w:szCs w:val="18"/>
          <w:lang w:val="pt-BR"/>
        </w:rPr>
        <w:t>.................</w:t>
      </w:r>
      <w:r w:rsidR="00D918F8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........................................03/06/2014 DP JACAREZINHO/PR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MOISES OSTI FLAUSINO........................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........................... R 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 </w:t>
      </w:r>
      <w:r w:rsidR="00B9462B">
        <w:rPr>
          <w:rFonts w:ascii="Times New Roman" w:hAnsi="Times New Roman"/>
          <w:sz w:val="18"/>
          <w:szCs w:val="18"/>
          <w:lang w:val="pt-BR"/>
        </w:rPr>
        <w:t>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</w:t>
      </w:r>
      <w:r w:rsidR="005F090D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 29/10/2013 DPF/PONTA PORÃ</w:t>
      </w:r>
    </w:p>
    <w:p w:rsidR="00A70082" w:rsidRDefault="00A70082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NEISSON JHONES BARBOSA CHERES.......</w:t>
      </w:r>
      <w:r w:rsidR="004E0180">
        <w:rPr>
          <w:rFonts w:ascii="Times New Roman" w:hAnsi="Times New Roman"/>
          <w:sz w:val="18"/>
          <w:szCs w:val="18"/>
          <w:lang w:val="pt-BR"/>
        </w:rPr>
        <w:t>.....................R VI-C01 A</w:t>
      </w:r>
      <w:r w:rsidR="00E06654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E06654" w:rsidRPr="00E06654">
        <w:rPr>
          <w:rFonts w:ascii="Times New Roman" w:hAnsi="Times New Roman"/>
          <w:b/>
          <w:sz w:val="18"/>
          <w:szCs w:val="18"/>
          <w:lang w:val="pt-BR"/>
        </w:rPr>
        <w:t>SEGURO</w:t>
      </w:r>
      <w:r w:rsidR="00D91DF3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C55E24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</w:t>
      </w:r>
      <w:r w:rsidR="004150BA">
        <w:rPr>
          <w:rFonts w:ascii="Times New Roman" w:hAnsi="Times New Roman"/>
          <w:sz w:val="18"/>
          <w:szCs w:val="18"/>
          <w:lang w:val="pt-BR"/>
        </w:rPr>
        <w:t>...........</w:t>
      </w:r>
      <w:r>
        <w:rPr>
          <w:rFonts w:ascii="Times New Roman" w:hAnsi="Times New Roman"/>
          <w:sz w:val="18"/>
          <w:szCs w:val="18"/>
          <w:lang w:val="pt-BR"/>
        </w:rPr>
        <w:t>......</w:t>
      </w:r>
      <w:r w:rsidR="00D91DF3">
        <w:rPr>
          <w:rFonts w:ascii="Times New Roman" w:hAnsi="Times New Roman"/>
          <w:sz w:val="18"/>
          <w:szCs w:val="18"/>
          <w:lang w:val="pt-BR"/>
        </w:rPr>
        <w:t>............09/01/2014 EP JARDI</w:t>
      </w:r>
      <w:r w:rsidR="000E6234">
        <w:rPr>
          <w:rFonts w:ascii="Times New Roman" w:hAnsi="Times New Roman"/>
          <w:sz w:val="18"/>
          <w:szCs w:val="18"/>
          <w:lang w:val="pt-BR"/>
        </w:rPr>
        <w:t>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NEUMIR RIZI...............................................</w:t>
      </w:r>
      <w:r w:rsidR="00AE6BA5">
        <w:rPr>
          <w:rFonts w:ascii="Times New Roman" w:hAnsi="Times New Roman"/>
          <w:sz w:val="18"/>
          <w:szCs w:val="18"/>
          <w:lang w:val="pt-BR"/>
        </w:rPr>
        <w:t>..........................R I C 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.......................................................07/11/12    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</w:rPr>
      </w:pPr>
      <w:r w:rsidRPr="0092004B">
        <w:rPr>
          <w:rFonts w:ascii="Times New Roman" w:hAnsi="Times New Roman"/>
          <w:sz w:val="18"/>
          <w:szCs w:val="18"/>
        </w:rPr>
        <w:t>NILTON BARBOSA..................................</w:t>
      </w:r>
      <w:r w:rsidR="003F2451">
        <w:rPr>
          <w:rFonts w:ascii="Times New Roman" w:hAnsi="Times New Roman"/>
          <w:sz w:val="18"/>
          <w:szCs w:val="18"/>
        </w:rPr>
        <w:t>............................R V– C 03</w:t>
      </w:r>
      <w:r w:rsidR="00487F48">
        <w:rPr>
          <w:rFonts w:ascii="Times New Roman" w:hAnsi="Times New Roman"/>
          <w:sz w:val="18"/>
          <w:szCs w:val="18"/>
        </w:rPr>
        <w:t>A</w:t>
      </w:r>
      <w:r w:rsidRPr="0092004B">
        <w:rPr>
          <w:rFonts w:ascii="Times New Roman" w:hAnsi="Times New Roman"/>
          <w:sz w:val="18"/>
          <w:szCs w:val="18"/>
        </w:rPr>
        <w:t>...................................</w:t>
      </w:r>
      <w:r w:rsidR="005F090D">
        <w:rPr>
          <w:rFonts w:ascii="Times New Roman" w:hAnsi="Times New Roman"/>
          <w:sz w:val="18"/>
          <w:szCs w:val="18"/>
        </w:rPr>
        <w:t>..</w:t>
      </w:r>
      <w:r w:rsidRPr="0092004B">
        <w:rPr>
          <w:rFonts w:ascii="Times New Roman" w:hAnsi="Times New Roman"/>
          <w:sz w:val="18"/>
          <w:szCs w:val="18"/>
        </w:rPr>
        <w:t>.................................................29/05/13    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NILTON COSTA MORAES............................</w:t>
      </w:r>
      <w:r w:rsidR="00A42B32">
        <w:rPr>
          <w:rFonts w:ascii="Times New Roman" w:hAnsi="Times New Roman"/>
          <w:sz w:val="18"/>
          <w:szCs w:val="18"/>
          <w:lang w:val="pt-BR"/>
        </w:rPr>
        <w:t xml:space="preserve">.......................R </w:t>
      </w:r>
      <w:r w:rsidR="006A2470">
        <w:rPr>
          <w:rFonts w:ascii="Times New Roman" w:hAnsi="Times New Roman"/>
          <w:sz w:val="18"/>
          <w:szCs w:val="18"/>
          <w:lang w:val="pt-BR"/>
        </w:rPr>
        <w:t>I</w:t>
      </w:r>
      <w:r w:rsidR="00F51780">
        <w:rPr>
          <w:rFonts w:ascii="Times New Roman" w:hAnsi="Times New Roman"/>
          <w:sz w:val="18"/>
          <w:szCs w:val="18"/>
          <w:lang w:val="pt-BR"/>
        </w:rPr>
        <w:t>I</w:t>
      </w:r>
      <w:r w:rsidR="00A42B32">
        <w:rPr>
          <w:rFonts w:ascii="Times New Roman" w:hAnsi="Times New Roman"/>
          <w:sz w:val="18"/>
          <w:szCs w:val="18"/>
          <w:lang w:val="pt-BR"/>
        </w:rPr>
        <w:t xml:space="preserve">I </w:t>
      </w:r>
      <w:r w:rsidR="006A2470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A42B32">
        <w:rPr>
          <w:rFonts w:ascii="Times New Roman" w:hAnsi="Times New Roman"/>
          <w:sz w:val="18"/>
          <w:szCs w:val="18"/>
          <w:lang w:val="pt-BR"/>
        </w:rPr>
        <w:t xml:space="preserve">C </w:t>
      </w:r>
      <w:r w:rsidR="00F51780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</w:t>
      </w:r>
      <w:r w:rsidR="007C5C58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.........................................22/05/13  DP 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NILTON DA SILVA OLIVEIRA .....................................R I</w:t>
      </w:r>
      <w:r w:rsidR="00766695">
        <w:rPr>
          <w:rFonts w:ascii="Times New Roman" w:hAnsi="Times New Roman"/>
          <w:sz w:val="18"/>
          <w:szCs w:val="18"/>
          <w:lang w:val="pt-BR"/>
        </w:rPr>
        <w:t>V – C 09.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....................................................................15/07/2013     DPF/PONTA PORÃ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NILTON GOMES DE MELO ..........................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......................R – V C 02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B......................................................................28/11/2013  DP RIO VERDE</w:t>
      </w:r>
    </w:p>
    <w:p w:rsidR="009B07F0" w:rsidRDefault="009B07F0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NORIMAR GASTAO DUTRA LOUREIRO </w:t>
      </w:r>
      <w:r w:rsidR="00395E0D">
        <w:rPr>
          <w:rFonts w:ascii="Times New Roman" w:hAnsi="Times New Roman"/>
          <w:sz w:val="18"/>
          <w:szCs w:val="18"/>
          <w:lang w:val="pt-BR"/>
        </w:rPr>
        <w:t>JÚNIOR...........R</w:t>
      </w:r>
      <w:r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64335E">
        <w:rPr>
          <w:rFonts w:ascii="Times New Roman" w:hAnsi="Times New Roman"/>
          <w:sz w:val="18"/>
          <w:szCs w:val="18"/>
          <w:lang w:val="pt-BR"/>
        </w:rPr>
        <w:t>V</w:t>
      </w:r>
      <w:r>
        <w:rPr>
          <w:rFonts w:ascii="Times New Roman" w:hAnsi="Times New Roman"/>
          <w:sz w:val="18"/>
          <w:szCs w:val="18"/>
          <w:lang w:val="pt-BR"/>
        </w:rPr>
        <w:t>I</w:t>
      </w:r>
      <w:r w:rsidR="00395E0D">
        <w:rPr>
          <w:rFonts w:ascii="Times New Roman" w:hAnsi="Times New Roman"/>
          <w:sz w:val="18"/>
          <w:szCs w:val="18"/>
          <w:lang w:val="pt-BR"/>
        </w:rPr>
        <w:t xml:space="preserve"> - </w:t>
      </w:r>
      <w:r>
        <w:rPr>
          <w:rFonts w:ascii="Times New Roman" w:hAnsi="Times New Roman"/>
          <w:sz w:val="18"/>
          <w:szCs w:val="18"/>
          <w:lang w:val="pt-BR"/>
        </w:rPr>
        <w:t xml:space="preserve"> C </w:t>
      </w:r>
      <w:r w:rsidR="0064335E">
        <w:rPr>
          <w:rFonts w:ascii="Times New Roman" w:hAnsi="Times New Roman"/>
          <w:sz w:val="18"/>
          <w:szCs w:val="18"/>
          <w:lang w:val="pt-BR"/>
        </w:rPr>
        <w:t>02 B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....................................................................19/03/2014 DP RIO NEGRO</w:t>
      </w:r>
    </w:p>
    <w:p w:rsidR="0070134F" w:rsidRPr="0092004B" w:rsidRDefault="0070134F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>ODAILTON FERNANDES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...................................................R II C 10.....................................................................31/12/2013 DPC AQUIDAUANA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ODAIR SOARES PEREIR</w:t>
      </w:r>
      <w:r w:rsidR="00D76257">
        <w:rPr>
          <w:rFonts w:ascii="Times New Roman" w:hAnsi="Times New Roman"/>
          <w:sz w:val="18"/>
          <w:szCs w:val="18"/>
          <w:lang w:val="pt-BR"/>
        </w:rPr>
        <w:t>A……………………........……...R I – C 09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……....…..............................................………..………..15/06/2012      DPC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ORIDES GARCEZ ROJAS...........................</w:t>
      </w:r>
      <w:r w:rsidR="00A42B32">
        <w:rPr>
          <w:rFonts w:ascii="Times New Roman" w:hAnsi="Times New Roman"/>
          <w:sz w:val="18"/>
          <w:szCs w:val="18"/>
          <w:lang w:val="pt-BR"/>
        </w:rPr>
        <w:t xml:space="preserve">............................R I C </w:t>
      </w:r>
      <w:r w:rsidR="00C2386F">
        <w:rPr>
          <w:rFonts w:ascii="Times New Roman" w:hAnsi="Times New Roman"/>
          <w:sz w:val="18"/>
          <w:szCs w:val="18"/>
          <w:lang w:val="pt-BR"/>
        </w:rPr>
        <w:t>13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...................................................19/09/2013   UPRB</w:t>
      </w:r>
    </w:p>
    <w:p w:rsidR="0070134F" w:rsidRPr="0092004B" w:rsidRDefault="0070134F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OSMAR FERREIRA DE SOUZA.........................................R II</w:t>
      </w:r>
      <w:r w:rsidR="00936C40">
        <w:rPr>
          <w:rFonts w:ascii="Times New Roman" w:hAnsi="Times New Roman"/>
          <w:sz w:val="18"/>
          <w:szCs w:val="18"/>
          <w:lang w:val="pt-BR"/>
        </w:rPr>
        <w:t>I C 04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...............................................................................................06/09/2013 IPCG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OSVALDO DE OLIVEIR</w:t>
      </w:r>
      <w:r w:rsidR="00164CD6">
        <w:rPr>
          <w:rFonts w:ascii="Times New Roman" w:hAnsi="Times New Roman"/>
          <w:sz w:val="18"/>
          <w:szCs w:val="18"/>
          <w:lang w:val="pt-BR"/>
        </w:rPr>
        <w:t>A JUNIOR….....…………………R IV – C 04..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…………....…………………………..……26/02/13 DPC BELA VISTA</w:t>
      </w:r>
    </w:p>
    <w:p w:rsidR="00F31843" w:rsidRDefault="00F31843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OSMAR PACHECO GOMES..................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V – C 0</w:t>
      </w:r>
      <w:r w:rsidR="0082793D">
        <w:rPr>
          <w:rFonts w:ascii="Times New Roman" w:hAnsi="Times New Roman"/>
          <w:sz w:val="18"/>
          <w:szCs w:val="18"/>
          <w:lang w:val="pt-BR"/>
        </w:rPr>
        <w:t>2</w:t>
      </w:r>
      <w:r w:rsidR="00FA6EC6">
        <w:rPr>
          <w:rFonts w:ascii="Times New Roman" w:hAnsi="Times New Roman"/>
          <w:sz w:val="18"/>
          <w:szCs w:val="18"/>
          <w:lang w:val="pt-BR"/>
        </w:rPr>
        <w:t xml:space="preserve"> A...............SEGURO..................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...........................23/05/14 DP MARACAJU</w:t>
      </w:r>
    </w:p>
    <w:p w:rsidR="00425E96" w:rsidRPr="0092004B" w:rsidRDefault="00425E9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OZIAS GOMES DE LIMA ...........................</w:t>
      </w:r>
      <w:r w:rsidR="00721742">
        <w:rPr>
          <w:rFonts w:ascii="Times New Roman" w:hAnsi="Times New Roman"/>
          <w:sz w:val="18"/>
          <w:szCs w:val="18"/>
          <w:lang w:val="pt-BR"/>
        </w:rPr>
        <w:t>.............................R III</w:t>
      </w:r>
      <w:r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721742">
        <w:rPr>
          <w:rFonts w:ascii="Times New Roman" w:hAnsi="Times New Roman"/>
          <w:sz w:val="18"/>
          <w:szCs w:val="18"/>
          <w:lang w:val="pt-BR"/>
        </w:rPr>
        <w:t>8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........................................................................30/05/2014  EP COXIM</w:t>
      </w:r>
    </w:p>
    <w:p w:rsidR="0070134F" w:rsidRPr="00D76257" w:rsidRDefault="00CA11E6" w:rsidP="00D7625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OZIEL PEREIRA XAVIER ....................................................R V</w:t>
      </w:r>
      <w:r w:rsidR="00392E91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C55E24">
        <w:rPr>
          <w:rFonts w:ascii="Times New Roman" w:hAnsi="Times New Roman"/>
          <w:sz w:val="18"/>
          <w:szCs w:val="18"/>
          <w:lang w:val="pt-BR"/>
        </w:rPr>
        <w:t>2</w:t>
      </w:r>
      <w:r w:rsidR="00257063">
        <w:rPr>
          <w:rFonts w:ascii="Times New Roman" w:hAnsi="Times New Roman"/>
          <w:sz w:val="18"/>
          <w:szCs w:val="18"/>
          <w:lang w:val="pt-BR"/>
        </w:rPr>
        <w:t>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......................................................25/02/2013  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PASCOAL CENTURIÃO.......... ...........................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....................R I - C </w:t>
      </w:r>
      <w:r w:rsidR="00C2386F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.....................................................................17/07/13   DPC 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ANTONIO AGUILERA............................................R  V – C 02 ........................................................................14/02/13 DPC BELA VISTA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DE ALBUQUERQUE...................</w:t>
      </w:r>
      <w:r w:rsidR="00522086">
        <w:rPr>
          <w:rFonts w:ascii="Times New Roman" w:hAnsi="Times New Roman"/>
          <w:sz w:val="18"/>
          <w:szCs w:val="18"/>
          <w:lang w:val="pt-BR"/>
        </w:rPr>
        <w:t>......</w:t>
      </w:r>
      <w:r w:rsidR="00761678">
        <w:rPr>
          <w:rFonts w:ascii="Times New Roman" w:hAnsi="Times New Roman"/>
          <w:sz w:val="18"/>
          <w:szCs w:val="18"/>
          <w:lang w:val="pt-BR"/>
        </w:rPr>
        <w:t>......................R V – C03B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</w:t>
      </w:r>
      <w:r w:rsidR="003F2451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................................................29/12/2013 DPC DIB</w:t>
      </w:r>
    </w:p>
    <w:p w:rsidR="000B0288" w:rsidRDefault="000B0288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PAULO EDUARDO DA SILVA...............</w:t>
      </w:r>
      <w:r w:rsidR="00711032">
        <w:rPr>
          <w:rFonts w:ascii="Times New Roman" w:hAnsi="Times New Roman"/>
          <w:sz w:val="18"/>
          <w:szCs w:val="18"/>
          <w:lang w:val="pt-BR"/>
        </w:rPr>
        <w:t>............................R III- C 11</w:t>
      </w:r>
      <w:r>
        <w:rPr>
          <w:rFonts w:ascii="Times New Roman" w:hAnsi="Times New Roman"/>
          <w:sz w:val="18"/>
          <w:szCs w:val="18"/>
          <w:lang w:val="pt-BR"/>
        </w:rPr>
        <w:t>..................</w:t>
      </w:r>
      <w:r w:rsidR="001942FA">
        <w:rPr>
          <w:rFonts w:ascii="Times New Roman" w:hAnsi="Times New Roman"/>
          <w:sz w:val="18"/>
          <w:szCs w:val="18"/>
          <w:lang w:val="pt-BR"/>
        </w:rPr>
        <w:t>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........................................14/04/2014 DCP -         MIRANDA</w:t>
      </w:r>
    </w:p>
    <w:p w:rsidR="000455D2" w:rsidRPr="0092004B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PAULO FRANCIS BRITES DANTAS..............................R </w:t>
      </w:r>
      <w:r w:rsidR="00830DAF">
        <w:rPr>
          <w:rFonts w:ascii="Times New Roman" w:hAnsi="Times New Roman"/>
          <w:sz w:val="18"/>
          <w:szCs w:val="18"/>
          <w:lang w:val="pt-BR"/>
        </w:rPr>
        <w:t>II</w:t>
      </w:r>
      <w:r w:rsidR="00A14FA7">
        <w:rPr>
          <w:rFonts w:ascii="Times New Roman" w:hAnsi="Times New Roman"/>
          <w:sz w:val="18"/>
          <w:szCs w:val="18"/>
          <w:lang w:val="pt-BR"/>
        </w:rPr>
        <w:t>-</w:t>
      </w:r>
      <w:r w:rsidR="00830DAF">
        <w:rPr>
          <w:rFonts w:ascii="Times New Roman" w:hAnsi="Times New Roman"/>
          <w:sz w:val="18"/>
          <w:szCs w:val="18"/>
          <w:lang w:val="pt-BR"/>
        </w:rPr>
        <w:t xml:space="preserve"> C</w:t>
      </w:r>
      <w:r w:rsidR="001942FA">
        <w:rPr>
          <w:rFonts w:ascii="Times New Roman" w:hAnsi="Times New Roman"/>
          <w:sz w:val="18"/>
          <w:szCs w:val="18"/>
          <w:lang w:val="pt-BR"/>
        </w:rPr>
        <w:t>06</w:t>
      </w:r>
      <w:r w:rsidR="00830DAF">
        <w:rPr>
          <w:rFonts w:ascii="Times New Roman" w:hAnsi="Times New Roman"/>
          <w:sz w:val="18"/>
          <w:szCs w:val="18"/>
          <w:lang w:val="pt-BR"/>
        </w:rPr>
        <w:t>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 05/02/2014 EPJARDIM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FRANCISCO DE ARAUJO,,,,,,,,,............................RV-C01 A................................................................................................23/12/13EPRB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HENRIQUE CORREIA BRITES.............................R III-C 10................................................................................................14/12/12  EPJFC</w:t>
      </w:r>
    </w:p>
    <w:p w:rsidR="00E938F7" w:rsidRDefault="0070134F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PAULO MENDES BENITES ARGUELHO......................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...R III C 06...................................................................31/12/2013 DPC AQUIDAUANA</w:t>
      </w:r>
    </w:p>
    <w:p w:rsidR="009F2155" w:rsidRDefault="009F2155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PAULO RICARDO GONÇALVES............</w:t>
      </w:r>
      <w:r w:rsidR="00266637">
        <w:rPr>
          <w:rFonts w:ascii="Times New Roman" w:hAnsi="Times New Roman"/>
          <w:sz w:val="18"/>
          <w:szCs w:val="18"/>
          <w:lang w:val="pt-BR"/>
        </w:rPr>
        <w:t>.............................R III – C 06</w:t>
      </w:r>
      <w:r>
        <w:rPr>
          <w:rFonts w:ascii="Times New Roman" w:hAnsi="Times New Roman"/>
          <w:sz w:val="18"/>
          <w:szCs w:val="18"/>
          <w:lang w:val="pt-BR"/>
        </w:rPr>
        <w:t>...</w:t>
      </w:r>
      <w:r w:rsidR="00266637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...............................................................15/05/2014 N. ANDRADINA</w:t>
      </w:r>
    </w:p>
    <w:p w:rsidR="00F14FFA" w:rsidRDefault="00F14FFA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PAULO RODRIGO OLIVEIRA DA SIL</w:t>
      </w:r>
      <w:r w:rsidR="00C0473B">
        <w:rPr>
          <w:rFonts w:ascii="Times New Roman" w:hAnsi="Times New Roman"/>
          <w:sz w:val="18"/>
          <w:szCs w:val="18"/>
          <w:lang w:val="pt-BR"/>
        </w:rPr>
        <w:t>VA ........................ R III – C 05</w:t>
      </w:r>
      <w:r>
        <w:rPr>
          <w:rFonts w:ascii="Times New Roman" w:hAnsi="Times New Roman"/>
          <w:sz w:val="18"/>
          <w:szCs w:val="18"/>
          <w:lang w:val="pt-BR"/>
        </w:rPr>
        <w:t>.........</w:t>
      </w:r>
      <w:r w:rsidR="001354FF">
        <w:rPr>
          <w:rFonts w:ascii="Times New Roman" w:hAnsi="Times New Roman"/>
          <w:sz w:val="18"/>
          <w:szCs w:val="18"/>
          <w:lang w:val="pt-BR"/>
        </w:rPr>
        <w:t>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 24/02/2014      EPJFC</w:t>
      </w:r>
    </w:p>
    <w:p w:rsidR="000E48C8" w:rsidRDefault="000E48C8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PAULO ROBERTO DE OLIVEIRA </w:t>
      </w:r>
      <w:r w:rsidR="006C0D0A">
        <w:rPr>
          <w:rFonts w:ascii="Times New Roman" w:hAnsi="Times New Roman"/>
          <w:sz w:val="18"/>
          <w:szCs w:val="18"/>
          <w:lang w:val="pt-BR"/>
        </w:rPr>
        <w:t>JUNIOR..................... R III C 04</w:t>
      </w:r>
      <w:r>
        <w:rPr>
          <w:rFonts w:ascii="Times New Roman" w:hAnsi="Times New Roman"/>
          <w:sz w:val="18"/>
          <w:szCs w:val="18"/>
          <w:lang w:val="pt-BR"/>
        </w:rPr>
        <w:t xml:space="preserve"> ..</w:t>
      </w:r>
      <w:r w:rsidR="006C0D0A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.................................................................24/05/2014 DEL BELA VISTA</w:t>
      </w:r>
    </w:p>
    <w:p w:rsidR="00C77C08" w:rsidRDefault="00C77C08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PAULO ROBERTO FERREIR</w:t>
      </w:r>
      <w:r w:rsidR="00825769">
        <w:rPr>
          <w:rFonts w:ascii="Times New Roman" w:hAnsi="Times New Roman"/>
          <w:sz w:val="18"/>
          <w:szCs w:val="18"/>
          <w:lang w:val="pt-BR"/>
        </w:rPr>
        <w:t>A DE ALMEIDA..............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....</w:t>
      </w:r>
      <w:r w:rsidR="00825769">
        <w:rPr>
          <w:rFonts w:ascii="Times New Roman" w:hAnsi="Times New Roman"/>
          <w:sz w:val="18"/>
          <w:szCs w:val="18"/>
          <w:lang w:val="pt-BR"/>
        </w:rPr>
        <w:t>...R</w:t>
      </w:r>
      <w:r w:rsidR="001354FF">
        <w:rPr>
          <w:rFonts w:ascii="Times New Roman" w:hAnsi="Times New Roman"/>
          <w:sz w:val="18"/>
          <w:szCs w:val="18"/>
          <w:lang w:val="pt-BR"/>
        </w:rPr>
        <w:t xml:space="preserve"> III C 04</w:t>
      </w:r>
      <w:r>
        <w:rPr>
          <w:rFonts w:ascii="Times New Roman" w:hAnsi="Times New Roman"/>
          <w:sz w:val="18"/>
          <w:szCs w:val="18"/>
          <w:lang w:val="pt-BR"/>
        </w:rPr>
        <w:t>....................</w:t>
      </w:r>
      <w:r w:rsidR="001354FF">
        <w:rPr>
          <w:rFonts w:ascii="Times New Roman" w:hAnsi="Times New Roman"/>
          <w:sz w:val="18"/>
          <w:szCs w:val="18"/>
          <w:lang w:val="pt-BR"/>
        </w:rPr>
        <w:t>.</w:t>
      </w:r>
      <w:r>
        <w:rPr>
          <w:rFonts w:ascii="Times New Roman" w:hAnsi="Times New Roman"/>
          <w:sz w:val="18"/>
          <w:szCs w:val="18"/>
          <w:lang w:val="pt-BR"/>
        </w:rPr>
        <w:t>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..................................24 01 2014 PF UPRB</w:t>
      </w:r>
    </w:p>
    <w:p w:rsidR="00CA11E6" w:rsidRPr="00E938F7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E938F7">
        <w:rPr>
          <w:rFonts w:ascii="Times New Roman" w:hAnsi="Times New Roman"/>
          <w:sz w:val="18"/>
          <w:szCs w:val="18"/>
          <w:lang w:val="pt-BR"/>
        </w:rPr>
        <w:t>PAULO SERGIO ALVES CORREIA................</w:t>
      </w:r>
      <w:r w:rsidR="002B52C9">
        <w:rPr>
          <w:rFonts w:ascii="Times New Roman" w:hAnsi="Times New Roman"/>
          <w:sz w:val="18"/>
          <w:szCs w:val="18"/>
          <w:lang w:val="pt-BR"/>
        </w:rPr>
        <w:t>............</w:t>
      </w:r>
      <w:r w:rsidR="001354FF">
        <w:rPr>
          <w:rFonts w:ascii="Times New Roman" w:hAnsi="Times New Roman"/>
          <w:sz w:val="18"/>
          <w:szCs w:val="18"/>
          <w:lang w:val="pt-BR"/>
        </w:rPr>
        <w:t>...</w:t>
      </w:r>
      <w:r w:rsidR="002B52C9">
        <w:rPr>
          <w:rFonts w:ascii="Times New Roman" w:hAnsi="Times New Roman"/>
          <w:sz w:val="18"/>
          <w:szCs w:val="18"/>
          <w:lang w:val="pt-BR"/>
        </w:rPr>
        <w:t>........R I – C 0</w:t>
      </w:r>
      <w:r w:rsidR="00C2386F">
        <w:rPr>
          <w:rFonts w:ascii="Times New Roman" w:hAnsi="Times New Roman"/>
          <w:sz w:val="18"/>
          <w:szCs w:val="18"/>
          <w:lang w:val="pt-BR"/>
        </w:rPr>
        <w:t>8</w:t>
      </w:r>
      <w:r w:rsidRPr="00E938F7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..............................................................................................23/12/13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SERGIO FERREIRA.................................................R I C 06.............................................................................04/04/2012  DP RIO NEGRO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PAULO SERGIO FRANCI</w:t>
      </w:r>
      <w:r w:rsidR="006856CF">
        <w:rPr>
          <w:rFonts w:ascii="Times New Roman" w:hAnsi="Times New Roman"/>
          <w:sz w:val="18"/>
          <w:szCs w:val="18"/>
          <w:lang w:val="pt-BR"/>
        </w:rPr>
        <w:t>SCO DO NASCIMENTO ..........R 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C 0</w:t>
      </w:r>
      <w:r w:rsidR="006856CF">
        <w:rPr>
          <w:rFonts w:ascii="Times New Roman" w:hAnsi="Times New Roman"/>
          <w:sz w:val="18"/>
          <w:szCs w:val="18"/>
          <w:lang w:val="pt-BR"/>
        </w:rPr>
        <w:t>5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............................................................................................30/03/11   EPAM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PEDRO CLODOALDO FARIA.......................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</w:t>
      </w:r>
      <w:r w:rsidR="00FF00A0">
        <w:rPr>
          <w:rFonts w:ascii="Times New Roman" w:hAnsi="Times New Roman"/>
          <w:sz w:val="18"/>
          <w:szCs w:val="18"/>
          <w:lang w:val="pt-BR"/>
        </w:rPr>
        <w:t>.......R VI – C02A</w:t>
      </w:r>
      <w:r w:rsidR="001354FF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...........................................................18/12/2013  DPC/P. MURTINHO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PEDRO DAMIÃO NETO.........................................................R I C 09............ ......................................................................................02/05/13  IPCG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PEDRO GOULART .........................................</w:t>
      </w:r>
      <w:r w:rsidR="006B6C12">
        <w:rPr>
          <w:rFonts w:ascii="Times New Roman" w:hAnsi="Times New Roman"/>
          <w:sz w:val="18"/>
          <w:szCs w:val="18"/>
          <w:lang w:val="pt-BR"/>
        </w:rPr>
        <w:t>........................R V C 03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B ......................................................................................14/01/2011  EPAM</w:t>
      </w:r>
    </w:p>
    <w:p w:rsidR="00936C40" w:rsidRDefault="00936C40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PEDRO HENRIQUE CAVALCANTE DA SILVA</w:t>
      </w:r>
      <w:r w:rsidR="00E06654">
        <w:rPr>
          <w:rFonts w:ascii="Times New Roman" w:hAnsi="Times New Roman"/>
          <w:sz w:val="18"/>
          <w:szCs w:val="18"/>
          <w:lang w:val="pt-BR"/>
        </w:rPr>
        <w:t>...................R IV-1</w:t>
      </w:r>
      <w:r w:rsidR="005F7BE1">
        <w:rPr>
          <w:rFonts w:ascii="Times New Roman" w:hAnsi="Times New Roman"/>
          <w:sz w:val="18"/>
          <w:szCs w:val="18"/>
          <w:lang w:val="pt-BR"/>
        </w:rPr>
        <w:t>1......................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....................................................05/06/2014 DP P. PORA</w:t>
      </w:r>
    </w:p>
    <w:p w:rsidR="00A00AA5" w:rsidRP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PEDRO HENRIQUE GONÇALVES BENITES…………….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13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PERCKENS DI WALLENZUELLA.........................................R I – C </w:t>
      </w:r>
      <w:r w:rsidR="004D060C">
        <w:rPr>
          <w:rFonts w:ascii="Times New Roman" w:hAnsi="Times New Roman"/>
          <w:sz w:val="18"/>
          <w:szCs w:val="18"/>
          <w:lang w:val="pt-BR"/>
        </w:rPr>
        <w:t>12...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...................................................................07/11/2013 DP PONTA PORA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RAFAEL DA COSTA..........................................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.....................R IV- C 02</w:t>
      </w:r>
      <w:r w:rsidR="001354FF">
        <w:rPr>
          <w:rFonts w:ascii="Times New Roman" w:hAnsi="Times New Roman"/>
          <w:sz w:val="18"/>
          <w:szCs w:val="18"/>
          <w:lang w:val="pt-BR"/>
        </w:rPr>
        <w:t>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......................................................................25/11/13 DPF PONTA PORA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RAFAEL DANILO DOS SANTOS DA CRUZ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...................... R I C </w:t>
      </w:r>
      <w:r w:rsidR="00B31661">
        <w:rPr>
          <w:rFonts w:ascii="Times New Roman" w:hAnsi="Times New Roman"/>
          <w:sz w:val="18"/>
          <w:szCs w:val="18"/>
          <w:lang w:val="pt-BR"/>
        </w:rPr>
        <w:t>0</w:t>
      </w:r>
      <w:r w:rsidR="00C2386F">
        <w:rPr>
          <w:rFonts w:ascii="Times New Roman" w:hAnsi="Times New Roman"/>
          <w:sz w:val="18"/>
          <w:szCs w:val="18"/>
          <w:lang w:val="pt-BR"/>
        </w:rPr>
        <w:t>9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</w:t>
      </w:r>
      <w:r w:rsidR="0005769A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........................................................08/10/2011  UPRB</w:t>
      </w:r>
    </w:p>
    <w:p w:rsidR="00FC6C8C" w:rsidRDefault="00FC6C8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RAFAEL PENHA ROCHA......................................................R </w:t>
      </w:r>
      <w:r w:rsidR="00107303">
        <w:rPr>
          <w:rFonts w:ascii="Times New Roman" w:hAnsi="Times New Roman"/>
          <w:sz w:val="18"/>
          <w:szCs w:val="18"/>
          <w:lang w:val="pt-BR"/>
        </w:rPr>
        <w:t>II</w:t>
      </w:r>
      <w:r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107303">
        <w:rPr>
          <w:rFonts w:ascii="Times New Roman" w:hAnsi="Times New Roman"/>
          <w:sz w:val="18"/>
          <w:szCs w:val="18"/>
          <w:lang w:val="pt-BR"/>
        </w:rPr>
        <w:t>03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.....................................................................23/05/14 – DP MARACAJU</w:t>
      </w:r>
    </w:p>
    <w:p w:rsidR="00A00AA5" w:rsidRP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A00AA5">
        <w:rPr>
          <w:rFonts w:ascii="Times New Roman" w:hAnsi="Times New Roman"/>
          <w:bCs/>
          <w:sz w:val="18"/>
          <w:szCs w:val="18"/>
          <w:lang w:val="pt-BR"/>
        </w:rPr>
        <w:t>RAFAEL RODRIGUES DA SILVA………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……. R IV C 13......................................................................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RAMÃO AJALA ......................................................................R I – C 05 ........................................................................06/09/2012      DPC/BONITO</w:t>
      </w:r>
    </w:p>
    <w:p w:rsidR="0038015E" w:rsidRDefault="0038015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RAMÃO AREVALO..............................................................R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I</w:t>
      </w:r>
      <w:r>
        <w:rPr>
          <w:rFonts w:ascii="Times New Roman" w:hAnsi="Times New Roman"/>
          <w:sz w:val="18"/>
          <w:szCs w:val="18"/>
          <w:lang w:val="pt-BR"/>
        </w:rPr>
        <w:t>I</w:t>
      </w:r>
      <w:r w:rsidR="00894A03">
        <w:rPr>
          <w:rFonts w:ascii="Times New Roman" w:hAnsi="Times New Roman"/>
          <w:sz w:val="18"/>
          <w:szCs w:val="18"/>
          <w:lang w:val="pt-BR"/>
        </w:rPr>
        <w:t>I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– </w:t>
      </w:r>
      <w:r>
        <w:rPr>
          <w:rFonts w:ascii="Times New Roman" w:hAnsi="Times New Roman"/>
          <w:sz w:val="18"/>
          <w:szCs w:val="18"/>
          <w:lang w:val="pt-BR"/>
        </w:rPr>
        <w:t>C</w:t>
      </w:r>
      <w:r w:rsidR="00BB22D3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0</w:t>
      </w:r>
      <w:r w:rsidR="00894A03">
        <w:rPr>
          <w:rFonts w:ascii="Times New Roman" w:hAnsi="Times New Roman"/>
          <w:sz w:val="18"/>
          <w:szCs w:val="18"/>
          <w:lang w:val="pt-BR"/>
        </w:rPr>
        <w:t>6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....................................................................01/04/2014 1DP/PONTA PORÃ</w:t>
      </w:r>
    </w:p>
    <w:p w:rsidR="0033011E" w:rsidRDefault="0033011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RAMÃO DUARTE ESCOBAR.........................</w:t>
      </w:r>
      <w:r w:rsidR="00512014">
        <w:rPr>
          <w:rFonts w:ascii="Times New Roman" w:hAnsi="Times New Roman"/>
          <w:sz w:val="18"/>
          <w:szCs w:val="18"/>
          <w:lang w:val="pt-BR"/>
        </w:rPr>
        <w:t>......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......................R IV- C 08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</w:t>
      </w:r>
      <w:r w:rsidR="009F4B03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........................11/03/2014 EP PP</w:t>
      </w:r>
    </w:p>
    <w:p w:rsidR="00483A55" w:rsidRDefault="00483A5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RAMÃO LAURENÇO DIAS DOS SA</w:t>
      </w:r>
      <w:r w:rsidR="008A3E98">
        <w:rPr>
          <w:rFonts w:ascii="Times New Roman" w:hAnsi="Times New Roman"/>
          <w:sz w:val="18"/>
          <w:szCs w:val="18"/>
          <w:lang w:val="pt-BR"/>
        </w:rPr>
        <w:t>NTOS.........................R II C 05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...................................03/04/2014 DEPAC CG</w:t>
      </w:r>
    </w:p>
    <w:p w:rsidR="000E48C8" w:rsidRDefault="000E48C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RAMÃO VARGAS BARBOSA ..............</w:t>
      </w:r>
      <w:r w:rsidR="006C0D0A">
        <w:rPr>
          <w:rFonts w:ascii="Times New Roman" w:hAnsi="Times New Roman"/>
          <w:sz w:val="18"/>
          <w:szCs w:val="18"/>
          <w:lang w:val="pt-BR"/>
        </w:rPr>
        <w:t>............................R II</w:t>
      </w:r>
      <w:r w:rsidR="00D918F8">
        <w:rPr>
          <w:rFonts w:ascii="Times New Roman" w:hAnsi="Times New Roman"/>
          <w:sz w:val="18"/>
          <w:szCs w:val="18"/>
          <w:lang w:val="pt-BR"/>
        </w:rPr>
        <w:t>I -C13</w:t>
      </w:r>
      <w:r w:rsidR="006C0D0A">
        <w:rPr>
          <w:rFonts w:ascii="Times New Roman" w:hAnsi="Times New Roman"/>
          <w:sz w:val="18"/>
          <w:szCs w:val="18"/>
          <w:lang w:val="pt-BR"/>
        </w:rPr>
        <w:t>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.............................................................24/05/2014 DEL. BELA VISTA</w:t>
      </w:r>
    </w:p>
    <w:p w:rsidR="00491E6D" w:rsidRDefault="00491E6D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REGIS FERREIRA .........................................</w:t>
      </w:r>
      <w:r w:rsidR="0084629B">
        <w:rPr>
          <w:rFonts w:ascii="Times New Roman" w:hAnsi="Times New Roman"/>
          <w:sz w:val="18"/>
          <w:szCs w:val="18"/>
          <w:lang w:val="pt-BR"/>
        </w:rPr>
        <w:t>.............................R II – C 03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...........................................................................DP N. ANDRADINA</w:t>
      </w:r>
    </w:p>
    <w:p w:rsidR="00A00AA5" w:rsidRP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A00AA5">
        <w:rPr>
          <w:rFonts w:ascii="Times New Roman" w:hAnsi="Times New Roman"/>
          <w:bCs/>
          <w:sz w:val="18"/>
          <w:szCs w:val="18"/>
          <w:lang w:val="pt-BR"/>
        </w:rPr>
        <w:t>REGINALDO MANOEL DIAS………..............</w:t>
      </w:r>
      <w:r>
        <w:rPr>
          <w:rFonts w:ascii="Times New Roman" w:hAnsi="Times New Roman"/>
          <w:bCs/>
          <w:sz w:val="18"/>
          <w:szCs w:val="18"/>
          <w:lang w:val="pt-BR"/>
        </w:rPr>
        <w:t>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..……. R IV C 12...................................................................... 08/06/2014   DP .MARACAJU</w:t>
      </w:r>
    </w:p>
    <w:p w:rsidR="000455D2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REIBER GABRIEL DA SILVA MARINHO</w:t>
      </w:r>
      <w:r w:rsidR="00555CF7">
        <w:rPr>
          <w:rFonts w:ascii="Times New Roman" w:hAnsi="Times New Roman"/>
          <w:sz w:val="18"/>
          <w:szCs w:val="18"/>
          <w:lang w:val="pt-BR"/>
        </w:rPr>
        <w:t>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.............................R II</w:t>
      </w:r>
      <w:r w:rsidR="00555CF7">
        <w:rPr>
          <w:rFonts w:ascii="Times New Roman" w:hAnsi="Times New Roman"/>
          <w:sz w:val="18"/>
          <w:szCs w:val="18"/>
          <w:lang w:val="pt-BR"/>
        </w:rPr>
        <w:t>I</w:t>
      </w:r>
      <w:r w:rsidR="00CC6D0B">
        <w:rPr>
          <w:rFonts w:ascii="Times New Roman" w:hAnsi="Times New Roman"/>
          <w:sz w:val="18"/>
          <w:szCs w:val="18"/>
          <w:lang w:val="pt-BR"/>
        </w:rPr>
        <w:t>-</w:t>
      </w:r>
      <w:r>
        <w:rPr>
          <w:rFonts w:ascii="Times New Roman" w:hAnsi="Times New Roman"/>
          <w:sz w:val="18"/>
          <w:szCs w:val="18"/>
          <w:lang w:val="pt-BR"/>
        </w:rPr>
        <w:t xml:space="preserve"> C</w:t>
      </w:r>
      <w:r w:rsidR="00AC399D">
        <w:rPr>
          <w:rFonts w:ascii="Times New Roman" w:hAnsi="Times New Roman"/>
          <w:sz w:val="18"/>
          <w:szCs w:val="18"/>
          <w:lang w:val="pt-BR"/>
        </w:rPr>
        <w:t xml:space="preserve"> 13</w:t>
      </w:r>
      <w:r w:rsidR="00312BE2">
        <w:rPr>
          <w:rFonts w:ascii="Times New Roman" w:hAnsi="Times New Roman"/>
          <w:sz w:val="18"/>
          <w:szCs w:val="18"/>
          <w:lang w:val="pt-BR"/>
        </w:rPr>
        <w:t>...</w:t>
      </w:r>
      <w:r w:rsidR="00AC399D">
        <w:rPr>
          <w:rFonts w:ascii="Times New Roman" w:hAnsi="Times New Roman"/>
          <w:sz w:val="18"/>
          <w:szCs w:val="18"/>
          <w:lang w:val="pt-BR"/>
        </w:rPr>
        <w:t>..</w:t>
      </w:r>
      <w:r w:rsidR="00312BE2">
        <w:rPr>
          <w:rFonts w:ascii="Times New Roman" w:hAnsi="Times New Roman"/>
          <w:sz w:val="18"/>
          <w:szCs w:val="18"/>
          <w:lang w:val="pt-BR"/>
        </w:rPr>
        <w:t>...................</w:t>
      </w:r>
      <w:r w:rsidR="00CC6D0B">
        <w:rPr>
          <w:rFonts w:ascii="Times New Roman" w:hAnsi="Times New Roman"/>
          <w:sz w:val="18"/>
          <w:szCs w:val="18"/>
          <w:lang w:val="pt-BR"/>
        </w:rPr>
        <w:t>..</w:t>
      </w:r>
      <w:r w:rsidR="00312BE2">
        <w:rPr>
          <w:rFonts w:ascii="Times New Roman" w:hAnsi="Times New Roman"/>
          <w:sz w:val="18"/>
          <w:szCs w:val="18"/>
          <w:lang w:val="pt-BR"/>
        </w:rPr>
        <w:t>..........</w:t>
      </w:r>
      <w:r w:rsidR="00491E6D">
        <w:rPr>
          <w:rFonts w:ascii="Times New Roman" w:hAnsi="Times New Roman"/>
          <w:sz w:val="18"/>
          <w:szCs w:val="18"/>
          <w:lang w:val="pt-BR"/>
        </w:rPr>
        <w:t>...</w:t>
      </w:r>
      <w:r w:rsidR="00312BE2">
        <w:rPr>
          <w:rFonts w:ascii="Times New Roman" w:hAnsi="Times New Roman"/>
          <w:sz w:val="18"/>
          <w:szCs w:val="18"/>
          <w:lang w:val="pt-BR"/>
        </w:rPr>
        <w:t>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05/02/2014 EPJARDIM</w:t>
      </w:r>
    </w:p>
    <w:p w:rsidR="00A00AA5" w:rsidRPr="00A00AA5" w:rsidRDefault="00E63D2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REIDNER FERREIRA RODRIGUES</w:t>
      </w:r>
      <w:r w:rsidR="00A00AA5"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 w:rsidR="00A00AA5"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="00A00AA5" w:rsidRPr="00A00AA5">
        <w:rPr>
          <w:rFonts w:ascii="Times New Roman" w:hAnsi="Times New Roman"/>
          <w:bCs/>
          <w:sz w:val="18"/>
          <w:szCs w:val="18"/>
          <w:lang w:val="pt-BR"/>
        </w:rPr>
        <w:t>……. R IV C 13...................................................................... 08/06/2014   DP .MARACAJU</w:t>
      </w:r>
    </w:p>
    <w:p w:rsidR="0005769A" w:rsidRDefault="0005769A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REINALDO DEI CARPES ROCHA...........................................R </w:t>
      </w:r>
      <w:r w:rsidR="000263D1">
        <w:rPr>
          <w:rFonts w:ascii="Times New Roman" w:hAnsi="Times New Roman"/>
          <w:sz w:val="18"/>
          <w:szCs w:val="18"/>
          <w:lang w:val="pt-BR"/>
        </w:rPr>
        <w:t>II-C10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..............................................27/03/2014   EPA</w:t>
      </w:r>
    </w:p>
    <w:p w:rsidR="00A00AA5" w:rsidRP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A00AA5">
        <w:rPr>
          <w:rFonts w:ascii="Times New Roman" w:hAnsi="Times New Roman"/>
          <w:bCs/>
          <w:sz w:val="18"/>
          <w:szCs w:val="18"/>
          <w:lang w:val="pt-BR"/>
        </w:rPr>
        <w:t>RENAN ADRIANO APARECIDO DA SILVA…..……. R IV C 12...................................................................... 08/06/2014   DP .MARACAJU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RENAN JOSE DOS SANTOS RODRIGUES..........................R I -  C 04.......................................................................16/08/12     DPC RIO NEGRO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RENAN MATOS DE SOUZA...................................</w:t>
      </w:r>
      <w:r w:rsidR="00C0473B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........R V – </w:t>
      </w:r>
      <w:r w:rsidR="00AF4CDC">
        <w:rPr>
          <w:rFonts w:ascii="Times New Roman" w:hAnsi="Times New Roman"/>
          <w:sz w:val="18"/>
          <w:szCs w:val="18"/>
          <w:lang w:val="pt-BR"/>
        </w:rPr>
        <w:t xml:space="preserve">C </w:t>
      </w:r>
      <w:r w:rsidRPr="0092004B">
        <w:rPr>
          <w:rFonts w:ascii="Times New Roman" w:hAnsi="Times New Roman"/>
          <w:sz w:val="18"/>
          <w:szCs w:val="18"/>
          <w:lang w:val="pt-BR"/>
        </w:rPr>
        <w:t>0</w:t>
      </w:r>
      <w:r w:rsidR="00AF4CDC">
        <w:rPr>
          <w:rFonts w:ascii="Times New Roman" w:hAnsi="Times New Roman"/>
          <w:sz w:val="18"/>
          <w:szCs w:val="18"/>
          <w:lang w:val="pt-BR"/>
        </w:rPr>
        <w:t>3 A</w:t>
      </w:r>
      <w:r w:rsidR="006E0FAF">
        <w:rPr>
          <w:rFonts w:ascii="Times New Roman" w:hAnsi="Times New Roman"/>
          <w:sz w:val="18"/>
          <w:szCs w:val="18"/>
          <w:lang w:val="pt-BR"/>
        </w:rPr>
        <w:t xml:space="preserve"> .........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....................................................................19/12/2013 EP </w:t>
      </w:r>
      <w:r w:rsidR="0036171D">
        <w:rPr>
          <w:rFonts w:ascii="Times New Roman" w:hAnsi="Times New Roman"/>
          <w:sz w:val="18"/>
          <w:szCs w:val="18"/>
          <w:lang w:val="pt-BR"/>
        </w:rPr>
        <w:t>–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COXIM</w:t>
      </w:r>
    </w:p>
    <w:p w:rsidR="0036171D" w:rsidRPr="0092004B" w:rsidRDefault="0036171D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RENATO APARECIDO SOUZA GOME</w:t>
      </w:r>
      <w:r w:rsidR="00AC399D">
        <w:rPr>
          <w:rFonts w:ascii="Times New Roman" w:hAnsi="Times New Roman"/>
          <w:sz w:val="18"/>
          <w:szCs w:val="18"/>
          <w:lang w:val="pt-BR"/>
        </w:rPr>
        <w:t>S............................R III – C 11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...........................................................................05/06/2014 DP P. PORA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RENATO ROSA GALDINO.........................</w:t>
      </w:r>
      <w:r w:rsidR="00C2386F">
        <w:rPr>
          <w:rFonts w:ascii="Times New Roman" w:hAnsi="Times New Roman"/>
          <w:sz w:val="18"/>
          <w:szCs w:val="18"/>
          <w:lang w:val="pt-BR"/>
        </w:rPr>
        <w:t>........................... .R III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DE55E4">
        <w:rPr>
          <w:rFonts w:ascii="Times New Roman" w:hAnsi="Times New Roman"/>
          <w:sz w:val="18"/>
          <w:szCs w:val="18"/>
          <w:lang w:val="pt-BR"/>
        </w:rPr>
        <w:t>4</w:t>
      </w:r>
      <w:r w:rsidR="007839C8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C2386F">
        <w:rPr>
          <w:rFonts w:ascii="Times New Roman" w:hAnsi="Times New Roman"/>
          <w:sz w:val="18"/>
          <w:szCs w:val="18"/>
          <w:lang w:val="pt-BR"/>
        </w:rPr>
        <w:t>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</w:t>
      </w:r>
      <w:r w:rsidR="00491E6D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</w:t>
      </w:r>
      <w:r w:rsidR="00F9003D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.........................................25/11/13        UPRB</w:t>
      </w:r>
    </w:p>
    <w:p w:rsidR="00F14FFA" w:rsidRPr="0092004B" w:rsidRDefault="00F14FFA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041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RICARDO FERNANDES DE OLIVEIRA .</w:t>
      </w:r>
      <w:r w:rsidR="00C0473B">
        <w:rPr>
          <w:rFonts w:ascii="Times New Roman" w:hAnsi="Times New Roman"/>
          <w:sz w:val="18"/>
          <w:szCs w:val="18"/>
          <w:lang w:val="pt-BR"/>
        </w:rPr>
        <w:t>........................... R III – C 12......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.............................................................................24/02/2014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RICARDO LOUREIRO ..........................................................RII- C 09....................................................................27/08/2013. DPC AGUA CLARA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ROBERTO CARLOS FLOR ROJAS....................</w:t>
      </w:r>
      <w:r w:rsidR="00B9462B">
        <w:rPr>
          <w:rFonts w:ascii="Times New Roman" w:hAnsi="Times New Roman"/>
          <w:sz w:val="18"/>
          <w:szCs w:val="18"/>
          <w:lang w:val="pt-BR"/>
        </w:rPr>
        <w:t>.....................R I – C 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 15/07/2013   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ROBERTO CUNHA GUERRISE JUNIOR...............................R I – C 0</w:t>
      </w:r>
      <w:r w:rsidR="00C2386F">
        <w:rPr>
          <w:rFonts w:ascii="Times New Roman" w:hAnsi="Times New Roman"/>
          <w:sz w:val="18"/>
          <w:szCs w:val="18"/>
          <w:lang w:val="pt-BR"/>
        </w:rPr>
        <w:t>7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......................................26/06/13       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ROBERTO DE SÃO JOSÉ DE CARVALHO..</w:t>
      </w:r>
      <w:r w:rsidR="00BB7FCB">
        <w:rPr>
          <w:rFonts w:ascii="Times New Roman" w:hAnsi="Times New Roman"/>
          <w:sz w:val="18"/>
          <w:szCs w:val="18"/>
          <w:lang w:val="pt-BR"/>
        </w:rPr>
        <w:t>........................RV</w:t>
      </w:r>
      <w:r w:rsidR="001A0051">
        <w:rPr>
          <w:rFonts w:ascii="Times New Roman" w:hAnsi="Times New Roman"/>
          <w:sz w:val="18"/>
          <w:szCs w:val="18"/>
          <w:lang w:val="pt-BR"/>
        </w:rPr>
        <w:t xml:space="preserve"> – C 0</w:t>
      </w:r>
      <w:r w:rsidR="00294717">
        <w:rPr>
          <w:rFonts w:ascii="Times New Roman" w:hAnsi="Times New Roman"/>
          <w:sz w:val="18"/>
          <w:szCs w:val="18"/>
          <w:lang w:val="pt-BR"/>
        </w:rPr>
        <w:t>3A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.....................................01/06/2010   PTRAN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ROBERTO DOS SANTOS........................................................ R V</w:t>
      </w:r>
      <w:r w:rsidR="000263D1">
        <w:rPr>
          <w:rFonts w:ascii="Times New Roman" w:hAnsi="Times New Roman"/>
          <w:sz w:val="18"/>
          <w:szCs w:val="18"/>
          <w:lang w:val="pt-BR"/>
        </w:rPr>
        <w:t>I C 01</w:t>
      </w:r>
      <w:r w:rsidR="005F6BAE">
        <w:rPr>
          <w:rFonts w:ascii="Times New Roman" w:hAnsi="Times New Roman"/>
          <w:sz w:val="18"/>
          <w:szCs w:val="18"/>
          <w:lang w:val="pt-BR"/>
        </w:rPr>
        <w:t>B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........................................................................................19/03/13  PSMN</w:t>
      </w:r>
    </w:p>
    <w:p w:rsidR="00CA11E6" w:rsidRPr="00AC399D" w:rsidRDefault="00CA11E6" w:rsidP="00AC399D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ROBERTO VASQUE ALVES....................................................R III C 07..................... ....................................................................19/03/13    PSMN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ROBSON ROCHA DA SILVA .................................................R II – C</w:t>
      </w:r>
      <w:r w:rsidR="00C228D3">
        <w:rPr>
          <w:rFonts w:ascii="Times New Roman" w:hAnsi="Times New Roman"/>
          <w:sz w:val="18"/>
          <w:szCs w:val="18"/>
          <w:lang w:val="pt-BR"/>
        </w:rPr>
        <w:t>02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...............................................................................10/12/2013          EPRB</w:t>
      </w:r>
    </w:p>
    <w:p w:rsidR="00FC6C8C" w:rsidRDefault="00FC6C8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ROBSON OLIVEIRA SILVESTRE...........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............................R I</w:t>
      </w:r>
      <w:r w:rsidR="00936C40">
        <w:rPr>
          <w:rFonts w:ascii="Times New Roman" w:hAnsi="Times New Roman"/>
          <w:sz w:val="18"/>
          <w:szCs w:val="18"/>
          <w:lang w:val="pt-BR"/>
        </w:rPr>
        <w:t>I</w:t>
      </w:r>
      <w:r w:rsidR="00FA6EC6">
        <w:rPr>
          <w:rFonts w:ascii="Times New Roman" w:hAnsi="Times New Roman"/>
          <w:sz w:val="18"/>
          <w:szCs w:val="18"/>
          <w:lang w:val="pt-BR"/>
        </w:rPr>
        <w:t>I – C 0</w:t>
      </w:r>
      <w:r w:rsidR="00936C40">
        <w:rPr>
          <w:rFonts w:ascii="Times New Roman" w:hAnsi="Times New Roman"/>
          <w:sz w:val="18"/>
          <w:szCs w:val="18"/>
          <w:lang w:val="pt-BR"/>
        </w:rPr>
        <w:t>2</w:t>
      </w:r>
      <w:r w:rsidR="00FA6EC6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..........................23/05/14 DP MARACAJU</w:t>
      </w:r>
    </w:p>
    <w:p w:rsidR="008B4834" w:rsidRDefault="008B483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RODNEY FREIRE FERREIRA..............................................R</w:t>
      </w:r>
      <w:r w:rsidR="00761D05">
        <w:rPr>
          <w:rFonts w:ascii="Times New Roman" w:hAnsi="Times New Roman"/>
          <w:sz w:val="18"/>
          <w:szCs w:val="18"/>
          <w:lang w:val="pt-BR"/>
        </w:rPr>
        <w:t xml:space="preserve"> I</w:t>
      </w:r>
      <w:r>
        <w:rPr>
          <w:rFonts w:ascii="Times New Roman" w:hAnsi="Times New Roman"/>
          <w:sz w:val="18"/>
          <w:szCs w:val="18"/>
          <w:lang w:val="pt-BR"/>
        </w:rPr>
        <w:t>I</w:t>
      </w:r>
      <w:r w:rsidR="00761D05">
        <w:rPr>
          <w:rFonts w:ascii="Times New Roman" w:hAnsi="Times New Roman"/>
          <w:sz w:val="18"/>
          <w:szCs w:val="18"/>
          <w:lang w:val="pt-BR"/>
        </w:rPr>
        <w:t xml:space="preserve"> – </w:t>
      </w:r>
      <w:r>
        <w:rPr>
          <w:rFonts w:ascii="Times New Roman" w:hAnsi="Times New Roman"/>
          <w:sz w:val="18"/>
          <w:szCs w:val="18"/>
          <w:lang w:val="pt-BR"/>
        </w:rPr>
        <w:t>C</w:t>
      </w:r>
      <w:r w:rsidR="00761D05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894A03">
        <w:rPr>
          <w:rFonts w:ascii="Times New Roman" w:hAnsi="Times New Roman"/>
          <w:sz w:val="18"/>
          <w:szCs w:val="18"/>
          <w:lang w:val="pt-BR"/>
        </w:rPr>
        <w:t>10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.....................................................................01/04/2014 1DP/PONTA PORÃ</w:t>
      </w:r>
    </w:p>
    <w:p w:rsidR="00317718" w:rsidRPr="0092004B" w:rsidRDefault="0031771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RODOLFO LICATE GONÇALVES ..........</w:t>
      </w:r>
      <w:r w:rsidR="004D2465">
        <w:rPr>
          <w:rFonts w:ascii="Times New Roman" w:hAnsi="Times New Roman"/>
          <w:sz w:val="18"/>
          <w:szCs w:val="18"/>
          <w:lang w:val="pt-BR"/>
        </w:rPr>
        <w:t>......</w:t>
      </w:r>
      <w:r w:rsidR="00721742">
        <w:rPr>
          <w:rFonts w:ascii="Times New Roman" w:hAnsi="Times New Roman"/>
          <w:sz w:val="18"/>
          <w:szCs w:val="18"/>
          <w:lang w:val="pt-BR"/>
        </w:rPr>
        <w:t>.......................R IV</w:t>
      </w:r>
      <w:r w:rsidR="000C219F">
        <w:rPr>
          <w:rFonts w:ascii="Times New Roman" w:hAnsi="Times New Roman"/>
          <w:sz w:val="18"/>
          <w:szCs w:val="18"/>
          <w:lang w:val="pt-BR"/>
        </w:rPr>
        <w:t>- C0</w:t>
      </w:r>
      <w:r w:rsidR="00721742">
        <w:rPr>
          <w:rFonts w:ascii="Times New Roman" w:hAnsi="Times New Roman"/>
          <w:sz w:val="18"/>
          <w:szCs w:val="18"/>
          <w:lang w:val="pt-BR"/>
        </w:rPr>
        <w:t>9</w:t>
      </w:r>
      <w:r>
        <w:rPr>
          <w:rFonts w:ascii="Times New Roman" w:hAnsi="Times New Roman"/>
          <w:sz w:val="18"/>
          <w:szCs w:val="18"/>
          <w:lang w:val="pt-BR"/>
        </w:rPr>
        <w:t>...........................</w:t>
      </w:r>
      <w:r w:rsidR="00455768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..............................................................04/04/2014  DPF</w:t>
      </w:r>
    </w:p>
    <w:p w:rsidR="00CA11E6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RODOLFO WILSON FERREIRA MATOS..</w:t>
      </w:r>
      <w:r w:rsidR="00711032">
        <w:rPr>
          <w:rFonts w:ascii="Times New Roman" w:hAnsi="Times New Roman"/>
          <w:sz w:val="18"/>
          <w:szCs w:val="18"/>
          <w:lang w:val="pt-BR"/>
        </w:rPr>
        <w:t>..........................RII</w:t>
      </w:r>
      <w:r w:rsidR="00455768">
        <w:rPr>
          <w:rFonts w:ascii="Times New Roman" w:hAnsi="Times New Roman"/>
          <w:sz w:val="18"/>
          <w:szCs w:val="18"/>
          <w:lang w:val="pt-BR"/>
        </w:rPr>
        <w:t xml:space="preserve"> C 04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</w:t>
      </w:r>
      <w:r w:rsidR="00455768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</w:t>
      </w:r>
      <w:r w:rsidR="00CB0D7C">
        <w:rPr>
          <w:rFonts w:ascii="Times New Roman" w:hAnsi="Times New Roman"/>
          <w:sz w:val="18"/>
          <w:szCs w:val="18"/>
          <w:lang w:val="pt-BR"/>
        </w:rPr>
        <w:t>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04/07/2012           EPRB</w:t>
      </w:r>
    </w:p>
    <w:p w:rsidR="00A00AA5" w:rsidRDefault="00A00AA5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RODRIGO CESÁRIO TRINDADE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</w:t>
      </w:r>
      <w:r>
        <w:rPr>
          <w:rFonts w:ascii="Times New Roman" w:hAnsi="Times New Roman"/>
          <w:bCs/>
          <w:sz w:val="18"/>
          <w:szCs w:val="18"/>
          <w:lang w:val="pt-BR"/>
        </w:rPr>
        <w:t>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……. R IV C 13...................................................................... 08/06/2014   DP .MARACAJU</w:t>
      </w:r>
    </w:p>
    <w:p w:rsidR="00E938F7" w:rsidRDefault="00E938F7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RODRIGO CORREA DO NASCIMENTO..........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...................R VI</w:t>
      </w:r>
      <w:r w:rsidR="0096556D">
        <w:rPr>
          <w:rFonts w:ascii="Times New Roman" w:hAnsi="Times New Roman"/>
          <w:sz w:val="18"/>
          <w:szCs w:val="18"/>
          <w:lang w:val="pt-BR"/>
        </w:rPr>
        <w:t>-</w:t>
      </w:r>
      <w:r w:rsidR="00595FF2">
        <w:rPr>
          <w:rFonts w:ascii="Times New Roman" w:hAnsi="Times New Roman"/>
          <w:sz w:val="18"/>
          <w:szCs w:val="18"/>
          <w:lang w:val="pt-BR"/>
        </w:rPr>
        <w:t xml:space="preserve"> C 0</w:t>
      </w:r>
      <w:r w:rsidR="0064335E">
        <w:rPr>
          <w:rFonts w:ascii="Times New Roman" w:hAnsi="Times New Roman"/>
          <w:sz w:val="18"/>
          <w:szCs w:val="18"/>
          <w:lang w:val="pt-BR"/>
        </w:rPr>
        <w:t>1 A</w:t>
      </w:r>
      <w:r w:rsidR="00294717">
        <w:rPr>
          <w:rFonts w:ascii="Times New Roman" w:hAnsi="Times New Roman"/>
          <w:sz w:val="18"/>
          <w:szCs w:val="18"/>
          <w:lang w:val="pt-BR"/>
        </w:rPr>
        <w:t>....</w:t>
      </w:r>
      <w:r w:rsidR="00595FF2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..............31/12/2013 DPC AQUIDAUANA</w:t>
      </w:r>
    </w:p>
    <w:p w:rsidR="000455D2" w:rsidRPr="0092004B" w:rsidRDefault="000455D2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RODRIGO DA SILVA LOPES...................</w:t>
      </w:r>
      <w:r w:rsidR="00294717">
        <w:rPr>
          <w:rFonts w:ascii="Times New Roman" w:hAnsi="Times New Roman"/>
          <w:sz w:val="18"/>
          <w:szCs w:val="18"/>
          <w:lang w:val="pt-BR"/>
        </w:rPr>
        <w:t xml:space="preserve">.............................R </w:t>
      </w:r>
      <w:r w:rsidR="00FF00A0">
        <w:rPr>
          <w:rFonts w:ascii="Times New Roman" w:hAnsi="Times New Roman"/>
          <w:sz w:val="18"/>
          <w:szCs w:val="18"/>
          <w:lang w:val="pt-BR"/>
        </w:rPr>
        <w:t>VI- C 0</w:t>
      </w:r>
      <w:r w:rsidR="002A4BB5">
        <w:rPr>
          <w:rFonts w:ascii="Times New Roman" w:hAnsi="Times New Roman"/>
          <w:sz w:val="18"/>
          <w:szCs w:val="18"/>
          <w:lang w:val="pt-BR"/>
        </w:rPr>
        <w:t>2</w:t>
      </w:r>
      <w:r w:rsidR="00FF00A0">
        <w:rPr>
          <w:rFonts w:ascii="Times New Roman" w:hAnsi="Times New Roman"/>
          <w:sz w:val="18"/>
          <w:szCs w:val="18"/>
          <w:lang w:val="pt-BR"/>
        </w:rPr>
        <w:t xml:space="preserve"> A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</w:t>
      </w:r>
      <w:r w:rsidR="00F9003D">
        <w:rPr>
          <w:rFonts w:ascii="Times New Roman" w:hAnsi="Times New Roman"/>
          <w:sz w:val="18"/>
          <w:szCs w:val="18"/>
          <w:lang w:val="pt-BR"/>
        </w:rPr>
        <w:t>...</w:t>
      </w:r>
      <w:r>
        <w:rPr>
          <w:rFonts w:ascii="Times New Roman" w:hAnsi="Times New Roman"/>
          <w:sz w:val="18"/>
          <w:szCs w:val="18"/>
          <w:lang w:val="pt-BR"/>
        </w:rPr>
        <w:t>........................ 05/02/2014 EPJARDIM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RODRIGO VASCONCELOS VIEIRA ........</w:t>
      </w:r>
      <w:r w:rsidR="00D134DC">
        <w:rPr>
          <w:rFonts w:ascii="Times New Roman" w:hAnsi="Times New Roman"/>
          <w:sz w:val="18"/>
          <w:szCs w:val="18"/>
          <w:lang w:val="pt-BR"/>
        </w:rPr>
        <w:t xml:space="preserve">............................R I </w:t>
      </w:r>
      <w:r w:rsidR="0065632C">
        <w:rPr>
          <w:rFonts w:ascii="Times New Roman" w:hAnsi="Times New Roman"/>
          <w:sz w:val="18"/>
          <w:szCs w:val="18"/>
          <w:lang w:val="pt-BR"/>
        </w:rPr>
        <w:t xml:space="preserve">– C </w:t>
      </w:r>
      <w:r w:rsidR="00D134DC">
        <w:rPr>
          <w:rFonts w:ascii="Times New Roman" w:hAnsi="Times New Roman"/>
          <w:sz w:val="18"/>
          <w:szCs w:val="18"/>
          <w:lang w:val="pt-BR"/>
        </w:rPr>
        <w:t>11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......................................................................09/03/12  DPC AQUIDAUNA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ROGELIO BREGANTIN .............................</w:t>
      </w:r>
      <w:r w:rsidR="00DE55E4">
        <w:rPr>
          <w:rFonts w:ascii="Times New Roman" w:hAnsi="Times New Roman"/>
          <w:sz w:val="18"/>
          <w:szCs w:val="18"/>
          <w:lang w:val="pt-BR"/>
        </w:rPr>
        <w:t>............................R IV</w:t>
      </w:r>
      <w:r w:rsidR="00C4644D">
        <w:rPr>
          <w:rFonts w:ascii="Times New Roman" w:hAnsi="Times New Roman"/>
          <w:sz w:val="18"/>
          <w:szCs w:val="18"/>
          <w:lang w:val="pt-BR"/>
        </w:rPr>
        <w:t>- C 03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..................................................................18/10/2013  DPF PONTA PORA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ROGER</w:t>
      </w:r>
      <w:r w:rsidR="00711032">
        <w:rPr>
          <w:rFonts w:ascii="Times New Roman" w:hAnsi="Times New Roman"/>
          <w:sz w:val="18"/>
          <w:szCs w:val="18"/>
          <w:lang w:val="pt-BR"/>
        </w:rPr>
        <w:t xml:space="preserve"> PEREIRA FERMINO………………………………R </w:t>
      </w:r>
      <w:r w:rsidR="0045668A">
        <w:rPr>
          <w:rFonts w:ascii="Times New Roman" w:hAnsi="Times New Roman"/>
          <w:sz w:val="18"/>
          <w:szCs w:val="18"/>
          <w:lang w:val="pt-BR"/>
        </w:rPr>
        <w:t>I</w:t>
      </w:r>
      <w:r w:rsidR="00D63A19">
        <w:rPr>
          <w:rFonts w:ascii="Times New Roman" w:hAnsi="Times New Roman"/>
          <w:sz w:val="18"/>
          <w:szCs w:val="18"/>
          <w:lang w:val="pt-BR"/>
        </w:rPr>
        <w:t>I</w:t>
      </w:r>
      <w:r w:rsidR="00711032">
        <w:rPr>
          <w:rFonts w:ascii="Times New Roman" w:hAnsi="Times New Roman"/>
          <w:sz w:val="18"/>
          <w:szCs w:val="18"/>
          <w:lang w:val="pt-BR"/>
        </w:rPr>
        <w:t xml:space="preserve">I – C </w:t>
      </w:r>
      <w:r w:rsidR="00D63A19">
        <w:rPr>
          <w:rFonts w:ascii="Times New Roman" w:hAnsi="Times New Roman"/>
          <w:sz w:val="18"/>
          <w:szCs w:val="18"/>
          <w:lang w:val="pt-BR"/>
        </w:rPr>
        <w:t>12</w:t>
      </w:r>
      <w:r w:rsidR="0045668A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………</w:t>
      </w:r>
      <w:r w:rsidR="00455768">
        <w:rPr>
          <w:rFonts w:ascii="Times New Roman" w:hAnsi="Times New Roman"/>
          <w:sz w:val="18"/>
          <w:szCs w:val="18"/>
          <w:lang w:val="pt-BR"/>
        </w:rPr>
        <w:t>.....</w:t>
      </w:r>
      <w:r w:rsidRPr="0092004B">
        <w:rPr>
          <w:rFonts w:ascii="Times New Roman" w:hAnsi="Times New Roman"/>
          <w:sz w:val="18"/>
          <w:szCs w:val="18"/>
          <w:lang w:val="pt-BR"/>
        </w:rPr>
        <w:t>…....…...………………………26/02/13 DPC BELA VISTA</w:t>
      </w:r>
    </w:p>
    <w:p w:rsidR="00CA11E6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ROGÉRIO DE OLIVEIRA NEVES .............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.............................R V</w:t>
      </w:r>
      <w:r w:rsidRPr="0092004B">
        <w:rPr>
          <w:rFonts w:ascii="Times New Roman" w:hAnsi="Times New Roman"/>
          <w:sz w:val="18"/>
          <w:szCs w:val="18"/>
          <w:lang w:val="pt-BR"/>
        </w:rPr>
        <w:t>I</w:t>
      </w:r>
      <w:r w:rsidR="0096556D">
        <w:rPr>
          <w:rFonts w:ascii="Times New Roman" w:hAnsi="Times New Roman"/>
          <w:sz w:val="18"/>
          <w:szCs w:val="18"/>
          <w:lang w:val="pt-BR"/>
        </w:rPr>
        <w:t xml:space="preserve"> – C</w:t>
      </w:r>
      <w:r w:rsidR="0064335E">
        <w:rPr>
          <w:rFonts w:ascii="Times New Roman" w:hAnsi="Times New Roman"/>
          <w:sz w:val="18"/>
          <w:szCs w:val="18"/>
          <w:lang w:val="pt-BR"/>
        </w:rPr>
        <w:t>02A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...............................................................................02/09/2011      EPJFC</w:t>
      </w:r>
    </w:p>
    <w:p w:rsidR="00A00AA5" w:rsidRDefault="00A00AA5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ROGERIO SATURNINO DA SILVA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2963C7" w:rsidRPr="0092004B" w:rsidRDefault="002963C7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ROGÉRIO SOUZA CORREIA................................</w:t>
      </w:r>
      <w:r w:rsidR="0064335E">
        <w:rPr>
          <w:rFonts w:ascii="Times New Roman" w:hAnsi="Times New Roman"/>
          <w:sz w:val="18"/>
          <w:szCs w:val="18"/>
          <w:lang w:val="pt-BR"/>
        </w:rPr>
        <w:t>.....................R VI-02B</w:t>
      </w:r>
      <w:r w:rsidR="004D060C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....................................................................02/06/2014  DP SÃO G. O</w:t>
      </w:r>
    </w:p>
    <w:p w:rsidR="00CA11E6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ROGERIO LIMA DUARTE.....................................................R </w:t>
      </w:r>
      <w:r w:rsidR="00455768">
        <w:rPr>
          <w:rFonts w:ascii="Times New Roman" w:hAnsi="Times New Roman"/>
          <w:sz w:val="18"/>
          <w:szCs w:val="18"/>
          <w:lang w:val="pt-BR"/>
        </w:rPr>
        <w:t>I</w:t>
      </w:r>
      <w:r w:rsidR="006F58AC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455768">
        <w:rPr>
          <w:rFonts w:ascii="Times New Roman" w:hAnsi="Times New Roman"/>
          <w:sz w:val="18"/>
          <w:szCs w:val="18"/>
          <w:lang w:val="pt-BR"/>
        </w:rPr>
        <w:t>12........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................................................................................28/05/2013  DPF PP</w:t>
      </w:r>
    </w:p>
    <w:p w:rsidR="00A23843" w:rsidRPr="0092004B" w:rsidRDefault="00A23843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ROGERIO PAULO THOMAZONI.................................</w:t>
      </w:r>
      <w:r w:rsidR="00894A03">
        <w:rPr>
          <w:rFonts w:ascii="Times New Roman" w:hAnsi="Times New Roman"/>
          <w:sz w:val="18"/>
          <w:szCs w:val="18"/>
          <w:lang w:val="pt-BR"/>
        </w:rPr>
        <w:t xml:space="preserve">.........R </w:t>
      </w:r>
      <w:r w:rsidR="0068143F">
        <w:rPr>
          <w:rFonts w:ascii="Times New Roman" w:hAnsi="Times New Roman"/>
          <w:sz w:val="18"/>
          <w:szCs w:val="18"/>
          <w:lang w:val="pt-BR"/>
        </w:rPr>
        <w:t>I</w:t>
      </w:r>
      <w:r w:rsidR="00894A03">
        <w:rPr>
          <w:rFonts w:ascii="Times New Roman" w:hAnsi="Times New Roman"/>
          <w:sz w:val="18"/>
          <w:szCs w:val="18"/>
          <w:lang w:val="pt-BR"/>
        </w:rPr>
        <w:t>II – C 0</w:t>
      </w:r>
      <w:r w:rsidR="0068143F">
        <w:rPr>
          <w:rFonts w:ascii="Times New Roman" w:hAnsi="Times New Roman"/>
          <w:sz w:val="18"/>
          <w:szCs w:val="18"/>
          <w:lang w:val="pt-BR"/>
        </w:rPr>
        <w:t>2...</w:t>
      </w:r>
      <w:r>
        <w:rPr>
          <w:rFonts w:ascii="Times New Roman" w:hAnsi="Times New Roman"/>
          <w:sz w:val="18"/>
          <w:szCs w:val="18"/>
          <w:lang w:val="pt-BR"/>
        </w:rPr>
        <w:t>..............</w:t>
      </w:r>
      <w:r w:rsidR="00455768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.....................................................................04/04/2014  DPF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ROGERIO PEREIRA LUIZ ........................</w:t>
      </w:r>
      <w:r w:rsidR="00D134DC">
        <w:rPr>
          <w:rFonts w:ascii="Times New Roman" w:hAnsi="Times New Roman"/>
          <w:sz w:val="18"/>
          <w:szCs w:val="18"/>
          <w:lang w:val="pt-BR"/>
        </w:rPr>
        <w:t>............................R I..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09 ...................................................................................25/02/2013       EPRB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ROGÉRIO RIBEIRO.........................................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...........................R II C 4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........................................................................................19/03/13      PSMN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ROGÉRIO SILVEIRA DO NASCIMENTO....</w:t>
      </w:r>
      <w:r w:rsidR="007C5C58">
        <w:rPr>
          <w:rFonts w:ascii="Times New Roman" w:hAnsi="Times New Roman"/>
          <w:sz w:val="18"/>
          <w:szCs w:val="18"/>
          <w:lang w:val="pt-BR"/>
        </w:rPr>
        <w:t>.........................RII-C03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.................................................................................................23/12/13 EPRB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RONALDO GONÇALVES MARTINES.................................R I – C 03.......................................................................................... 09/06/11     UPRB</w:t>
      </w:r>
    </w:p>
    <w:p w:rsidR="00CA11E6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RONALDO MORAES ONOFRE................</w:t>
      </w:r>
      <w:r w:rsidR="00A359D4">
        <w:rPr>
          <w:rFonts w:ascii="Times New Roman" w:hAnsi="Times New Roman"/>
          <w:sz w:val="18"/>
          <w:szCs w:val="18"/>
          <w:lang w:val="pt-BR"/>
        </w:rPr>
        <w:t>..............................R III  - C 09</w:t>
      </w:r>
      <w:r w:rsidR="00B41F5A">
        <w:rPr>
          <w:rFonts w:ascii="Times New Roman" w:hAnsi="Times New Roman"/>
          <w:sz w:val="18"/>
          <w:szCs w:val="18"/>
          <w:lang w:val="pt-BR"/>
        </w:rPr>
        <w:t>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.............................................................20/09/12   EPRB</w:t>
      </w:r>
    </w:p>
    <w:p w:rsidR="00AF4CDC" w:rsidRPr="0092004B" w:rsidRDefault="00AF4CDC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RONALDO RODRIGUES JUSTINO........</w:t>
      </w:r>
      <w:r w:rsidR="00444329">
        <w:rPr>
          <w:rFonts w:ascii="Times New Roman" w:hAnsi="Times New Roman"/>
          <w:sz w:val="18"/>
          <w:szCs w:val="18"/>
          <w:lang w:val="pt-BR"/>
        </w:rPr>
        <w:t>........................R</w:t>
      </w:r>
      <w:r w:rsidR="00721742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444329">
        <w:rPr>
          <w:rFonts w:ascii="Times New Roman" w:hAnsi="Times New Roman"/>
          <w:sz w:val="18"/>
          <w:szCs w:val="18"/>
          <w:lang w:val="pt-BR"/>
        </w:rPr>
        <w:t>I</w:t>
      </w:r>
      <w:r w:rsidR="00721742">
        <w:rPr>
          <w:rFonts w:ascii="Times New Roman" w:hAnsi="Times New Roman"/>
          <w:sz w:val="18"/>
          <w:szCs w:val="18"/>
          <w:lang w:val="pt-BR"/>
        </w:rPr>
        <w:t>V</w:t>
      </w:r>
      <w:r w:rsidR="00444329">
        <w:rPr>
          <w:rFonts w:ascii="Times New Roman" w:hAnsi="Times New Roman"/>
          <w:sz w:val="18"/>
          <w:szCs w:val="18"/>
          <w:lang w:val="pt-BR"/>
        </w:rPr>
        <w:t>-C1</w:t>
      </w:r>
      <w:r w:rsidR="00721742">
        <w:rPr>
          <w:rFonts w:ascii="Times New Roman" w:hAnsi="Times New Roman"/>
          <w:sz w:val="18"/>
          <w:szCs w:val="18"/>
          <w:lang w:val="pt-BR"/>
        </w:rPr>
        <w:t>1</w:t>
      </w:r>
      <w:r w:rsidR="00444329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..........................................................................24/03/2014 DPF/PONTA PORÃ</w:t>
      </w:r>
    </w:p>
    <w:p w:rsidR="00CA11E6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RONALDO RODRIGUES BARBOSA...............</w:t>
      </w:r>
      <w:r w:rsidR="00BB7BA4">
        <w:rPr>
          <w:rFonts w:ascii="Times New Roman" w:hAnsi="Times New Roman"/>
          <w:sz w:val="18"/>
          <w:szCs w:val="18"/>
          <w:lang w:val="pt-BR"/>
        </w:rPr>
        <w:t>.....................R IV – C 01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.....................................................................................20/04/2013 COXIM</w:t>
      </w:r>
    </w:p>
    <w:p w:rsidR="000D0DC0" w:rsidRDefault="000D0DC0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RONALDO SOARES DE SOUZA..............</w:t>
      </w:r>
      <w:r w:rsidR="00E06654">
        <w:rPr>
          <w:rFonts w:ascii="Times New Roman" w:hAnsi="Times New Roman"/>
          <w:sz w:val="18"/>
          <w:szCs w:val="18"/>
          <w:lang w:val="pt-BR"/>
        </w:rPr>
        <w:t>............................R IV – C 1</w:t>
      </w:r>
      <w:r w:rsidR="002D4204">
        <w:rPr>
          <w:rFonts w:ascii="Times New Roman" w:hAnsi="Times New Roman"/>
          <w:sz w:val="18"/>
          <w:szCs w:val="18"/>
          <w:lang w:val="pt-BR"/>
        </w:rPr>
        <w:t>1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...................................................05/06/2014 DP P. PORA</w:t>
      </w:r>
    </w:p>
    <w:p w:rsidR="00A00AA5" w:rsidRPr="00D76257" w:rsidRDefault="00A00AA5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RONILDO SILVA BARBOSA ...........................................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CA11E6" w:rsidRPr="0092004B" w:rsidRDefault="00CA11E6" w:rsidP="001846C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RONILDO MORAES ONOFRE ..............................................RIII – C 09 .......................................................................................04/07/2012  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ROSALINO BARRETO DA SILVA ..................</w:t>
      </w:r>
      <w:r w:rsidR="008E3DED">
        <w:rPr>
          <w:rFonts w:ascii="Times New Roman" w:hAnsi="Times New Roman"/>
          <w:sz w:val="18"/>
          <w:szCs w:val="18"/>
          <w:lang w:val="pt-BR"/>
        </w:rPr>
        <w:t>.................</w:t>
      </w:r>
      <w:r w:rsidR="000C219F">
        <w:rPr>
          <w:rFonts w:ascii="Times New Roman" w:hAnsi="Times New Roman"/>
          <w:sz w:val="18"/>
          <w:szCs w:val="18"/>
          <w:lang w:val="pt-BR"/>
        </w:rPr>
        <w:t>....R II – C 03</w:t>
      </w:r>
      <w:r w:rsidRPr="0092004B">
        <w:rPr>
          <w:rFonts w:ascii="Times New Roman" w:hAnsi="Times New Roman"/>
          <w:sz w:val="18"/>
          <w:szCs w:val="18"/>
          <w:lang w:val="pt-BR"/>
        </w:rPr>
        <w:t>........</w:t>
      </w:r>
      <w:r w:rsidR="000C219F">
        <w:rPr>
          <w:rFonts w:ascii="Times New Roman" w:hAnsi="Times New Roman"/>
          <w:sz w:val="18"/>
          <w:szCs w:val="18"/>
          <w:lang w:val="pt-BR"/>
        </w:rPr>
        <w:t>.........................................................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........................12/07/2013    EPA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ROSALINO NERES DA SILVA.........................</w:t>
      </w:r>
      <w:r w:rsidR="00177E86">
        <w:rPr>
          <w:rFonts w:ascii="Times New Roman" w:hAnsi="Times New Roman"/>
          <w:sz w:val="18"/>
          <w:szCs w:val="18"/>
          <w:lang w:val="pt-BR"/>
        </w:rPr>
        <w:t xml:space="preserve">.......................R I C </w:t>
      </w:r>
      <w:r w:rsidR="00C2386F">
        <w:rPr>
          <w:rFonts w:ascii="Times New Roman" w:hAnsi="Times New Roman"/>
          <w:sz w:val="18"/>
          <w:szCs w:val="18"/>
          <w:lang w:val="pt-BR"/>
        </w:rPr>
        <w:t>13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..........................................................................................08/10/2011  UPRB</w:t>
      </w:r>
    </w:p>
    <w:p w:rsidR="00A00AA5" w:rsidRP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ROVERSON FERNANDES DE SOUZA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A00AA5" w:rsidRPr="0092004B" w:rsidRDefault="00E63D2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bCs/>
          <w:sz w:val="18"/>
          <w:szCs w:val="18"/>
          <w:lang w:val="pt-BR"/>
        </w:rPr>
        <w:t>RUBENS GERALDO ESPINOSA</w:t>
      </w:r>
      <w:r w:rsidR="00A00AA5">
        <w:rPr>
          <w:rFonts w:ascii="Times New Roman" w:hAnsi="Times New Roman"/>
          <w:bCs/>
          <w:sz w:val="18"/>
          <w:szCs w:val="18"/>
          <w:lang w:val="pt-BR"/>
        </w:rPr>
        <w:t xml:space="preserve"> JUNIOR</w:t>
      </w:r>
      <w:r w:rsidR="00A00AA5"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 w:rsidR="00A00AA5">
        <w:rPr>
          <w:rFonts w:ascii="Times New Roman" w:hAnsi="Times New Roman"/>
          <w:bCs/>
          <w:sz w:val="18"/>
          <w:szCs w:val="18"/>
          <w:lang w:val="pt-BR"/>
        </w:rPr>
        <w:t>...</w:t>
      </w:r>
      <w:r w:rsidR="00A00AA5" w:rsidRPr="00A00AA5">
        <w:rPr>
          <w:rFonts w:ascii="Times New Roman" w:hAnsi="Times New Roman"/>
          <w:bCs/>
          <w:sz w:val="18"/>
          <w:szCs w:val="18"/>
          <w:lang w:val="pt-BR"/>
        </w:rPr>
        <w:t>…. R IV C 13......................................................................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 RUBENS MACIEL DA SILVA............................................R I C 06 ..............................................................................................02/05/12         IPCG</w:t>
      </w:r>
    </w:p>
    <w:p w:rsidR="008F6735" w:rsidRPr="0092004B" w:rsidRDefault="008F673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RUBENS RAFAEL LOPES ECHEVERR</w:t>
      </w:r>
      <w:r w:rsidR="00AC399D">
        <w:rPr>
          <w:rFonts w:ascii="Times New Roman" w:hAnsi="Times New Roman"/>
          <w:sz w:val="18"/>
          <w:szCs w:val="18"/>
          <w:lang w:val="pt-BR"/>
        </w:rPr>
        <w:t>IA..........................R II- C 10</w:t>
      </w:r>
      <w:r>
        <w:rPr>
          <w:rFonts w:ascii="Times New Roman" w:hAnsi="Times New Roman"/>
          <w:sz w:val="18"/>
          <w:szCs w:val="18"/>
          <w:lang w:val="pt-BR"/>
        </w:rPr>
        <w:t xml:space="preserve"> ..</w:t>
      </w:r>
      <w:r w:rsidR="00AC399D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..............................................................04/06/2014  CPM 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RUDINEI DA GUIA DOURADO ..................</w:t>
      </w:r>
      <w:r w:rsidR="00FF00A0">
        <w:rPr>
          <w:rFonts w:ascii="Times New Roman" w:hAnsi="Times New Roman"/>
          <w:sz w:val="18"/>
          <w:szCs w:val="18"/>
          <w:lang w:val="pt-BR"/>
        </w:rPr>
        <w:t>...................R V</w:t>
      </w:r>
      <w:r w:rsidR="00FA6EC6">
        <w:rPr>
          <w:rFonts w:ascii="Times New Roman" w:hAnsi="Times New Roman"/>
          <w:sz w:val="18"/>
          <w:szCs w:val="18"/>
          <w:lang w:val="pt-BR"/>
        </w:rPr>
        <w:t>I</w:t>
      </w:r>
      <w:r w:rsidR="00BB7FCB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2A4BB5">
        <w:rPr>
          <w:rFonts w:ascii="Times New Roman" w:hAnsi="Times New Roman"/>
          <w:sz w:val="18"/>
          <w:szCs w:val="18"/>
          <w:lang w:val="pt-BR"/>
        </w:rPr>
        <w:t>03B</w:t>
      </w:r>
      <w:r w:rsidR="00FA6EC6">
        <w:rPr>
          <w:rFonts w:ascii="Times New Roman" w:hAnsi="Times New Roman"/>
          <w:sz w:val="18"/>
          <w:szCs w:val="18"/>
          <w:lang w:val="pt-BR"/>
        </w:rPr>
        <w:t>...</w:t>
      </w:r>
      <w:r w:rsidR="00AC399D">
        <w:rPr>
          <w:rFonts w:ascii="Times New Roman" w:hAnsi="Times New Roman"/>
          <w:sz w:val="18"/>
          <w:szCs w:val="18"/>
          <w:lang w:val="pt-BR"/>
        </w:rPr>
        <w:t>......................................................</w:t>
      </w:r>
      <w:r w:rsidR="00FA6EC6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.......20/07/10    DPC/SIDROLANDIA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SAMIRO PEREIRA DA SILVA .............................................R II – C 09 ...............................................................................................DPF P. PORA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SAMUEL ANTONIO ALVES JUNIOR..</w:t>
      </w:r>
      <w:r w:rsidR="00711032">
        <w:rPr>
          <w:rFonts w:ascii="Times New Roman" w:hAnsi="Times New Roman"/>
          <w:sz w:val="18"/>
          <w:szCs w:val="18"/>
          <w:lang w:val="pt-BR"/>
        </w:rPr>
        <w:t>...........................R I – C 11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..........................................................14/02/13 DPC BELA VISTA</w:t>
      </w:r>
    </w:p>
    <w:p w:rsidR="00A00AA5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SAMUEL BENITES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.....................................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SANDER JOSE MONTEIRO DOS SANTOS ......</w:t>
      </w:r>
      <w:r w:rsidR="00F9003D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.........R V- C 0</w:t>
      </w:r>
      <w:r w:rsidR="005B1AA5">
        <w:rPr>
          <w:rFonts w:ascii="Times New Roman" w:hAnsi="Times New Roman"/>
          <w:sz w:val="18"/>
          <w:szCs w:val="18"/>
          <w:lang w:val="pt-BR"/>
        </w:rPr>
        <w:t>3 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.........................................................09/08/2013 DPC PONTA PORA</w:t>
      </w:r>
    </w:p>
    <w:p w:rsidR="00024CF6" w:rsidRPr="0092004B" w:rsidRDefault="00024CF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SANDRO SILVA </w:t>
      </w:r>
      <w:r w:rsidR="006F58AC">
        <w:rPr>
          <w:rFonts w:ascii="Times New Roman" w:hAnsi="Times New Roman"/>
          <w:sz w:val="18"/>
          <w:szCs w:val="18"/>
          <w:lang w:val="pt-BR"/>
        </w:rPr>
        <w:t>DOS</w:t>
      </w:r>
      <w:r>
        <w:rPr>
          <w:rFonts w:ascii="Times New Roman" w:hAnsi="Times New Roman"/>
          <w:sz w:val="18"/>
          <w:szCs w:val="18"/>
          <w:lang w:val="pt-BR"/>
        </w:rPr>
        <w:t xml:space="preserve"> S</w:t>
      </w:r>
      <w:r w:rsidR="006F58AC">
        <w:rPr>
          <w:rFonts w:ascii="Times New Roman" w:hAnsi="Times New Roman"/>
          <w:sz w:val="18"/>
          <w:szCs w:val="18"/>
          <w:lang w:val="pt-BR"/>
        </w:rPr>
        <w:t>ANTOS</w:t>
      </w:r>
      <w:r>
        <w:rPr>
          <w:rFonts w:ascii="Times New Roman" w:hAnsi="Times New Roman"/>
          <w:sz w:val="18"/>
          <w:szCs w:val="18"/>
          <w:lang w:val="pt-BR"/>
        </w:rPr>
        <w:t>........</w:t>
      </w:r>
      <w:r w:rsidR="006F58AC">
        <w:rPr>
          <w:rFonts w:ascii="Times New Roman" w:hAnsi="Times New Roman"/>
          <w:sz w:val="18"/>
          <w:szCs w:val="18"/>
          <w:lang w:val="pt-BR"/>
        </w:rPr>
        <w:t>.............................RI</w:t>
      </w:r>
      <w:r w:rsidR="00D918F8">
        <w:rPr>
          <w:rFonts w:ascii="Times New Roman" w:hAnsi="Times New Roman"/>
          <w:sz w:val="18"/>
          <w:szCs w:val="18"/>
          <w:lang w:val="pt-BR"/>
        </w:rPr>
        <w:t>I</w:t>
      </w:r>
      <w:r w:rsidR="006F58AC">
        <w:rPr>
          <w:rFonts w:ascii="Times New Roman" w:hAnsi="Times New Roman"/>
          <w:sz w:val="18"/>
          <w:szCs w:val="18"/>
          <w:lang w:val="pt-BR"/>
        </w:rPr>
        <w:t xml:space="preserve">I </w:t>
      </w:r>
      <w:r w:rsidR="00D918F8">
        <w:rPr>
          <w:rFonts w:ascii="Times New Roman" w:hAnsi="Times New Roman"/>
          <w:sz w:val="18"/>
          <w:szCs w:val="18"/>
          <w:lang w:val="pt-BR"/>
        </w:rPr>
        <w:t xml:space="preserve"> – C 13</w:t>
      </w:r>
      <w:r w:rsidR="006F58AC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.........................................................................................11/04/2014  EPJFC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SAULO PEREIRA DA SILVA..............................................RIII-C 13..................................................................................................23/12/13 EPRB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SEBASTIÃO FERREIRA BARBOSA...............................R I - C 0</w:t>
      </w:r>
      <w:r w:rsidR="006856CF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..............................................................................................08/10/2011  UPRB</w:t>
      </w:r>
    </w:p>
    <w:p w:rsidR="00C77C08" w:rsidRPr="007C77B3" w:rsidRDefault="00CA11E6" w:rsidP="007C77B3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SEBASTIÃO NARCISO PEREIRA.......................................R I – C 08 ..........................................................................28/11/2013  DP RIO VERDE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SIDNEI RODRIGUES FERNANDES...........</w:t>
      </w:r>
      <w:r w:rsidR="005C7C87">
        <w:rPr>
          <w:rFonts w:ascii="Times New Roman" w:hAnsi="Times New Roman"/>
          <w:sz w:val="18"/>
          <w:szCs w:val="18"/>
          <w:lang w:val="pt-BR"/>
        </w:rPr>
        <w:t>.....................R II - C 04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.............................................................................11/05/2011 DPC MIRANDA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SILSON ALVES MARTINS ................................................R I – C</w:t>
      </w:r>
      <w:r w:rsidR="00177E86">
        <w:rPr>
          <w:rFonts w:ascii="Times New Roman" w:hAnsi="Times New Roman"/>
          <w:sz w:val="18"/>
          <w:szCs w:val="18"/>
          <w:lang w:val="pt-BR"/>
        </w:rPr>
        <w:t>0</w:t>
      </w:r>
      <w:r w:rsidR="00B91FD7">
        <w:rPr>
          <w:rFonts w:ascii="Times New Roman" w:hAnsi="Times New Roman"/>
          <w:sz w:val="18"/>
          <w:szCs w:val="18"/>
          <w:lang w:val="pt-BR"/>
        </w:rPr>
        <w:t>7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.........................................................................................10/12/2013    EPRB</w:t>
      </w:r>
    </w:p>
    <w:p w:rsidR="00CA11E6" w:rsidRPr="0092004B" w:rsidRDefault="008576AF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SI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VANILDO LAURINDO DA SILVA.............................R V C</w:t>
      </w:r>
      <w:r w:rsidR="00D60106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0</w:t>
      </w:r>
      <w:r w:rsidR="00605E2A">
        <w:rPr>
          <w:rFonts w:ascii="Times New Roman" w:hAnsi="Times New Roman"/>
          <w:sz w:val="18"/>
          <w:szCs w:val="18"/>
          <w:lang w:val="pt-BR"/>
        </w:rPr>
        <w:t>3B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...........................</w:t>
      </w:r>
      <w:r w:rsidR="005B1AA5">
        <w:rPr>
          <w:rFonts w:ascii="Times New Roman" w:hAnsi="Times New Roman"/>
          <w:sz w:val="18"/>
          <w:szCs w:val="18"/>
          <w:lang w:val="pt-BR"/>
        </w:rPr>
        <w:t>.....</w:t>
      </w:r>
      <w:r w:rsidR="00CA11E6" w:rsidRPr="0092004B">
        <w:rPr>
          <w:rFonts w:ascii="Times New Roman" w:hAnsi="Times New Roman"/>
          <w:sz w:val="18"/>
          <w:szCs w:val="18"/>
          <w:lang w:val="pt-BR"/>
        </w:rPr>
        <w:t>.................................... 25/04/2012 DPC/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SILVANO APARECIDO PELA..............</w:t>
      </w:r>
      <w:r w:rsidR="009A3E2D">
        <w:rPr>
          <w:rFonts w:ascii="Times New Roman" w:hAnsi="Times New Roman"/>
          <w:sz w:val="18"/>
          <w:szCs w:val="18"/>
          <w:lang w:val="pt-BR"/>
        </w:rPr>
        <w:t>...........................</w:t>
      </w:r>
      <w:r w:rsidR="00DD5AEE">
        <w:rPr>
          <w:rFonts w:ascii="Times New Roman" w:hAnsi="Times New Roman"/>
          <w:sz w:val="18"/>
          <w:szCs w:val="18"/>
          <w:lang w:val="pt-BR"/>
        </w:rPr>
        <w:t>..R I C 1</w:t>
      </w:r>
      <w:r w:rsidR="006F58AC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......................................................................29/10/2013 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SILVIO DA SILVA FERREIRA.............................................R V C03B............................................................... 25/04/2012 DPC/ N. ANDRADINA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SILVIO POPP DANIEL .......................................................R I – C </w:t>
      </w:r>
      <w:r w:rsidR="00455768">
        <w:rPr>
          <w:rFonts w:ascii="Times New Roman" w:hAnsi="Times New Roman"/>
          <w:sz w:val="18"/>
          <w:szCs w:val="18"/>
          <w:lang w:val="pt-BR"/>
        </w:rPr>
        <w:t>12........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..................................................................16/07/2012     DPC/MIRANDA</w:t>
      </w:r>
    </w:p>
    <w:p w:rsidR="006A2470" w:rsidRPr="00FC6C8C" w:rsidRDefault="006A2470" w:rsidP="006A2470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bCs/>
          <w:sz w:val="18"/>
          <w:szCs w:val="18"/>
          <w:lang w:val="pt-BR"/>
        </w:rPr>
        <w:t>SILVIO  DOMINGUES...............................</w:t>
      </w:r>
      <w:r w:rsidR="00FF00A0">
        <w:rPr>
          <w:rFonts w:ascii="Times New Roman" w:hAnsi="Times New Roman"/>
          <w:bCs/>
          <w:sz w:val="18"/>
          <w:szCs w:val="18"/>
          <w:lang w:val="pt-BR"/>
        </w:rPr>
        <w:t>.............................R VI C 0</w:t>
      </w:r>
      <w:r w:rsidR="002A4BB5">
        <w:rPr>
          <w:rFonts w:ascii="Times New Roman" w:hAnsi="Times New Roman"/>
          <w:bCs/>
          <w:sz w:val="18"/>
          <w:szCs w:val="18"/>
          <w:lang w:val="pt-BR"/>
        </w:rPr>
        <w:t>3B</w:t>
      </w:r>
      <w:r w:rsidR="00FF00A0">
        <w:rPr>
          <w:rFonts w:ascii="Times New Roman" w:hAnsi="Times New Roman"/>
          <w:bCs/>
          <w:sz w:val="18"/>
          <w:szCs w:val="18"/>
          <w:lang w:val="pt-BR"/>
        </w:rPr>
        <w:t>.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......................................................................14/04/2014 DCP MIRANDA</w:t>
      </w:r>
    </w:p>
    <w:p w:rsidR="00FC6C8C" w:rsidRPr="0092004B" w:rsidRDefault="00FC6C8C" w:rsidP="006A2470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  <w:tab w:val="left" w:pos="8415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bCs/>
          <w:sz w:val="18"/>
          <w:szCs w:val="18"/>
          <w:lang w:val="pt-BR"/>
        </w:rPr>
        <w:t xml:space="preserve">SILVIO VILHALVA MARTINS............................................R </w:t>
      </w:r>
      <w:r w:rsidR="00107303">
        <w:rPr>
          <w:rFonts w:ascii="Times New Roman" w:hAnsi="Times New Roman"/>
          <w:bCs/>
          <w:sz w:val="18"/>
          <w:szCs w:val="18"/>
          <w:lang w:val="pt-BR"/>
        </w:rPr>
        <w:t>II</w:t>
      </w:r>
      <w:r>
        <w:rPr>
          <w:rFonts w:ascii="Times New Roman" w:hAnsi="Times New Roman"/>
          <w:bCs/>
          <w:sz w:val="18"/>
          <w:szCs w:val="18"/>
          <w:lang w:val="pt-BR"/>
        </w:rPr>
        <w:t xml:space="preserve">I – C </w:t>
      </w:r>
      <w:r w:rsidR="00107303">
        <w:rPr>
          <w:rFonts w:ascii="Times New Roman" w:hAnsi="Times New Roman"/>
          <w:bCs/>
          <w:sz w:val="18"/>
          <w:szCs w:val="18"/>
          <w:lang w:val="pt-BR"/>
        </w:rPr>
        <w:t>10.....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</w:t>
      </w:r>
      <w:r w:rsidR="00107303">
        <w:rPr>
          <w:rFonts w:ascii="Times New Roman" w:hAnsi="Times New Roman"/>
          <w:bCs/>
          <w:sz w:val="18"/>
          <w:szCs w:val="18"/>
          <w:lang w:val="pt-BR"/>
        </w:rPr>
        <w:t>.............................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..................23/05/14 – DP MARACAJU</w:t>
      </w:r>
    </w:p>
    <w:p w:rsidR="00D937A3" w:rsidRPr="0092004B" w:rsidRDefault="00D937A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SIRIO SOUZA DUARTE ..................................................... R </w:t>
      </w:r>
      <w:r w:rsidR="00416AFB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>V – C 0</w:t>
      </w:r>
      <w:r w:rsidR="00B9462B">
        <w:rPr>
          <w:rFonts w:ascii="Times New Roman" w:hAnsi="Times New Roman"/>
          <w:sz w:val="18"/>
          <w:szCs w:val="18"/>
          <w:lang w:val="pt-BR"/>
        </w:rPr>
        <w:t>7</w:t>
      </w:r>
      <w:r w:rsidR="00A24159">
        <w:rPr>
          <w:rFonts w:ascii="Times New Roman" w:hAnsi="Times New Roman"/>
          <w:sz w:val="18"/>
          <w:szCs w:val="18"/>
          <w:lang w:val="pt-BR"/>
        </w:rPr>
        <w:t>...</w:t>
      </w:r>
      <w:r w:rsidR="00416AFB">
        <w:rPr>
          <w:rFonts w:ascii="Times New Roman" w:hAnsi="Times New Roman"/>
          <w:sz w:val="18"/>
          <w:szCs w:val="18"/>
          <w:lang w:val="pt-BR"/>
        </w:rPr>
        <w:t>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.............................................................................24/02/2014       DPF/PP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THIAGO APARECIDO AZEVEDO.......................................R V C0</w:t>
      </w:r>
      <w:r w:rsidR="00721742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 ...25/04/2012 DPC/ N. ANDRADINA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THIAGO ESTECA DOS SANTOS.............</w:t>
      </w:r>
      <w:r w:rsidR="002254C3">
        <w:rPr>
          <w:rFonts w:ascii="Times New Roman" w:hAnsi="Times New Roman"/>
          <w:sz w:val="18"/>
          <w:szCs w:val="18"/>
          <w:lang w:val="pt-BR"/>
        </w:rPr>
        <w:t xml:space="preserve">...........................R </w:t>
      </w:r>
      <w:r w:rsidR="00455768">
        <w:rPr>
          <w:rFonts w:ascii="Times New Roman" w:hAnsi="Times New Roman"/>
          <w:sz w:val="18"/>
          <w:szCs w:val="18"/>
          <w:lang w:val="pt-BR"/>
        </w:rPr>
        <w:t>I</w:t>
      </w:r>
      <w:r w:rsidR="002254C3">
        <w:rPr>
          <w:rFonts w:ascii="Times New Roman" w:hAnsi="Times New Roman"/>
          <w:sz w:val="18"/>
          <w:szCs w:val="18"/>
          <w:lang w:val="pt-BR"/>
        </w:rPr>
        <w:t xml:space="preserve"> - C</w:t>
      </w:r>
      <w:r w:rsidR="00D66A89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455768">
        <w:rPr>
          <w:rFonts w:ascii="Times New Roman" w:hAnsi="Times New Roman"/>
          <w:sz w:val="18"/>
          <w:szCs w:val="18"/>
          <w:lang w:val="pt-BR"/>
        </w:rPr>
        <w:t>12.......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.....................................................................15/10/2013   EPMC  COXIM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THIAGO MIRANDA DA SILVA .............</w:t>
      </w:r>
      <w:r w:rsidR="000263D1">
        <w:rPr>
          <w:rFonts w:ascii="Times New Roman" w:hAnsi="Times New Roman"/>
          <w:sz w:val="18"/>
          <w:szCs w:val="18"/>
          <w:lang w:val="pt-BR"/>
        </w:rPr>
        <w:t>............................R 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I – </w:t>
      </w:r>
      <w:r w:rsidR="00D414AE">
        <w:rPr>
          <w:rFonts w:ascii="Times New Roman" w:hAnsi="Times New Roman"/>
          <w:sz w:val="18"/>
          <w:szCs w:val="18"/>
          <w:lang w:val="pt-BR"/>
        </w:rPr>
        <w:t>C10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....................................................................01/11/2012       DPC/MIRANDA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THIAGO ROBERTO CARVALAN............................................. .RII- C 10............. ......................................................05/07/13  DP PONTA PORA</w:t>
      </w:r>
    </w:p>
    <w:p w:rsidR="00F31843" w:rsidRDefault="00F3184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THIAGO DANIEL DA SILVA BERTONI.</w:t>
      </w:r>
      <w:r w:rsidR="00FA6EC6">
        <w:rPr>
          <w:rFonts w:ascii="Times New Roman" w:hAnsi="Times New Roman"/>
          <w:sz w:val="18"/>
          <w:szCs w:val="18"/>
          <w:lang w:val="pt-BR"/>
        </w:rPr>
        <w:t>.............................R II – C 02.................................................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..........................23/05/14 DP MARACAJU</w:t>
      </w:r>
    </w:p>
    <w:p w:rsidR="001A6AD8" w:rsidRPr="0092004B" w:rsidRDefault="001A6AD8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TIAGO ALMEIDA ALVES .....................</w:t>
      </w:r>
      <w:r w:rsidR="005305E7">
        <w:rPr>
          <w:rFonts w:ascii="Times New Roman" w:hAnsi="Times New Roman"/>
          <w:sz w:val="18"/>
          <w:szCs w:val="18"/>
          <w:lang w:val="pt-BR"/>
        </w:rPr>
        <w:t>............................R V- C02A</w:t>
      </w:r>
      <w:r>
        <w:rPr>
          <w:rFonts w:ascii="Times New Roman" w:hAnsi="Times New Roman"/>
          <w:sz w:val="18"/>
          <w:szCs w:val="18"/>
          <w:lang w:val="pt-BR"/>
        </w:rPr>
        <w:t>............</w:t>
      </w:r>
      <w:r w:rsidR="00A24159">
        <w:rPr>
          <w:rFonts w:ascii="Times New Roman" w:hAnsi="Times New Roman"/>
          <w:sz w:val="18"/>
          <w:szCs w:val="18"/>
          <w:lang w:val="pt-BR"/>
        </w:rPr>
        <w:t>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.....................................................28/03/2014  EPA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TIAGO FERNANDES CARDOSO...............</w:t>
      </w:r>
      <w:r w:rsidR="00595FF2">
        <w:rPr>
          <w:rFonts w:ascii="Times New Roman" w:hAnsi="Times New Roman"/>
          <w:sz w:val="18"/>
          <w:szCs w:val="18"/>
          <w:lang w:val="pt-BR"/>
        </w:rPr>
        <w:t>.........................RII</w:t>
      </w:r>
      <w:r w:rsidR="0009198B">
        <w:rPr>
          <w:rFonts w:ascii="Times New Roman" w:hAnsi="Times New Roman"/>
          <w:sz w:val="18"/>
          <w:szCs w:val="18"/>
          <w:lang w:val="pt-BR"/>
        </w:rPr>
        <w:t>I</w:t>
      </w:r>
      <w:r w:rsidR="0066012E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413ECB">
        <w:rPr>
          <w:rFonts w:ascii="Times New Roman" w:hAnsi="Times New Roman"/>
          <w:sz w:val="18"/>
          <w:szCs w:val="18"/>
          <w:lang w:val="pt-BR"/>
        </w:rPr>
        <w:t>–</w:t>
      </w:r>
      <w:r w:rsidR="0066012E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595FF2">
        <w:rPr>
          <w:rFonts w:ascii="Times New Roman" w:hAnsi="Times New Roman"/>
          <w:sz w:val="18"/>
          <w:szCs w:val="18"/>
          <w:lang w:val="pt-BR"/>
        </w:rPr>
        <w:t>C</w:t>
      </w:r>
      <w:r w:rsidR="0009198B">
        <w:rPr>
          <w:rFonts w:ascii="Times New Roman" w:hAnsi="Times New Roman"/>
          <w:sz w:val="18"/>
          <w:szCs w:val="18"/>
          <w:lang w:val="pt-BR"/>
        </w:rPr>
        <w:t>13</w:t>
      </w:r>
      <w:r w:rsidRPr="0092004B">
        <w:rPr>
          <w:rFonts w:ascii="Times New Roman" w:hAnsi="Times New Roman"/>
          <w:sz w:val="18"/>
          <w:szCs w:val="18"/>
          <w:lang w:val="pt-BR"/>
        </w:rPr>
        <w:t>.....</w:t>
      </w:r>
      <w:r w:rsidR="002254C3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</w:t>
      </w:r>
      <w:r w:rsidR="0062034B">
        <w:rPr>
          <w:rFonts w:ascii="Times New Roman" w:hAnsi="Times New Roman"/>
          <w:sz w:val="18"/>
          <w:szCs w:val="18"/>
          <w:lang w:val="pt-BR"/>
        </w:rPr>
        <w:t>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..............................................23/12/13 EPRB</w:t>
      </w:r>
    </w:p>
    <w:p w:rsidR="00A00AA5" w:rsidRPr="0092004B" w:rsidRDefault="00A00AA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UELINGTON FLAUZINO DE OLIVEIRA........................</w:t>
      </w:r>
      <w:r w:rsidR="002D4204">
        <w:rPr>
          <w:rFonts w:ascii="Times New Roman" w:hAnsi="Times New Roman"/>
          <w:sz w:val="18"/>
          <w:szCs w:val="18"/>
          <w:lang w:val="pt-BR"/>
        </w:rPr>
        <w:t xml:space="preserve"> R V C3B ...........................</w:t>
      </w:r>
      <w:r w:rsidR="002D4204"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VAGNER ADRIANO ALVES ...............................................RV - C0</w:t>
      </w:r>
      <w:r w:rsidR="006B6C12">
        <w:rPr>
          <w:rFonts w:ascii="Times New Roman" w:hAnsi="Times New Roman"/>
          <w:sz w:val="18"/>
          <w:szCs w:val="18"/>
          <w:lang w:val="pt-BR"/>
        </w:rPr>
        <w:t>2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B.............................................................................27/01/2012.............DP/RV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VALDEIR  APARECIDO BATISTA ATAIDE......................  ...RI C 04.............</w:t>
      </w:r>
      <w:r w:rsidR="004D060C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....................................................20/04/10 DPC – SIDROLÂNDIA</w:t>
      </w:r>
    </w:p>
    <w:p w:rsidR="002D4204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VALDEIR CORREA GOIS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…. R IV C 13...................................................................... 08/06/2014   DP .MARACAJU</w:t>
      </w:r>
    </w:p>
    <w:p w:rsidR="000455D2" w:rsidRDefault="000455D2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VALDIR CORONEL.......................................................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</w:t>
      </w:r>
      <w:r w:rsidR="006B6C12">
        <w:rPr>
          <w:rFonts w:ascii="Times New Roman" w:hAnsi="Times New Roman"/>
          <w:sz w:val="18"/>
          <w:szCs w:val="18"/>
          <w:lang w:val="pt-BR"/>
        </w:rPr>
        <w:t>........R V C03</w:t>
      </w:r>
      <w:r>
        <w:rPr>
          <w:rFonts w:ascii="Times New Roman" w:hAnsi="Times New Roman"/>
          <w:sz w:val="18"/>
          <w:szCs w:val="18"/>
          <w:lang w:val="pt-BR"/>
        </w:rPr>
        <w:t>B.......................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 05/02/2014 EPJARDIM</w:t>
      </w:r>
    </w:p>
    <w:p w:rsidR="002D4204" w:rsidRPr="002D4204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VALDOMIRO BORGES ARAUJO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</w:t>
      </w:r>
      <w:r>
        <w:rPr>
          <w:rFonts w:ascii="Times New Roman" w:hAnsi="Times New Roman"/>
          <w:bCs/>
          <w:sz w:val="18"/>
          <w:szCs w:val="18"/>
          <w:lang w:val="pt-BR"/>
        </w:rPr>
        <w:t>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…. R IV C 13...................................................................... 08/06/2014   DP .MARACAJU</w:t>
      </w:r>
    </w:p>
    <w:p w:rsidR="002D4204" w:rsidRPr="0092004B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bCs/>
          <w:sz w:val="18"/>
          <w:szCs w:val="18"/>
          <w:lang w:val="pt-BR"/>
        </w:rPr>
        <w:t>VALERIO SOUZA DA SILVA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……. R IV C 13...................................................................... 08/06/2014   DP .MARACAJU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VALMIR LIMA DE MORAIS .................................................R I – C 01 ................................................................................................03/10/12  EPA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bCs/>
          <w:sz w:val="18"/>
          <w:szCs w:val="18"/>
          <w:lang w:val="pt-BR"/>
        </w:rPr>
        <w:t>VALTER ALVES CARVALHO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..............................................RI – C 02......................................................................................25/05/2012...EPRB 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VALTERIO BADARO NETO .............................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....................R </w:t>
      </w:r>
      <w:r w:rsidR="00455768">
        <w:rPr>
          <w:rFonts w:ascii="Times New Roman" w:hAnsi="Times New Roman"/>
          <w:sz w:val="18"/>
          <w:szCs w:val="18"/>
          <w:lang w:val="pt-BR"/>
        </w:rPr>
        <w:t>I</w:t>
      </w:r>
      <w:r w:rsidR="002B52C9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455768">
        <w:rPr>
          <w:rFonts w:ascii="Times New Roman" w:hAnsi="Times New Roman"/>
          <w:sz w:val="18"/>
          <w:szCs w:val="18"/>
          <w:lang w:val="pt-BR"/>
        </w:rPr>
        <w:t>12........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...................................12/07/2013      DPC PIRATININGA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VANDERCI PEREIRA DE OLIVEIRA .............</w:t>
      </w:r>
      <w:r w:rsidR="00BB7BA4">
        <w:rPr>
          <w:rFonts w:ascii="Times New Roman" w:hAnsi="Times New Roman"/>
          <w:sz w:val="18"/>
          <w:szCs w:val="18"/>
          <w:lang w:val="pt-BR"/>
        </w:rPr>
        <w:t xml:space="preserve">.....................R IV – C </w:t>
      </w:r>
      <w:r w:rsidR="00164CD6">
        <w:rPr>
          <w:rFonts w:ascii="Times New Roman" w:hAnsi="Times New Roman"/>
          <w:sz w:val="18"/>
          <w:szCs w:val="18"/>
          <w:lang w:val="pt-BR"/>
        </w:rPr>
        <w:t>05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.......................................................................28/11/2013 DP RIO VERDE</w:t>
      </w:r>
    </w:p>
    <w:p w:rsidR="00AF4CDC" w:rsidRPr="00A359D4" w:rsidRDefault="00CA11E6" w:rsidP="00A359D4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VANDERLEI CORREA................................</w:t>
      </w:r>
      <w:r w:rsidR="007735AA">
        <w:rPr>
          <w:rFonts w:ascii="Times New Roman" w:hAnsi="Times New Roman"/>
          <w:sz w:val="18"/>
          <w:szCs w:val="18"/>
          <w:lang w:val="pt-BR"/>
        </w:rPr>
        <w:t>...........................R V- C 0</w:t>
      </w:r>
      <w:r w:rsidR="00D63A19">
        <w:rPr>
          <w:rFonts w:ascii="Times New Roman" w:hAnsi="Times New Roman"/>
          <w:sz w:val="18"/>
          <w:szCs w:val="18"/>
          <w:lang w:val="pt-BR"/>
        </w:rPr>
        <w:t>2</w:t>
      </w:r>
      <w:r w:rsidR="007735AA">
        <w:rPr>
          <w:rFonts w:ascii="Times New Roman" w:hAnsi="Times New Roman"/>
          <w:sz w:val="18"/>
          <w:szCs w:val="18"/>
          <w:lang w:val="pt-BR"/>
        </w:rPr>
        <w:t xml:space="preserve"> A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..........................................................................................01/10/13   PHAC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VÂNIO APARECIDO COELHO DA SILV</w:t>
      </w:r>
      <w:r w:rsidR="00AE6BA5">
        <w:rPr>
          <w:rFonts w:ascii="Times New Roman" w:hAnsi="Times New Roman"/>
          <w:sz w:val="18"/>
          <w:szCs w:val="18"/>
          <w:lang w:val="pt-BR"/>
        </w:rPr>
        <w:t>A .........................R II</w:t>
      </w:r>
      <w:r w:rsidR="002C7486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12....................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........................................15/07/2013     DPF/PONTA PORÃ</w:t>
      </w:r>
    </w:p>
    <w:p w:rsidR="00CA11E6" w:rsidRDefault="0048567A" w:rsidP="007C77B3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VERGILIO FERREIRA DA SILVA......................................RV – C02B.............................................</w:t>
      </w:r>
      <w:r w:rsidR="008A6C4A">
        <w:rPr>
          <w:rFonts w:ascii="Times New Roman" w:hAnsi="Times New Roman"/>
          <w:sz w:val="18"/>
          <w:szCs w:val="18"/>
          <w:lang w:val="pt-BR"/>
        </w:rPr>
        <w:t>.......</w:t>
      </w:r>
      <w:r>
        <w:rPr>
          <w:rFonts w:ascii="Times New Roman" w:hAnsi="Times New Roman"/>
          <w:sz w:val="18"/>
          <w:szCs w:val="18"/>
          <w:lang w:val="pt-BR"/>
        </w:rPr>
        <w:t>.................28/03/2104 CIPM-MARACAJU</w:t>
      </w:r>
    </w:p>
    <w:p w:rsidR="002D4204" w:rsidRPr="007C77B3" w:rsidRDefault="002D4204" w:rsidP="007C77B3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VICTOR AFONSO CARVALHO MATIAS DA SILVA....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VINICIUS HENRIQUE COSTA ........................................R V - C 0</w:t>
      </w:r>
      <w:r w:rsidR="00803C5A">
        <w:rPr>
          <w:rFonts w:ascii="Times New Roman" w:hAnsi="Times New Roman"/>
          <w:sz w:val="18"/>
          <w:szCs w:val="18"/>
          <w:lang w:val="pt-BR"/>
        </w:rPr>
        <w:t>3</w:t>
      </w:r>
      <w:r w:rsidRPr="0092004B">
        <w:rPr>
          <w:rFonts w:ascii="Times New Roman" w:hAnsi="Times New Roman"/>
          <w:sz w:val="18"/>
          <w:szCs w:val="18"/>
          <w:lang w:val="pt-BR"/>
        </w:rPr>
        <w:t>A..............................................................................................31/03/12   UPRB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VINIER MARCUS JESUINO......................</w:t>
      </w:r>
      <w:r w:rsidR="009F7617">
        <w:rPr>
          <w:rFonts w:ascii="Times New Roman" w:hAnsi="Times New Roman"/>
          <w:sz w:val="18"/>
          <w:szCs w:val="18"/>
          <w:lang w:val="pt-BR"/>
        </w:rPr>
        <w:t>.......................R I</w:t>
      </w:r>
      <w:r w:rsidR="006F58AC">
        <w:rPr>
          <w:rFonts w:ascii="Times New Roman" w:hAnsi="Times New Roman"/>
          <w:sz w:val="18"/>
          <w:szCs w:val="18"/>
          <w:lang w:val="pt-BR"/>
        </w:rPr>
        <w:t xml:space="preserve"> C 08....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 29/10/2013 DPF/PONTA PORÃ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VITOR CANDIDO DE MOURA............................................R III-   C 10............................................................................................23/12/13 EPRB.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WAGNER DOS SANTOS VIEIRA ..................................</w:t>
      </w:r>
      <w:r w:rsidR="006856CF">
        <w:rPr>
          <w:rFonts w:ascii="Times New Roman" w:hAnsi="Times New Roman"/>
          <w:sz w:val="18"/>
          <w:szCs w:val="18"/>
          <w:lang w:val="pt-BR"/>
        </w:rPr>
        <w:t>R III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0F007B">
        <w:rPr>
          <w:rFonts w:ascii="Times New Roman" w:hAnsi="Times New Roman"/>
          <w:sz w:val="18"/>
          <w:szCs w:val="18"/>
          <w:lang w:val="pt-BR"/>
        </w:rPr>
        <w:t>0</w:t>
      </w:r>
      <w:r w:rsidR="006856CF">
        <w:rPr>
          <w:rFonts w:ascii="Times New Roman" w:hAnsi="Times New Roman"/>
          <w:sz w:val="18"/>
          <w:szCs w:val="18"/>
          <w:lang w:val="pt-BR"/>
        </w:rPr>
        <w:t xml:space="preserve">7 </w:t>
      </w:r>
      <w:r w:rsidRPr="0092004B">
        <w:rPr>
          <w:rFonts w:ascii="Times New Roman" w:hAnsi="Times New Roman"/>
          <w:sz w:val="18"/>
          <w:szCs w:val="18"/>
          <w:lang w:val="pt-BR"/>
        </w:rPr>
        <w:t>........</w:t>
      </w:r>
      <w:r w:rsidR="001354FF">
        <w:rPr>
          <w:rFonts w:ascii="Times New Roman" w:hAnsi="Times New Roman"/>
          <w:sz w:val="18"/>
          <w:szCs w:val="18"/>
          <w:lang w:val="pt-BR"/>
        </w:rPr>
        <w:t>.............................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..................................2/04/2013   DPC/MARACAJU</w:t>
      </w:r>
    </w:p>
    <w:p w:rsidR="00CA11E6" w:rsidRPr="000E1170" w:rsidRDefault="00AA38AF" w:rsidP="000E1170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WANDER ALEX SANDER OLIVEIRA MOURA...........R </w:t>
      </w:r>
      <w:r w:rsidR="005E7058">
        <w:rPr>
          <w:rFonts w:ascii="Times New Roman" w:hAnsi="Times New Roman"/>
          <w:sz w:val="18"/>
          <w:szCs w:val="18"/>
          <w:lang w:val="pt-BR"/>
        </w:rPr>
        <w:t>IIII – C 5</w:t>
      </w:r>
      <w:r>
        <w:rPr>
          <w:rFonts w:ascii="Times New Roman" w:hAnsi="Times New Roman"/>
          <w:sz w:val="18"/>
          <w:szCs w:val="18"/>
          <w:lang w:val="pt-BR"/>
        </w:rPr>
        <w:t xml:space="preserve"> ....................</w:t>
      </w:r>
      <w:r w:rsidR="00164CD6">
        <w:rPr>
          <w:rFonts w:ascii="Times New Roman" w:hAnsi="Times New Roman"/>
          <w:sz w:val="18"/>
          <w:szCs w:val="18"/>
          <w:lang w:val="pt-BR"/>
        </w:rPr>
        <w:t>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............................................15/05/2014 DP N. ANDRADINA</w:t>
      </w:r>
    </w:p>
    <w:p w:rsidR="002D7A85" w:rsidRDefault="002D7A85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WALIFER CABREIRA GRUBERT...................................R</w:t>
      </w:r>
      <w:r w:rsidR="00294717">
        <w:rPr>
          <w:rFonts w:ascii="Times New Roman" w:hAnsi="Times New Roman"/>
          <w:sz w:val="18"/>
          <w:szCs w:val="18"/>
          <w:lang w:val="pt-BR"/>
        </w:rPr>
        <w:t>I</w:t>
      </w:r>
      <w:r>
        <w:rPr>
          <w:rFonts w:ascii="Times New Roman" w:hAnsi="Times New Roman"/>
          <w:sz w:val="18"/>
          <w:szCs w:val="18"/>
          <w:lang w:val="pt-BR"/>
        </w:rPr>
        <w:t>V</w:t>
      </w:r>
      <w:r w:rsidR="000263D1">
        <w:rPr>
          <w:rFonts w:ascii="Times New Roman" w:hAnsi="Times New Roman"/>
          <w:sz w:val="18"/>
          <w:szCs w:val="18"/>
          <w:lang w:val="pt-BR"/>
        </w:rPr>
        <w:t xml:space="preserve"> </w:t>
      </w:r>
      <w:r w:rsidR="005E383D">
        <w:rPr>
          <w:rFonts w:ascii="Times New Roman" w:hAnsi="Times New Roman"/>
          <w:sz w:val="18"/>
          <w:szCs w:val="18"/>
          <w:lang w:val="pt-BR"/>
        </w:rPr>
        <w:t xml:space="preserve">–C </w:t>
      </w:r>
      <w:r w:rsidR="00164CD6">
        <w:rPr>
          <w:rFonts w:ascii="Times New Roman" w:hAnsi="Times New Roman"/>
          <w:sz w:val="18"/>
          <w:szCs w:val="18"/>
          <w:lang w:val="pt-BR"/>
        </w:rPr>
        <w:t>04</w:t>
      </w:r>
      <w:r>
        <w:rPr>
          <w:rFonts w:ascii="Times New Roman" w:hAnsi="Times New Roman"/>
          <w:sz w:val="18"/>
          <w:szCs w:val="18"/>
          <w:lang w:val="pt-BR"/>
        </w:rPr>
        <w:t>.............................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...</w:t>
      </w:r>
      <w:r w:rsidR="008A6C4A">
        <w:rPr>
          <w:rFonts w:ascii="Times New Roman" w:hAnsi="Times New Roman"/>
          <w:sz w:val="18"/>
          <w:szCs w:val="18"/>
          <w:lang w:val="pt-BR"/>
        </w:rPr>
        <w:t>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 05/02/2014 EPJARDIM</w:t>
      </w:r>
    </w:p>
    <w:p w:rsidR="00E938F7" w:rsidRDefault="00E938F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WALISSON RENATO GONÇ</w:t>
      </w:r>
      <w:r w:rsidR="00426EEF">
        <w:rPr>
          <w:rFonts w:ascii="Times New Roman" w:hAnsi="Times New Roman"/>
          <w:sz w:val="18"/>
          <w:szCs w:val="18"/>
          <w:lang w:val="pt-BR"/>
        </w:rPr>
        <w:t>ALVES FERNANDES.......RV – C 01 A</w:t>
      </w:r>
      <w:r>
        <w:rPr>
          <w:rFonts w:ascii="Times New Roman" w:hAnsi="Times New Roman"/>
          <w:sz w:val="18"/>
          <w:szCs w:val="18"/>
          <w:lang w:val="pt-BR"/>
        </w:rPr>
        <w:t>.</w:t>
      </w:r>
      <w:r w:rsidR="00426EEF">
        <w:rPr>
          <w:rFonts w:ascii="Times New Roman" w:hAnsi="Times New Roman"/>
          <w:sz w:val="18"/>
          <w:szCs w:val="18"/>
          <w:lang w:val="pt-BR"/>
        </w:rPr>
        <w:t>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...................................31/12/2013 DPC AQUIDAUANA</w:t>
      </w:r>
    </w:p>
    <w:p w:rsidR="002D4204" w:rsidRPr="0092004B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WANDERLEY MANOEL DUARTE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WANDERSON BRITO GOMES...............</w:t>
      </w:r>
      <w:r w:rsidR="002254C3">
        <w:rPr>
          <w:rFonts w:ascii="Times New Roman" w:hAnsi="Times New Roman"/>
          <w:sz w:val="18"/>
          <w:szCs w:val="18"/>
          <w:lang w:val="pt-BR"/>
        </w:rPr>
        <w:t>........................RII– C.03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............................................</w:t>
      </w:r>
      <w:r w:rsidR="00BC6BD9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......................................19/12/2013 EP </w:t>
      </w:r>
      <w:r w:rsidR="00373293">
        <w:rPr>
          <w:rFonts w:ascii="Times New Roman" w:hAnsi="Times New Roman"/>
          <w:sz w:val="18"/>
          <w:szCs w:val="18"/>
          <w:lang w:val="pt-BR"/>
        </w:rPr>
        <w:t>–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COXIM</w:t>
      </w:r>
    </w:p>
    <w:p w:rsidR="00373293" w:rsidRPr="0092004B" w:rsidRDefault="00373293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WANDERSON </w:t>
      </w:r>
      <w:r w:rsidR="00426EEF">
        <w:rPr>
          <w:rFonts w:ascii="Times New Roman" w:hAnsi="Times New Roman"/>
          <w:sz w:val="18"/>
          <w:szCs w:val="18"/>
          <w:lang w:val="pt-BR"/>
        </w:rPr>
        <w:t xml:space="preserve"> BENEVIDES DOS SANTOS  ....................... R </w:t>
      </w:r>
      <w:r w:rsidR="00843420">
        <w:rPr>
          <w:rFonts w:ascii="Times New Roman" w:hAnsi="Times New Roman"/>
          <w:sz w:val="18"/>
          <w:szCs w:val="18"/>
          <w:lang w:val="pt-BR"/>
        </w:rPr>
        <w:t>III – C 08.....</w:t>
      </w:r>
      <w:r w:rsidR="00426EEF">
        <w:rPr>
          <w:rFonts w:ascii="Times New Roman" w:hAnsi="Times New Roman"/>
          <w:sz w:val="18"/>
          <w:szCs w:val="18"/>
          <w:lang w:val="pt-BR"/>
        </w:rPr>
        <w:t>........</w:t>
      </w:r>
      <w:r w:rsidR="001354FF">
        <w:rPr>
          <w:rFonts w:ascii="Times New Roman" w:hAnsi="Times New Roman"/>
          <w:sz w:val="18"/>
          <w:szCs w:val="18"/>
          <w:lang w:val="pt-BR"/>
        </w:rPr>
        <w:t>.....</w:t>
      </w:r>
      <w:r w:rsidR="00426EEF">
        <w:rPr>
          <w:rFonts w:ascii="Times New Roman" w:hAnsi="Times New Roman"/>
          <w:sz w:val="18"/>
          <w:szCs w:val="18"/>
          <w:lang w:val="pt-BR"/>
        </w:rPr>
        <w:t>..........................................................24/02/2014        DPF/PP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WASHINGTON DE MATOS RODRIGUES.................................R II</w:t>
      </w:r>
      <w:r w:rsidR="002C7486">
        <w:rPr>
          <w:rFonts w:ascii="Times New Roman" w:hAnsi="Times New Roman"/>
          <w:sz w:val="18"/>
          <w:szCs w:val="18"/>
          <w:lang w:val="pt-BR"/>
        </w:rPr>
        <w:t>I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-  C 1</w:t>
      </w:r>
      <w:r w:rsidR="002C7486">
        <w:rPr>
          <w:rFonts w:ascii="Times New Roman" w:hAnsi="Times New Roman"/>
          <w:sz w:val="18"/>
          <w:szCs w:val="18"/>
          <w:lang w:val="pt-BR"/>
        </w:rPr>
        <w:t>1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..................................................................15/10/2013 EPMC 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 xml:space="preserve">WASHINGTON FERNANDES </w:t>
      </w:r>
      <w:r w:rsidR="00563685">
        <w:rPr>
          <w:rFonts w:ascii="Times New Roman" w:hAnsi="Times New Roman"/>
          <w:sz w:val="18"/>
          <w:szCs w:val="18"/>
          <w:lang w:val="pt-BR"/>
        </w:rPr>
        <w:t>MAIDANA SOBRINHO.........IV C 01</w:t>
      </w:r>
      <w:r w:rsidR="00164CD6">
        <w:rPr>
          <w:rFonts w:ascii="Times New Roman" w:hAnsi="Times New Roman"/>
          <w:sz w:val="18"/>
          <w:szCs w:val="18"/>
          <w:lang w:val="pt-BR"/>
        </w:rPr>
        <w:t>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...........................................................................18/01/2013   EP -   COXIM</w:t>
      </w:r>
    </w:p>
    <w:p w:rsidR="00425E96" w:rsidRPr="0092004B" w:rsidRDefault="00425E9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WELLITON SANTOS AMORIM ...............</w:t>
      </w:r>
      <w:r w:rsidR="00F51780">
        <w:rPr>
          <w:rFonts w:ascii="Times New Roman" w:hAnsi="Times New Roman"/>
          <w:sz w:val="18"/>
          <w:szCs w:val="18"/>
          <w:lang w:val="pt-BR"/>
        </w:rPr>
        <w:t>.............................R II</w:t>
      </w:r>
      <w:r>
        <w:rPr>
          <w:rFonts w:ascii="Times New Roman" w:hAnsi="Times New Roman"/>
          <w:sz w:val="18"/>
          <w:szCs w:val="18"/>
          <w:lang w:val="pt-BR"/>
        </w:rPr>
        <w:t>I – C 0</w:t>
      </w:r>
      <w:r w:rsidR="00F51780">
        <w:rPr>
          <w:rFonts w:ascii="Times New Roman" w:hAnsi="Times New Roman"/>
          <w:sz w:val="18"/>
          <w:szCs w:val="18"/>
          <w:lang w:val="pt-BR"/>
        </w:rPr>
        <w:t>11</w:t>
      </w:r>
      <w:r>
        <w:rPr>
          <w:rFonts w:ascii="Times New Roman" w:hAnsi="Times New Roman"/>
          <w:sz w:val="18"/>
          <w:szCs w:val="18"/>
          <w:lang w:val="pt-BR"/>
        </w:rPr>
        <w:t xml:space="preserve">  .........................................................................30/05/2014  EP COXIM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WELTON LOPES DE OLIVEIRA ..................</w:t>
      </w:r>
      <w:r w:rsidR="009B1075">
        <w:rPr>
          <w:rFonts w:ascii="Times New Roman" w:hAnsi="Times New Roman"/>
          <w:sz w:val="18"/>
          <w:szCs w:val="18"/>
          <w:lang w:val="pt-BR"/>
        </w:rPr>
        <w:t>.....................R II</w:t>
      </w:r>
      <w:r w:rsidR="00431820">
        <w:rPr>
          <w:rFonts w:ascii="Times New Roman" w:hAnsi="Times New Roman"/>
          <w:sz w:val="18"/>
          <w:szCs w:val="18"/>
          <w:lang w:val="pt-BR"/>
        </w:rPr>
        <w:t>I</w:t>
      </w:r>
      <w:r w:rsidR="009B1075">
        <w:rPr>
          <w:rFonts w:ascii="Times New Roman" w:hAnsi="Times New Roman"/>
          <w:sz w:val="18"/>
          <w:szCs w:val="18"/>
          <w:lang w:val="pt-BR"/>
        </w:rPr>
        <w:t xml:space="preserve"> – C </w:t>
      </w:r>
      <w:r w:rsidR="00894A03">
        <w:rPr>
          <w:rFonts w:ascii="Times New Roman" w:hAnsi="Times New Roman"/>
          <w:sz w:val="18"/>
          <w:szCs w:val="18"/>
          <w:lang w:val="pt-BR"/>
        </w:rPr>
        <w:t>10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.................................................................................................03/10/12   EPA</w:t>
      </w:r>
    </w:p>
    <w:p w:rsidR="0036171D" w:rsidRPr="0092004B" w:rsidRDefault="0036171D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WEMERSON PEREIRA DA CONCEIÇ</w:t>
      </w:r>
      <w:r w:rsidR="00AC399D">
        <w:rPr>
          <w:rFonts w:ascii="Times New Roman" w:hAnsi="Times New Roman"/>
          <w:sz w:val="18"/>
          <w:szCs w:val="18"/>
          <w:lang w:val="pt-BR"/>
        </w:rPr>
        <w:t xml:space="preserve">ÃO...........................R </w:t>
      </w:r>
      <w:r w:rsidR="0064335E">
        <w:rPr>
          <w:rFonts w:ascii="Times New Roman" w:hAnsi="Times New Roman"/>
          <w:sz w:val="18"/>
          <w:szCs w:val="18"/>
          <w:lang w:val="pt-BR"/>
        </w:rPr>
        <w:t>VI – C 02B</w:t>
      </w:r>
      <w:r w:rsidR="00AC399D">
        <w:rPr>
          <w:rFonts w:ascii="Times New Roman" w:hAnsi="Times New Roman"/>
          <w:sz w:val="18"/>
          <w:szCs w:val="18"/>
          <w:lang w:val="pt-BR"/>
        </w:rPr>
        <w:t>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.......................................................................05/06/2014 DP P. PORA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WENDEL DE SOUZA CARVALHO ............</w:t>
      </w:r>
      <w:r w:rsidR="00BB7BA4">
        <w:rPr>
          <w:rFonts w:ascii="Times New Roman" w:hAnsi="Times New Roman"/>
          <w:sz w:val="18"/>
          <w:szCs w:val="18"/>
          <w:lang w:val="pt-BR"/>
        </w:rPr>
        <w:t>......................RI</w:t>
      </w:r>
      <w:r w:rsidR="00C4644D">
        <w:rPr>
          <w:rFonts w:ascii="Times New Roman" w:hAnsi="Times New Roman"/>
          <w:sz w:val="18"/>
          <w:szCs w:val="18"/>
          <w:lang w:val="pt-BR"/>
        </w:rPr>
        <w:t>V – C 03..</w:t>
      </w:r>
      <w:r w:rsidRPr="0092004B">
        <w:rPr>
          <w:rFonts w:ascii="Times New Roman" w:hAnsi="Times New Roman"/>
          <w:sz w:val="18"/>
          <w:szCs w:val="18"/>
          <w:lang w:val="pt-BR"/>
        </w:rPr>
        <w:t xml:space="preserve">     ............................................................25/06/2013    DPF/PONTA PORÃ</w:t>
      </w:r>
    </w:p>
    <w:p w:rsidR="002D4204" w:rsidRPr="0092004B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WENDELL WASHINGTON DOS SANTOS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…. R IV C 13.........</w:t>
      </w:r>
      <w:r>
        <w:rPr>
          <w:rFonts w:ascii="Times New Roman" w:hAnsi="Times New Roman"/>
          <w:bCs/>
          <w:sz w:val="18"/>
          <w:szCs w:val="18"/>
          <w:lang w:val="pt-BR"/>
        </w:rPr>
        <w:t>.....................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 08/06/2014   DP .MARACAJU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WENDER ANTONIO DE LIMA .........................................R V</w:t>
      </w:r>
      <w:r w:rsidR="00C81605">
        <w:rPr>
          <w:rFonts w:ascii="Times New Roman" w:hAnsi="Times New Roman"/>
          <w:sz w:val="18"/>
          <w:szCs w:val="18"/>
          <w:lang w:val="pt-BR"/>
        </w:rPr>
        <w:t>- C 0</w:t>
      </w:r>
      <w:r w:rsidR="007C7E0B">
        <w:rPr>
          <w:rFonts w:ascii="Times New Roman" w:hAnsi="Times New Roman"/>
          <w:sz w:val="18"/>
          <w:szCs w:val="18"/>
          <w:lang w:val="pt-BR"/>
        </w:rPr>
        <w:t>3</w:t>
      </w:r>
      <w:r w:rsidR="0001302E">
        <w:rPr>
          <w:rFonts w:ascii="Times New Roman" w:hAnsi="Times New Roman"/>
          <w:sz w:val="18"/>
          <w:szCs w:val="18"/>
          <w:lang w:val="pt-BR"/>
        </w:rPr>
        <w:t>A</w:t>
      </w:r>
      <w:r w:rsidRPr="0092004B">
        <w:rPr>
          <w:rFonts w:ascii="Times New Roman" w:hAnsi="Times New Roman"/>
          <w:sz w:val="18"/>
          <w:szCs w:val="18"/>
          <w:lang w:val="pt-BR"/>
        </w:rPr>
        <w:t>......</w:t>
      </w:r>
      <w:r w:rsidR="007C7E0B">
        <w:rPr>
          <w:rFonts w:ascii="Times New Roman" w:hAnsi="Times New Roman"/>
          <w:sz w:val="18"/>
          <w:szCs w:val="18"/>
          <w:lang w:val="pt-BR"/>
        </w:rPr>
        <w:t>..............................</w:t>
      </w:r>
      <w:r w:rsidR="00C42003">
        <w:rPr>
          <w:rFonts w:ascii="Times New Roman" w:hAnsi="Times New Roman"/>
          <w:sz w:val="18"/>
          <w:szCs w:val="18"/>
          <w:lang w:val="pt-BR"/>
        </w:rPr>
        <w:t>......</w:t>
      </w:r>
      <w:r w:rsidR="007C7E0B">
        <w:rPr>
          <w:rFonts w:ascii="Times New Roman" w:hAnsi="Times New Roman"/>
          <w:sz w:val="18"/>
          <w:szCs w:val="18"/>
          <w:lang w:val="pt-BR"/>
        </w:rPr>
        <w:t>.</w:t>
      </w:r>
      <w:r w:rsidR="00C81605">
        <w:rPr>
          <w:rFonts w:ascii="Times New Roman" w:hAnsi="Times New Roman"/>
          <w:sz w:val="18"/>
          <w:szCs w:val="18"/>
          <w:lang w:val="pt-BR"/>
        </w:rPr>
        <w:t>.......</w:t>
      </w:r>
      <w:r w:rsidRPr="0092004B">
        <w:rPr>
          <w:rFonts w:ascii="Times New Roman" w:hAnsi="Times New Roman"/>
          <w:sz w:val="18"/>
          <w:szCs w:val="18"/>
          <w:lang w:val="pt-BR"/>
        </w:rPr>
        <w:t>.......................25/04/13  DPC BELA VISTA</w:t>
      </w:r>
    </w:p>
    <w:p w:rsidR="00CA11E6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WESLEI DE ALMEIDA VELASCO……………...….....…R I – C 10........……………...</w:t>
      </w:r>
      <w:r w:rsidR="001354FF">
        <w:rPr>
          <w:rFonts w:ascii="Times New Roman" w:hAnsi="Times New Roman"/>
          <w:sz w:val="18"/>
          <w:szCs w:val="18"/>
          <w:lang w:val="pt-BR"/>
        </w:rPr>
        <w:t>...</w:t>
      </w:r>
      <w:r w:rsidRPr="0092004B">
        <w:rPr>
          <w:rFonts w:ascii="Times New Roman" w:hAnsi="Times New Roman"/>
          <w:sz w:val="18"/>
          <w:szCs w:val="18"/>
          <w:lang w:val="pt-BR"/>
        </w:rPr>
        <w:t>..………...............….22/11/12      DPC/AQUIDAUANA</w:t>
      </w:r>
    </w:p>
    <w:p w:rsidR="0033011E" w:rsidRPr="0092004B" w:rsidRDefault="0033011E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WESLEY SOARES DOS SANTOS .........</w:t>
      </w:r>
      <w:r w:rsidR="00512014">
        <w:rPr>
          <w:rFonts w:ascii="Times New Roman" w:hAnsi="Times New Roman"/>
          <w:sz w:val="18"/>
          <w:szCs w:val="18"/>
          <w:lang w:val="pt-BR"/>
        </w:rPr>
        <w:t>.......</w:t>
      </w:r>
      <w:r w:rsidR="00D76257">
        <w:rPr>
          <w:rFonts w:ascii="Times New Roman" w:hAnsi="Times New Roman"/>
          <w:sz w:val="18"/>
          <w:szCs w:val="18"/>
          <w:lang w:val="pt-BR"/>
        </w:rPr>
        <w:t>...</w:t>
      </w:r>
      <w:r w:rsidR="00841F05">
        <w:rPr>
          <w:rFonts w:ascii="Times New Roman" w:hAnsi="Times New Roman"/>
          <w:sz w:val="18"/>
          <w:szCs w:val="18"/>
          <w:lang w:val="pt-BR"/>
        </w:rPr>
        <w:t xml:space="preserve">..................R </w:t>
      </w:r>
      <w:r w:rsidR="007C5C58">
        <w:rPr>
          <w:rFonts w:ascii="Times New Roman" w:hAnsi="Times New Roman"/>
          <w:sz w:val="18"/>
          <w:szCs w:val="18"/>
          <w:lang w:val="pt-BR"/>
        </w:rPr>
        <w:t>III- C02............................................................</w:t>
      </w:r>
      <w:r>
        <w:rPr>
          <w:rFonts w:ascii="Times New Roman" w:hAnsi="Times New Roman"/>
          <w:sz w:val="18"/>
          <w:szCs w:val="18"/>
          <w:lang w:val="pt-BR"/>
        </w:rPr>
        <w:t>........................11/03/2014 DP P. PORA</w:t>
      </w:r>
    </w:p>
    <w:p w:rsidR="00AF4CDC" w:rsidRDefault="00AF4CDC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WILLIAN DA ROCHA MONTANHER............................</w:t>
      </w:r>
      <w:r w:rsidR="00B91FD7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RI-</w:t>
      </w:r>
      <w:r w:rsidR="00711032">
        <w:rPr>
          <w:rFonts w:ascii="Times New Roman" w:hAnsi="Times New Roman"/>
          <w:sz w:val="18"/>
          <w:szCs w:val="18"/>
          <w:lang w:val="pt-BR"/>
        </w:rPr>
        <w:t xml:space="preserve"> </w:t>
      </w:r>
      <w:r>
        <w:rPr>
          <w:rFonts w:ascii="Times New Roman" w:hAnsi="Times New Roman"/>
          <w:sz w:val="18"/>
          <w:szCs w:val="18"/>
          <w:lang w:val="pt-BR"/>
        </w:rPr>
        <w:t>C1</w:t>
      </w:r>
      <w:r w:rsidR="00B91FD7">
        <w:rPr>
          <w:rFonts w:ascii="Times New Roman" w:hAnsi="Times New Roman"/>
          <w:sz w:val="18"/>
          <w:szCs w:val="18"/>
          <w:lang w:val="pt-BR"/>
        </w:rPr>
        <w:t>2.....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.......................................................................24/03/2014 DPF/PONTA PORÃ</w:t>
      </w:r>
    </w:p>
    <w:p w:rsidR="002D4204" w:rsidRPr="0092004B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WILLIAN FERNANDO DUARTE MARECO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R IV C 13...................................................................... 08/06/2014   DP .MARACAJU</w:t>
      </w:r>
    </w:p>
    <w:p w:rsidR="00CA11E6" w:rsidRPr="002D4204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 w:rsidRPr="002D4204">
        <w:rPr>
          <w:rFonts w:ascii="Times New Roman" w:hAnsi="Times New Roman"/>
          <w:sz w:val="18"/>
          <w:szCs w:val="18"/>
          <w:lang w:val="pt-BR"/>
        </w:rPr>
        <w:t xml:space="preserve">WILLIAN LEAL ALVES …………………………………R I- C </w:t>
      </w:r>
      <w:r w:rsidR="00711032" w:rsidRPr="002D4204">
        <w:rPr>
          <w:rFonts w:ascii="Times New Roman" w:hAnsi="Times New Roman"/>
          <w:sz w:val="18"/>
          <w:szCs w:val="18"/>
          <w:lang w:val="pt-BR"/>
        </w:rPr>
        <w:t>10</w:t>
      </w:r>
      <w:r w:rsidRPr="002D4204">
        <w:rPr>
          <w:rFonts w:ascii="Times New Roman" w:hAnsi="Times New Roman"/>
          <w:sz w:val="18"/>
          <w:szCs w:val="18"/>
          <w:lang w:val="pt-BR"/>
        </w:rPr>
        <w:t xml:space="preserve"> ……………….………………</w:t>
      </w:r>
      <w:r w:rsidR="001846C4" w:rsidRPr="002D4204">
        <w:rPr>
          <w:rFonts w:ascii="Times New Roman" w:hAnsi="Times New Roman"/>
          <w:sz w:val="18"/>
          <w:szCs w:val="18"/>
          <w:lang w:val="pt-BR"/>
        </w:rPr>
        <w:t>…</w:t>
      </w:r>
      <w:r w:rsidRPr="002D4204">
        <w:rPr>
          <w:rFonts w:ascii="Times New Roman" w:hAnsi="Times New Roman"/>
          <w:sz w:val="18"/>
          <w:szCs w:val="18"/>
          <w:lang w:val="pt-BR"/>
        </w:rPr>
        <w:t>……</w:t>
      </w:r>
      <w:r w:rsidR="001846C4" w:rsidRPr="002D4204">
        <w:rPr>
          <w:rFonts w:ascii="Times New Roman" w:hAnsi="Times New Roman"/>
          <w:sz w:val="18"/>
          <w:szCs w:val="18"/>
          <w:lang w:val="pt-BR"/>
        </w:rPr>
        <w:t>…</w:t>
      </w:r>
      <w:r w:rsidRPr="002D4204">
        <w:rPr>
          <w:rFonts w:ascii="Times New Roman" w:hAnsi="Times New Roman"/>
          <w:sz w:val="18"/>
          <w:szCs w:val="18"/>
          <w:lang w:val="pt-BR"/>
        </w:rPr>
        <w:t>……………….28/05/2013  DPF PP</w:t>
      </w:r>
    </w:p>
    <w:p w:rsidR="00CA11E6" w:rsidRPr="0092004B" w:rsidRDefault="00CA11E6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</w:rPr>
      </w:pPr>
      <w:r w:rsidRPr="0092004B">
        <w:rPr>
          <w:rFonts w:ascii="Times New Roman" w:hAnsi="Times New Roman"/>
          <w:sz w:val="18"/>
          <w:szCs w:val="18"/>
          <w:lang w:val="pt-BR"/>
        </w:rPr>
        <w:t>WILLIAN PAIVA BRAZ ....................................................R II – C 01 .......................................................................................02/09/20</w:t>
      </w:r>
      <w:r w:rsidRPr="0092004B">
        <w:rPr>
          <w:rFonts w:ascii="Times New Roman" w:hAnsi="Times New Roman"/>
          <w:sz w:val="18"/>
          <w:szCs w:val="18"/>
        </w:rPr>
        <w:t>11       EPJFC</w:t>
      </w:r>
    </w:p>
    <w:p w:rsidR="00E938F7" w:rsidRDefault="00E938F7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WILLIANS MIRANDA DA SILVA............</w:t>
      </w:r>
      <w:r w:rsidR="008B1F0D">
        <w:rPr>
          <w:rFonts w:ascii="Times New Roman" w:hAnsi="Times New Roman"/>
          <w:sz w:val="18"/>
          <w:szCs w:val="18"/>
          <w:lang w:val="pt-BR"/>
        </w:rPr>
        <w:t>.......................R VI</w:t>
      </w:r>
      <w:r w:rsidR="0029137F">
        <w:rPr>
          <w:rFonts w:ascii="Times New Roman" w:hAnsi="Times New Roman"/>
          <w:sz w:val="18"/>
          <w:szCs w:val="18"/>
          <w:lang w:val="pt-BR"/>
        </w:rPr>
        <w:t xml:space="preserve"> – C</w:t>
      </w:r>
      <w:r>
        <w:rPr>
          <w:rFonts w:ascii="Times New Roman" w:hAnsi="Times New Roman"/>
          <w:sz w:val="18"/>
          <w:szCs w:val="18"/>
          <w:lang w:val="pt-BR"/>
        </w:rPr>
        <w:t>0</w:t>
      </w:r>
      <w:r w:rsidR="008B1F0D">
        <w:rPr>
          <w:rFonts w:ascii="Times New Roman" w:hAnsi="Times New Roman"/>
          <w:sz w:val="18"/>
          <w:szCs w:val="18"/>
          <w:lang w:val="pt-BR"/>
        </w:rPr>
        <w:t>3B</w:t>
      </w:r>
      <w:r>
        <w:rPr>
          <w:rFonts w:ascii="Times New Roman" w:hAnsi="Times New Roman"/>
          <w:sz w:val="18"/>
          <w:szCs w:val="18"/>
          <w:lang w:val="pt-BR"/>
        </w:rPr>
        <w:t>.............................................................................................23/12/2013 EPRB</w:t>
      </w:r>
    </w:p>
    <w:p w:rsidR="002D4204" w:rsidRDefault="002D4204" w:rsidP="004F2D7B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tabs>
          <w:tab w:val="num" w:pos="1068"/>
        </w:tabs>
        <w:ind w:left="1068" w:hanging="320"/>
        <w:rPr>
          <w:rFonts w:ascii="Times New Roman" w:hAnsi="Times New Roman"/>
          <w:sz w:val="18"/>
          <w:szCs w:val="18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>YAGO DUTRA DOS SANTOS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………</w:t>
      </w:r>
      <w:r>
        <w:rPr>
          <w:rFonts w:ascii="Times New Roman" w:hAnsi="Times New Roman"/>
          <w:bCs/>
          <w:sz w:val="18"/>
          <w:szCs w:val="18"/>
          <w:lang w:val="pt-BR"/>
        </w:rPr>
        <w:t>..........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 xml:space="preserve">……. R IV C </w:t>
      </w:r>
      <w:r>
        <w:rPr>
          <w:rFonts w:ascii="Times New Roman" w:hAnsi="Times New Roman"/>
          <w:bCs/>
          <w:sz w:val="18"/>
          <w:szCs w:val="18"/>
          <w:lang w:val="pt-BR"/>
        </w:rPr>
        <w:t>12</w:t>
      </w:r>
      <w:r w:rsidRPr="00A00AA5">
        <w:rPr>
          <w:rFonts w:ascii="Times New Roman" w:hAnsi="Times New Roman"/>
          <w:bCs/>
          <w:sz w:val="18"/>
          <w:szCs w:val="18"/>
          <w:lang w:val="pt-BR"/>
        </w:rPr>
        <w:t>...................................................................... 08/06/2014   DP .MARACAJU</w:t>
      </w:r>
    </w:p>
    <w:p w:rsidR="0033011E" w:rsidRDefault="0033011E" w:rsidP="004F2D7B">
      <w:pPr>
        <w:ind w:left="708"/>
        <w:rPr>
          <w:rFonts w:ascii="Times New Roman" w:hAnsi="Times New Roman"/>
          <w:b/>
          <w:sz w:val="20"/>
          <w:szCs w:val="20"/>
          <w:lang w:val="pt-BR"/>
        </w:rPr>
      </w:pPr>
    </w:p>
    <w:p w:rsidR="00E92998" w:rsidRDefault="005E5459" w:rsidP="005E5459">
      <w:pPr>
        <w:tabs>
          <w:tab w:val="left" w:pos="7037"/>
        </w:tabs>
        <w:ind w:left="708"/>
        <w:rPr>
          <w:rFonts w:ascii="Times New Roman" w:hAnsi="Times New Roman"/>
          <w:b/>
          <w:sz w:val="20"/>
          <w:szCs w:val="20"/>
          <w:lang w:val="pt-BR"/>
        </w:rPr>
      </w:pPr>
      <w:r>
        <w:rPr>
          <w:rFonts w:ascii="Times New Roman" w:hAnsi="Times New Roman"/>
          <w:b/>
          <w:sz w:val="20"/>
          <w:szCs w:val="20"/>
          <w:lang w:val="pt-BR"/>
        </w:rPr>
        <w:tab/>
      </w:r>
    </w:p>
    <w:p w:rsidR="005E5459" w:rsidRPr="005E5459" w:rsidRDefault="005E5459" w:rsidP="005E5459">
      <w:pPr>
        <w:tabs>
          <w:tab w:val="left" w:pos="7037"/>
        </w:tabs>
        <w:ind w:left="708"/>
        <w:jc w:val="center"/>
        <w:rPr>
          <w:rFonts w:ascii="Times New Roman" w:hAnsi="Times New Roman"/>
          <w:b/>
          <w:sz w:val="44"/>
          <w:szCs w:val="44"/>
          <w:u w:val="single"/>
          <w:lang w:val="pt-BR"/>
        </w:rPr>
      </w:pPr>
      <w:r w:rsidRPr="005E5459">
        <w:rPr>
          <w:rFonts w:ascii="Times New Roman" w:hAnsi="Times New Roman"/>
          <w:b/>
          <w:sz w:val="44"/>
          <w:szCs w:val="44"/>
          <w:u w:val="single"/>
          <w:lang w:val="pt-BR"/>
        </w:rPr>
        <w:t>CONFERE NOMINAL ORDEM ALFABÉTICA</w:t>
      </w:r>
    </w:p>
    <w:p w:rsidR="00216ACC" w:rsidRPr="005E5459" w:rsidRDefault="00216ACC" w:rsidP="005E5459">
      <w:pPr>
        <w:rPr>
          <w:rFonts w:ascii="Times New Roman" w:hAnsi="Times New Roman"/>
          <w:b/>
          <w:sz w:val="44"/>
          <w:szCs w:val="44"/>
          <w:u w:val="single"/>
          <w:lang w:val="pt-BR"/>
        </w:rPr>
      </w:pPr>
    </w:p>
    <w:p w:rsidR="00216ACC" w:rsidRPr="005E5459" w:rsidRDefault="00D73F4B" w:rsidP="005E5459">
      <w:pPr>
        <w:ind w:left="945"/>
        <w:jc w:val="center"/>
        <w:rPr>
          <w:rFonts w:ascii="Times New Roman" w:hAnsi="Times New Roman"/>
          <w:b/>
          <w:sz w:val="44"/>
          <w:szCs w:val="44"/>
          <w:u w:val="single"/>
          <w:lang w:val="pt-BR"/>
        </w:rPr>
      </w:pPr>
      <w:r>
        <w:rPr>
          <w:rFonts w:ascii="Times New Roman" w:hAnsi="Times New Roman"/>
          <w:b/>
          <w:sz w:val="44"/>
          <w:szCs w:val="44"/>
          <w:u w:val="single"/>
          <w:lang w:val="pt-BR"/>
        </w:rPr>
        <w:t>SEGUNDA-FEIRA</w:t>
      </w:r>
      <w:r w:rsidR="00AE600C">
        <w:rPr>
          <w:rFonts w:ascii="Times New Roman" w:hAnsi="Times New Roman"/>
          <w:b/>
          <w:sz w:val="44"/>
          <w:szCs w:val="44"/>
          <w:u w:val="single"/>
          <w:lang w:val="pt-BR"/>
        </w:rPr>
        <w:t>, 0</w:t>
      </w:r>
      <w:r>
        <w:rPr>
          <w:rFonts w:ascii="Times New Roman" w:hAnsi="Times New Roman"/>
          <w:b/>
          <w:sz w:val="44"/>
          <w:szCs w:val="44"/>
          <w:u w:val="single"/>
          <w:lang w:val="pt-BR"/>
        </w:rPr>
        <w:t>9</w:t>
      </w:r>
      <w:r w:rsidR="00CE0278">
        <w:rPr>
          <w:rFonts w:ascii="Times New Roman" w:hAnsi="Times New Roman"/>
          <w:b/>
          <w:sz w:val="44"/>
          <w:szCs w:val="44"/>
          <w:u w:val="single"/>
          <w:lang w:val="pt-BR"/>
        </w:rPr>
        <w:t xml:space="preserve"> DE JUNHO</w:t>
      </w:r>
      <w:r w:rsidR="005E5459" w:rsidRPr="005E5459">
        <w:rPr>
          <w:rFonts w:ascii="Times New Roman" w:hAnsi="Times New Roman"/>
          <w:b/>
          <w:sz w:val="44"/>
          <w:szCs w:val="44"/>
          <w:u w:val="single"/>
          <w:lang w:val="pt-BR"/>
        </w:rPr>
        <w:t xml:space="preserve"> DE 2014</w:t>
      </w:r>
    </w:p>
    <w:p w:rsidR="00216ACC" w:rsidRPr="005E5459" w:rsidRDefault="00216ACC" w:rsidP="00216ACC">
      <w:pPr>
        <w:ind w:left="945"/>
        <w:rPr>
          <w:rFonts w:ascii="Times New Roman" w:hAnsi="Times New Roman"/>
          <w:b/>
          <w:sz w:val="44"/>
          <w:szCs w:val="44"/>
          <w:u w:val="single"/>
          <w:lang w:val="pt-BR"/>
        </w:rPr>
      </w:pPr>
    </w:p>
    <w:p w:rsidR="00CA75BC" w:rsidRPr="002D4204" w:rsidRDefault="00A00AA5" w:rsidP="002D4204">
      <w:pPr>
        <w:ind w:left="945"/>
        <w:jc w:val="center"/>
        <w:rPr>
          <w:rFonts w:ascii="Times New Roman" w:hAnsi="Times New Roman"/>
          <w:b/>
          <w:sz w:val="44"/>
          <w:szCs w:val="44"/>
          <w:u w:val="single"/>
          <w:lang w:val="pt-BR"/>
        </w:rPr>
      </w:pPr>
      <w:r>
        <w:rPr>
          <w:rFonts w:ascii="Times New Roman" w:hAnsi="Times New Roman"/>
          <w:b/>
          <w:sz w:val="44"/>
          <w:szCs w:val="44"/>
          <w:u w:val="single"/>
          <w:lang w:val="pt-BR"/>
        </w:rPr>
        <w:t>Total Geral: 47</w:t>
      </w:r>
      <w:r w:rsidR="00A51E51">
        <w:rPr>
          <w:rFonts w:ascii="Times New Roman" w:hAnsi="Times New Roman"/>
          <w:b/>
          <w:sz w:val="44"/>
          <w:szCs w:val="44"/>
          <w:u w:val="single"/>
          <w:lang w:val="pt-BR"/>
        </w:rPr>
        <w:t>0</w:t>
      </w:r>
      <w:r w:rsidR="005E5459">
        <w:rPr>
          <w:rFonts w:ascii="Times New Roman" w:hAnsi="Times New Roman"/>
          <w:b/>
          <w:sz w:val="44"/>
          <w:szCs w:val="44"/>
          <w:u w:val="single"/>
          <w:lang w:val="pt-BR"/>
        </w:rPr>
        <w:t xml:space="preserve"> Internos</w:t>
      </w:r>
    </w:p>
    <w:sectPr w:rsidR="00CA75BC" w:rsidRPr="002D4204" w:rsidSect="00FB026C">
      <w:footerReference w:type="even" r:id="rId10"/>
      <w:footerReference w:type="default" r:id="rId11"/>
      <w:pgSz w:w="13325" w:h="15876" w:code="1"/>
      <w:pgMar w:top="993" w:right="992" w:bottom="284" w:left="567" w:header="425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1D0" w:rsidRDefault="00D271D0">
      <w:r>
        <w:separator/>
      </w:r>
    </w:p>
  </w:endnote>
  <w:endnote w:type="continuationSeparator" w:id="0">
    <w:p w:rsidR="00D271D0" w:rsidRDefault="00D2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5" w:rsidRDefault="00A00A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A00AA5" w:rsidRDefault="00A00AA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5" w:rsidRDefault="00A00A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713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00AA5" w:rsidRDefault="00A00AA5" w:rsidP="003D46F6">
    <w:pPr>
      <w:pStyle w:val="Rodap"/>
      <w:tabs>
        <w:tab w:val="left" w:pos="709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1D0" w:rsidRDefault="00D271D0">
      <w:r>
        <w:separator/>
      </w:r>
    </w:p>
  </w:footnote>
  <w:footnote w:type="continuationSeparator" w:id="0">
    <w:p w:rsidR="00D271D0" w:rsidRDefault="00D2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221"/>
    <w:multiLevelType w:val="hybridMultilevel"/>
    <w:tmpl w:val="A06A71C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1C0FE8"/>
    <w:multiLevelType w:val="hybridMultilevel"/>
    <w:tmpl w:val="BE762A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C303E4"/>
    <w:multiLevelType w:val="hybridMultilevel"/>
    <w:tmpl w:val="C08A11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3F3699"/>
    <w:multiLevelType w:val="hybridMultilevel"/>
    <w:tmpl w:val="05FC1794"/>
    <w:lvl w:ilvl="0" w:tplc="CE4E43D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 w:val="0"/>
        <w:lang w:val="pt-BR"/>
      </w:rPr>
    </w:lvl>
    <w:lvl w:ilvl="1" w:tplc="04160019">
      <w:start w:val="1"/>
      <w:numFmt w:val="lowerLetter"/>
      <w:lvlText w:val="%2."/>
      <w:lvlJc w:val="left"/>
      <w:pPr>
        <w:tabs>
          <w:tab w:val="num" w:pos="-1253"/>
        </w:tabs>
        <w:ind w:left="-12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-533"/>
        </w:tabs>
        <w:ind w:left="-5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7"/>
        </w:tabs>
        <w:ind w:left="1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907"/>
        </w:tabs>
        <w:ind w:left="9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1627"/>
        </w:tabs>
        <w:ind w:left="16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347"/>
        </w:tabs>
        <w:ind w:left="23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067"/>
        </w:tabs>
        <w:ind w:left="30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787"/>
        </w:tabs>
        <w:ind w:left="3787" w:hanging="180"/>
      </w:pPr>
    </w:lvl>
  </w:abstractNum>
  <w:abstractNum w:abstractNumId="4">
    <w:nsid w:val="51282455"/>
    <w:multiLevelType w:val="hybridMultilevel"/>
    <w:tmpl w:val="F9BEB1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A24C9B"/>
    <w:multiLevelType w:val="hybridMultilevel"/>
    <w:tmpl w:val="CC243AE8"/>
    <w:lvl w:ilvl="0" w:tplc="28AA5D18">
      <w:start w:val="6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3DC1176"/>
    <w:multiLevelType w:val="hybridMultilevel"/>
    <w:tmpl w:val="35B005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4C3371"/>
    <w:multiLevelType w:val="hybridMultilevel"/>
    <w:tmpl w:val="419ECB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F370EB"/>
    <w:multiLevelType w:val="hybridMultilevel"/>
    <w:tmpl w:val="73E6D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lvl w:ilvl="0" w:tplc="CE4E43D0">
        <w:start w:val="1"/>
        <w:numFmt w:val="decimal"/>
        <w:lvlText w:val="%1."/>
        <w:lvlJc w:val="left"/>
        <w:pPr>
          <w:tabs>
            <w:tab w:val="num" w:pos="1070"/>
          </w:tabs>
          <w:ind w:left="1070" w:hanging="360"/>
        </w:pPr>
        <w:rPr>
          <w:rFonts w:hint="default"/>
          <w:b w:val="0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61"/>
    <w:rsid w:val="0000090C"/>
    <w:rsid w:val="00000FFE"/>
    <w:rsid w:val="00001139"/>
    <w:rsid w:val="000011A4"/>
    <w:rsid w:val="000022BB"/>
    <w:rsid w:val="00002FF7"/>
    <w:rsid w:val="00003388"/>
    <w:rsid w:val="00003636"/>
    <w:rsid w:val="000040F9"/>
    <w:rsid w:val="00004557"/>
    <w:rsid w:val="00004E9D"/>
    <w:rsid w:val="000050D2"/>
    <w:rsid w:val="000051A5"/>
    <w:rsid w:val="00005BC7"/>
    <w:rsid w:val="00005FF1"/>
    <w:rsid w:val="00006501"/>
    <w:rsid w:val="00006AAF"/>
    <w:rsid w:val="000072A3"/>
    <w:rsid w:val="000073BE"/>
    <w:rsid w:val="000073E1"/>
    <w:rsid w:val="000075C3"/>
    <w:rsid w:val="0000772E"/>
    <w:rsid w:val="00007AE9"/>
    <w:rsid w:val="00010ED5"/>
    <w:rsid w:val="000110D9"/>
    <w:rsid w:val="0001197A"/>
    <w:rsid w:val="00012B85"/>
    <w:rsid w:val="0001302E"/>
    <w:rsid w:val="000140DF"/>
    <w:rsid w:val="0001443C"/>
    <w:rsid w:val="000151AF"/>
    <w:rsid w:val="00015A3A"/>
    <w:rsid w:val="00015F8C"/>
    <w:rsid w:val="00016086"/>
    <w:rsid w:val="000171F7"/>
    <w:rsid w:val="0001749A"/>
    <w:rsid w:val="000206C5"/>
    <w:rsid w:val="0002091E"/>
    <w:rsid w:val="00020AA5"/>
    <w:rsid w:val="00020F83"/>
    <w:rsid w:val="00021492"/>
    <w:rsid w:val="00021A4C"/>
    <w:rsid w:val="00021C71"/>
    <w:rsid w:val="000224CA"/>
    <w:rsid w:val="000228CF"/>
    <w:rsid w:val="00022E57"/>
    <w:rsid w:val="00023436"/>
    <w:rsid w:val="00023BDE"/>
    <w:rsid w:val="0002477B"/>
    <w:rsid w:val="00024CF6"/>
    <w:rsid w:val="00025680"/>
    <w:rsid w:val="00025681"/>
    <w:rsid w:val="0002594D"/>
    <w:rsid w:val="00025E6C"/>
    <w:rsid w:val="00026236"/>
    <w:rsid w:val="000263D1"/>
    <w:rsid w:val="0002645F"/>
    <w:rsid w:val="00026BA6"/>
    <w:rsid w:val="000270BB"/>
    <w:rsid w:val="0002743A"/>
    <w:rsid w:val="00030024"/>
    <w:rsid w:val="000301CC"/>
    <w:rsid w:val="0003039E"/>
    <w:rsid w:val="000305BD"/>
    <w:rsid w:val="00030D57"/>
    <w:rsid w:val="00030FF8"/>
    <w:rsid w:val="0003143F"/>
    <w:rsid w:val="000315C2"/>
    <w:rsid w:val="0003161B"/>
    <w:rsid w:val="000317F4"/>
    <w:rsid w:val="000322A9"/>
    <w:rsid w:val="000322E7"/>
    <w:rsid w:val="00032659"/>
    <w:rsid w:val="0003283B"/>
    <w:rsid w:val="00032AED"/>
    <w:rsid w:val="000332F4"/>
    <w:rsid w:val="000339D4"/>
    <w:rsid w:val="00034A74"/>
    <w:rsid w:val="00035C53"/>
    <w:rsid w:val="00035F6B"/>
    <w:rsid w:val="0003682E"/>
    <w:rsid w:val="00036908"/>
    <w:rsid w:val="00036B38"/>
    <w:rsid w:val="00037C7D"/>
    <w:rsid w:val="00037F31"/>
    <w:rsid w:val="000401B3"/>
    <w:rsid w:val="00040C8B"/>
    <w:rsid w:val="00041007"/>
    <w:rsid w:val="00041648"/>
    <w:rsid w:val="00041CCB"/>
    <w:rsid w:val="00041E60"/>
    <w:rsid w:val="000429C2"/>
    <w:rsid w:val="00042FF1"/>
    <w:rsid w:val="000433B7"/>
    <w:rsid w:val="000439C9"/>
    <w:rsid w:val="00043A56"/>
    <w:rsid w:val="00044426"/>
    <w:rsid w:val="00045304"/>
    <w:rsid w:val="000455D1"/>
    <w:rsid w:val="000455D2"/>
    <w:rsid w:val="00045C0E"/>
    <w:rsid w:val="0004746F"/>
    <w:rsid w:val="000475C3"/>
    <w:rsid w:val="00047A36"/>
    <w:rsid w:val="00050347"/>
    <w:rsid w:val="0005035E"/>
    <w:rsid w:val="000504F1"/>
    <w:rsid w:val="000515FD"/>
    <w:rsid w:val="0005188B"/>
    <w:rsid w:val="00051942"/>
    <w:rsid w:val="00051D3F"/>
    <w:rsid w:val="00051EAE"/>
    <w:rsid w:val="00051FE7"/>
    <w:rsid w:val="00052A7A"/>
    <w:rsid w:val="00052D0D"/>
    <w:rsid w:val="000533F8"/>
    <w:rsid w:val="0005443A"/>
    <w:rsid w:val="00054510"/>
    <w:rsid w:val="00054939"/>
    <w:rsid w:val="000550BB"/>
    <w:rsid w:val="00055BE6"/>
    <w:rsid w:val="00055C36"/>
    <w:rsid w:val="00055D3B"/>
    <w:rsid w:val="00056589"/>
    <w:rsid w:val="00056617"/>
    <w:rsid w:val="00056827"/>
    <w:rsid w:val="00056C9A"/>
    <w:rsid w:val="00056F23"/>
    <w:rsid w:val="0005769A"/>
    <w:rsid w:val="000578B3"/>
    <w:rsid w:val="0006035D"/>
    <w:rsid w:val="00062128"/>
    <w:rsid w:val="00062419"/>
    <w:rsid w:val="000626A3"/>
    <w:rsid w:val="000629F7"/>
    <w:rsid w:val="00063875"/>
    <w:rsid w:val="000644E9"/>
    <w:rsid w:val="000647B4"/>
    <w:rsid w:val="00064A29"/>
    <w:rsid w:val="00064D88"/>
    <w:rsid w:val="00065751"/>
    <w:rsid w:val="00065DAF"/>
    <w:rsid w:val="00067A65"/>
    <w:rsid w:val="00070E62"/>
    <w:rsid w:val="000711CE"/>
    <w:rsid w:val="000714F8"/>
    <w:rsid w:val="00072295"/>
    <w:rsid w:val="00072794"/>
    <w:rsid w:val="0007326A"/>
    <w:rsid w:val="0007373C"/>
    <w:rsid w:val="00074326"/>
    <w:rsid w:val="000747B6"/>
    <w:rsid w:val="0007510D"/>
    <w:rsid w:val="00075731"/>
    <w:rsid w:val="00075D58"/>
    <w:rsid w:val="00076197"/>
    <w:rsid w:val="000763CF"/>
    <w:rsid w:val="000763F0"/>
    <w:rsid w:val="000765D6"/>
    <w:rsid w:val="00077667"/>
    <w:rsid w:val="00077AFD"/>
    <w:rsid w:val="000800E7"/>
    <w:rsid w:val="0008028C"/>
    <w:rsid w:val="00080EFB"/>
    <w:rsid w:val="000815C6"/>
    <w:rsid w:val="00081B67"/>
    <w:rsid w:val="00081CF6"/>
    <w:rsid w:val="00081EB6"/>
    <w:rsid w:val="00081F34"/>
    <w:rsid w:val="0008217E"/>
    <w:rsid w:val="00082991"/>
    <w:rsid w:val="00082CD6"/>
    <w:rsid w:val="000834FB"/>
    <w:rsid w:val="00083518"/>
    <w:rsid w:val="00083882"/>
    <w:rsid w:val="00083DA6"/>
    <w:rsid w:val="000840EC"/>
    <w:rsid w:val="00085208"/>
    <w:rsid w:val="00085308"/>
    <w:rsid w:val="0008536A"/>
    <w:rsid w:val="000853A2"/>
    <w:rsid w:val="00085734"/>
    <w:rsid w:val="000857DB"/>
    <w:rsid w:val="00085CF7"/>
    <w:rsid w:val="000876F6"/>
    <w:rsid w:val="0008790A"/>
    <w:rsid w:val="00090329"/>
    <w:rsid w:val="0009047E"/>
    <w:rsid w:val="000909B6"/>
    <w:rsid w:val="00090A7E"/>
    <w:rsid w:val="00090F3A"/>
    <w:rsid w:val="0009198B"/>
    <w:rsid w:val="000927C9"/>
    <w:rsid w:val="00092E37"/>
    <w:rsid w:val="0009354A"/>
    <w:rsid w:val="00093565"/>
    <w:rsid w:val="000941DC"/>
    <w:rsid w:val="000944A8"/>
    <w:rsid w:val="000945D6"/>
    <w:rsid w:val="00094632"/>
    <w:rsid w:val="0009529D"/>
    <w:rsid w:val="00095751"/>
    <w:rsid w:val="0009578A"/>
    <w:rsid w:val="00096982"/>
    <w:rsid w:val="00097066"/>
    <w:rsid w:val="00097D90"/>
    <w:rsid w:val="000A0013"/>
    <w:rsid w:val="000A0030"/>
    <w:rsid w:val="000A0592"/>
    <w:rsid w:val="000A0875"/>
    <w:rsid w:val="000A0F15"/>
    <w:rsid w:val="000A10E9"/>
    <w:rsid w:val="000A186D"/>
    <w:rsid w:val="000A1987"/>
    <w:rsid w:val="000A1A47"/>
    <w:rsid w:val="000A1B65"/>
    <w:rsid w:val="000A1C62"/>
    <w:rsid w:val="000A22C6"/>
    <w:rsid w:val="000A233C"/>
    <w:rsid w:val="000A3560"/>
    <w:rsid w:val="000A356A"/>
    <w:rsid w:val="000A3BD3"/>
    <w:rsid w:val="000A4390"/>
    <w:rsid w:val="000A4C31"/>
    <w:rsid w:val="000A5945"/>
    <w:rsid w:val="000A5E26"/>
    <w:rsid w:val="000A61A2"/>
    <w:rsid w:val="000A644C"/>
    <w:rsid w:val="000A6C59"/>
    <w:rsid w:val="000A7117"/>
    <w:rsid w:val="000A7C7B"/>
    <w:rsid w:val="000A7EFA"/>
    <w:rsid w:val="000B0288"/>
    <w:rsid w:val="000B030C"/>
    <w:rsid w:val="000B04CC"/>
    <w:rsid w:val="000B0505"/>
    <w:rsid w:val="000B0C13"/>
    <w:rsid w:val="000B135F"/>
    <w:rsid w:val="000B146F"/>
    <w:rsid w:val="000B1C3D"/>
    <w:rsid w:val="000B1D1B"/>
    <w:rsid w:val="000B28EE"/>
    <w:rsid w:val="000B2B5D"/>
    <w:rsid w:val="000B34D6"/>
    <w:rsid w:val="000B3505"/>
    <w:rsid w:val="000B3678"/>
    <w:rsid w:val="000B36E4"/>
    <w:rsid w:val="000B3C1A"/>
    <w:rsid w:val="000B3CEF"/>
    <w:rsid w:val="000B4D78"/>
    <w:rsid w:val="000B585F"/>
    <w:rsid w:val="000B5A6E"/>
    <w:rsid w:val="000B6338"/>
    <w:rsid w:val="000B66CD"/>
    <w:rsid w:val="000B6A38"/>
    <w:rsid w:val="000B6BBD"/>
    <w:rsid w:val="000B6D49"/>
    <w:rsid w:val="000B6F80"/>
    <w:rsid w:val="000B7013"/>
    <w:rsid w:val="000B7069"/>
    <w:rsid w:val="000B7D15"/>
    <w:rsid w:val="000C0020"/>
    <w:rsid w:val="000C0078"/>
    <w:rsid w:val="000C0198"/>
    <w:rsid w:val="000C02B7"/>
    <w:rsid w:val="000C0669"/>
    <w:rsid w:val="000C0685"/>
    <w:rsid w:val="000C0C75"/>
    <w:rsid w:val="000C18F9"/>
    <w:rsid w:val="000C219F"/>
    <w:rsid w:val="000C2C4E"/>
    <w:rsid w:val="000C2DE3"/>
    <w:rsid w:val="000C3377"/>
    <w:rsid w:val="000C3DF4"/>
    <w:rsid w:val="000C4035"/>
    <w:rsid w:val="000C40D2"/>
    <w:rsid w:val="000C4D12"/>
    <w:rsid w:val="000C5494"/>
    <w:rsid w:val="000C5F75"/>
    <w:rsid w:val="000C615C"/>
    <w:rsid w:val="000C61F1"/>
    <w:rsid w:val="000C6E4D"/>
    <w:rsid w:val="000C6F52"/>
    <w:rsid w:val="000D0A95"/>
    <w:rsid w:val="000D0DC0"/>
    <w:rsid w:val="000D113A"/>
    <w:rsid w:val="000D1165"/>
    <w:rsid w:val="000D1799"/>
    <w:rsid w:val="000D1E79"/>
    <w:rsid w:val="000D1F2B"/>
    <w:rsid w:val="000D233F"/>
    <w:rsid w:val="000D2536"/>
    <w:rsid w:val="000D2546"/>
    <w:rsid w:val="000D26A0"/>
    <w:rsid w:val="000D2ECE"/>
    <w:rsid w:val="000D3801"/>
    <w:rsid w:val="000D4F64"/>
    <w:rsid w:val="000D5D6E"/>
    <w:rsid w:val="000D7228"/>
    <w:rsid w:val="000D7461"/>
    <w:rsid w:val="000E0A1B"/>
    <w:rsid w:val="000E0BB9"/>
    <w:rsid w:val="000E1170"/>
    <w:rsid w:val="000E131D"/>
    <w:rsid w:val="000E1972"/>
    <w:rsid w:val="000E1BF2"/>
    <w:rsid w:val="000E1D60"/>
    <w:rsid w:val="000E1EAD"/>
    <w:rsid w:val="000E23BA"/>
    <w:rsid w:val="000E2939"/>
    <w:rsid w:val="000E2F76"/>
    <w:rsid w:val="000E3EEB"/>
    <w:rsid w:val="000E48C8"/>
    <w:rsid w:val="000E56E2"/>
    <w:rsid w:val="000E59E9"/>
    <w:rsid w:val="000E6234"/>
    <w:rsid w:val="000E64CD"/>
    <w:rsid w:val="000E6710"/>
    <w:rsid w:val="000E76B8"/>
    <w:rsid w:val="000F007B"/>
    <w:rsid w:val="000F01E6"/>
    <w:rsid w:val="000F0CD5"/>
    <w:rsid w:val="000F12E9"/>
    <w:rsid w:val="000F231A"/>
    <w:rsid w:val="000F23B1"/>
    <w:rsid w:val="000F3358"/>
    <w:rsid w:val="000F450B"/>
    <w:rsid w:val="000F45D5"/>
    <w:rsid w:val="000F476F"/>
    <w:rsid w:val="000F506D"/>
    <w:rsid w:val="000F5594"/>
    <w:rsid w:val="000F5BBB"/>
    <w:rsid w:val="000F617E"/>
    <w:rsid w:val="000F669F"/>
    <w:rsid w:val="000F6AF6"/>
    <w:rsid w:val="000F6CCE"/>
    <w:rsid w:val="000F7062"/>
    <w:rsid w:val="000F7B83"/>
    <w:rsid w:val="00100235"/>
    <w:rsid w:val="001008E2"/>
    <w:rsid w:val="0010176F"/>
    <w:rsid w:val="00101939"/>
    <w:rsid w:val="00101B94"/>
    <w:rsid w:val="001023D0"/>
    <w:rsid w:val="001024F8"/>
    <w:rsid w:val="00102691"/>
    <w:rsid w:val="001030E8"/>
    <w:rsid w:val="00103395"/>
    <w:rsid w:val="001045D6"/>
    <w:rsid w:val="00104C05"/>
    <w:rsid w:val="00104DE8"/>
    <w:rsid w:val="00105809"/>
    <w:rsid w:val="00105A26"/>
    <w:rsid w:val="00106392"/>
    <w:rsid w:val="00106A24"/>
    <w:rsid w:val="00106D2F"/>
    <w:rsid w:val="00107303"/>
    <w:rsid w:val="00107726"/>
    <w:rsid w:val="00107852"/>
    <w:rsid w:val="0011013D"/>
    <w:rsid w:val="00111813"/>
    <w:rsid w:val="00111D55"/>
    <w:rsid w:val="00112CBD"/>
    <w:rsid w:val="00113217"/>
    <w:rsid w:val="00114E82"/>
    <w:rsid w:val="00114EFC"/>
    <w:rsid w:val="001154E1"/>
    <w:rsid w:val="00115C0E"/>
    <w:rsid w:val="00116163"/>
    <w:rsid w:val="00116360"/>
    <w:rsid w:val="00116C53"/>
    <w:rsid w:val="001173AD"/>
    <w:rsid w:val="00117DE9"/>
    <w:rsid w:val="00120508"/>
    <w:rsid w:val="001205D7"/>
    <w:rsid w:val="00120CB7"/>
    <w:rsid w:val="0012104F"/>
    <w:rsid w:val="00121175"/>
    <w:rsid w:val="00121186"/>
    <w:rsid w:val="00121A6C"/>
    <w:rsid w:val="00121CE4"/>
    <w:rsid w:val="00122105"/>
    <w:rsid w:val="001227FE"/>
    <w:rsid w:val="00122DE7"/>
    <w:rsid w:val="00122FFF"/>
    <w:rsid w:val="00123924"/>
    <w:rsid w:val="00123E1F"/>
    <w:rsid w:val="001245AA"/>
    <w:rsid w:val="0012497A"/>
    <w:rsid w:val="00124FDE"/>
    <w:rsid w:val="001251FF"/>
    <w:rsid w:val="0012546E"/>
    <w:rsid w:val="00125529"/>
    <w:rsid w:val="001260BE"/>
    <w:rsid w:val="001267BA"/>
    <w:rsid w:val="00126BDA"/>
    <w:rsid w:val="00126BE7"/>
    <w:rsid w:val="00126D04"/>
    <w:rsid w:val="001270A5"/>
    <w:rsid w:val="0012730A"/>
    <w:rsid w:val="001273C9"/>
    <w:rsid w:val="00127A0E"/>
    <w:rsid w:val="00127D96"/>
    <w:rsid w:val="00127DCB"/>
    <w:rsid w:val="00127EE2"/>
    <w:rsid w:val="001304BC"/>
    <w:rsid w:val="001305D7"/>
    <w:rsid w:val="00130757"/>
    <w:rsid w:val="0013114C"/>
    <w:rsid w:val="001318FB"/>
    <w:rsid w:val="00131E80"/>
    <w:rsid w:val="00132019"/>
    <w:rsid w:val="00132637"/>
    <w:rsid w:val="00132AD0"/>
    <w:rsid w:val="00132C3E"/>
    <w:rsid w:val="00132DE8"/>
    <w:rsid w:val="00134428"/>
    <w:rsid w:val="001344CA"/>
    <w:rsid w:val="001349DF"/>
    <w:rsid w:val="001354FF"/>
    <w:rsid w:val="00135570"/>
    <w:rsid w:val="00135865"/>
    <w:rsid w:val="00135C59"/>
    <w:rsid w:val="00136E76"/>
    <w:rsid w:val="001374EB"/>
    <w:rsid w:val="00140102"/>
    <w:rsid w:val="001401FB"/>
    <w:rsid w:val="001404DA"/>
    <w:rsid w:val="0014076D"/>
    <w:rsid w:val="001413BF"/>
    <w:rsid w:val="0014213E"/>
    <w:rsid w:val="00142B7E"/>
    <w:rsid w:val="00143823"/>
    <w:rsid w:val="00144172"/>
    <w:rsid w:val="00144DA5"/>
    <w:rsid w:val="001450DD"/>
    <w:rsid w:val="001453F6"/>
    <w:rsid w:val="0014540E"/>
    <w:rsid w:val="0014553A"/>
    <w:rsid w:val="001455FC"/>
    <w:rsid w:val="0014562B"/>
    <w:rsid w:val="00145897"/>
    <w:rsid w:val="00146308"/>
    <w:rsid w:val="00146504"/>
    <w:rsid w:val="0014661E"/>
    <w:rsid w:val="00146C7D"/>
    <w:rsid w:val="00146F68"/>
    <w:rsid w:val="001470E6"/>
    <w:rsid w:val="001509E2"/>
    <w:rsid w:val="00150EEC"/>
    <w:rsid w:val="001512A2"/>
    <w:rsid w:val="001528EF"/>
    <w:rsid w:val="00152B3D"/>
    <w:rsid w:val="00152C5D"/>
    <w:rsid w:val="00152E0E"/>
    <w:rsid w:val="0015361C"/>
    <w:rsid w:val="00153ED9"/>
    <w:rsid w:val="0015443D"/>
    <w:rsid w:val="0015483B"/>
    <w:rsid w:val="001553AC"/>
    <w:rsid w:val="00155C5E"/>
    <w:rsid w:val="001567A8"/>
    <w:rsid w:val="001568AF"/>
    <w:rsid w:val="00157534"/>
    <w:rsid w:val="001579BF"/>
    <w:rsid w:val="00157C53"/>
    <w:rsid w:val="001604DF"/>
    <w:rsid w:val="00160C65"/>
    <w:rsid w:val="001617AC"/>
    <w:rsid w:val="00161805"/>
    <w:rsid w:val="00162093"/>
    <w:rsid w:val="00162303"/>
    <w:rsid w:val="0016241D"/>
    <w:rsid w:val="00162428"/>
    <w:rsid w:val="001632DA"/>
    <w:rsid w:val="001646CF"/>
    <w:rsid w:val="00164CD6"/>
    <w:rsid w:val="00165175"/>
    <w:rsid w:val="00165658"/>
    <w:rsid w:val="00165797"/>
    <w:rsid w:val="00165C89"/>
    <w:rsid w:val="00165EC6"/>
    <w:rsid w:val="00166721"/>
    <w:rsid w:val="00167088"/>
    <w:rsid w:val="001675AC"/>
    <w:rsid w:val="001678CF"/>
    <w:rsid w:val="00170C85"/>
    <w:rsid w:val="00171F95"/>
    <w:rsid w:val="0017218C"/>
    <w:rsid w:val="00172D64"/>
    <w:rsid w:val="001734CB"/>
    <w:rsid w:val="001745B2"/>
    <w:rsid w:val="00174C3C"/>
    <w:rsid w:val="001752BC"/>
    <w:rsid w:val="001755E3"/>
    <w:rsid w:val="001757D7"/>
    <w:rsid w:val="00175AE9"/>
    <w:rsid w:val="00176734"/>
    <w:rsid w:val="00176C2B"/>
    <w:rsid w:val="00176D4F"/>
    <w:rsid w:val="00176EFC"/>
    <w:rsid w:val="00177E86"/>
    <w:rsid w:val="0018032A"/>
    <w:rsid w:val="00180416"/>
    <w:rsid w:val="00180BFA"/>
    <w:rsid w:val="001815A9"/>
    <w:rsid w:val="00181BD9"/>
    <w:rsid w:val="001821A6"/>
    <w:rsid w:val="00182A0E"/>
    <w:rsid w:val="00182DF6"/>
    <w:rsid w:val="001839BB"/>
    <w:rsid w:val="00183B4F"/>
    <w:rsid w:val="00183F54"/>
    <w:rsid w:val="00184196"/>
    <w:rsid w:val="001846C4"/>
    <w:rsid w:val="001854DB"/>
    <w:rsid w:val="001861C7"/>
    <w:rsid w:val="001866CD"/>
    <w:rsid w:val="00186730"/>
    <w:rsid w:val="00187880"/>
    <w:rsid w:val="001879AB"/>
    <w:rsid w:val="00187FCC"/>
    <w:rsid w:val="001905CF"/>
    <w:rsid w:val="00190AE7"/>
    <w:rsid w:val="00190C0F"/>
    <w:rsid w:val="00190F1B"/>
    <w:rsid w:val="00191398"/>
    <w:rsid w:val="00191B70"/>
    <w:rsid w:val="00192291"/>
    <w:rsid w:val="00192648"/>
    <w:rsid w:val="00192DEE"/>
    <w:rsid w:val="001937DC"/>
    <w:rsid w:val="00193CE7"/>
    <w:rsid w:val="001942FA"/>
    <w:rsid w:val="00194446"/>
    <w:rsid w:val="001944D9"/>
    <w:rsid w:val="00195AC5"/>
    <w:rsid w:val="00195E73"/>
    <w:rsid w:val="00195FDD"/>
    <w:rsid w:val="0019634A"/>
    <w:rsid w:val="00196F13"/>
    <w:rsid w:val="00196FB8"/>
    <w:rsid w:val="00197382"/>
    <w:rsid w:val="00197C65"/>
    <w:rsid w:val="001A0051"/>
    <w:rsid w:val="001A0275"/>
    <w:rsid w:val="001A0423"/>
    <w:rsid w:val="001A0884"/>
    <w:rsid w:val="001A0FF9"/>
    <w:rsid w:val="001A151A"/>
    <w:rsid w:val="001A198C"/>
    <w:rsid w:val="001A1C6A"/>
    <w:rsid w:val="001A20F8"/>
    <w:rsid w:val="001A23E3"/>
    <w:rsid w:val="001A2755"/>
    <w:rsid w:val="001A297D"/>
    <w:rsid w:val="001A2EB7"/>
    <w:rsid w:val="001A4234"/>
    <w:rsid w:val="001A43C7"/>
    <w:rsid w:val="001A4A3D"/>
    <w:rsid w:val="001A4E2A"/>
    <w:rsid w:val="001A506E"/>
    <w:rsid w:val="001A580A"/>
    <w:rsid w:val="001A5B7F"/>
    <w:rsid w:val="001A6329"/>
    <w:rsid w:val="001A6AD8"/>
    <w:rsid w:val="001A7126"/>
    <w:rsid w:val="001A7617"/>
    <w:rsid w:val="001B0594"/>
    <w:rsid w:val="001B070B"/>
    <w:rsid w:val="001B130B"/>
    <w:rsid w:val="001B155B"/>
    <w:rsid w:val="001B2038"/>
    <w:rsid w:val="001B25E8"/>
    <w:rsid w:val="001B2AE1"/>
    <w:rsid w:val="001B3792"/>
    <w:rsid w:val="001B52E0"/>
    <w:rsid w:val="001B552D"/>
    <w:rsid w:val="001B5BDB"/>
    <w:rsid w:val="001B5FDD"/>
    <w:rsid w:val="001B7C07"/>
    <w:rsid w:val="001C01F2"/>
    <w:rsid w:val="001C0259"/>
    <w:rsid w:val="001C04E7"/>
    <w:rsid w:val="001C1BFB"/>
    <w:rsid w:val="001C233D"/>
    <w:rsid w:val="001C3C74"/>
    <w:rsid w:val="001C3D78"/>
    <w:rsid w:val="001C3EF4"/>
    <w:rsid w:val="001C4545"/>
    <w:rsid w:val="001C4572"/>
    <w:rsid w:val="001C46F2"/>
    <w:rsid w:val="001C49BC"/>
    <w:rsid w:val="001C5706"/>
    <w:rsid w:val="001C689F"/>
    <w:rsid w:val="001C68AB"/>
    <w:rsid w:val="001C6933"/>
    <w:rsid w:val="001C6B9D"/>
    <w:rsid w:val="001C6BE9"/>
    <w:rsid w:val="001C73A2"/>
    <w:rsid w:val="001C7758"/>
    <w:rsid w:val="001C7BCC"/>
    <w:rsid w:val="001C7DB5"/>
    <w:rsid w:val="001D01D6"/>
    <w:rsid w:val="001D041B"/>
    <w:rsid w:val="001D0ED5"/>
    <w:rsid w:val="001D124B"/>
    <w:rsid w:val="001D130B"/>
    <w:rsid w:val="001D194D"/>
    <w:rsid w:val="001D202E"/>
    <w:rsid w:val="001D204C"/>
    <w:rsid w:val="001D24F1"/>
    <w:rsid w:val="001D2B0C"/>
    <w:rsid w:val="001D2E33"/>
    <w:rsid w:val="001D30B3"/>
    <w:rsid w:val="001D377C"/>
    <w:rsid w:val="001D38F2"/>
    <w:rsid w:val="001D3B2B"/>
    <w:rsid w:val="001D428A"/>
    <w:rsid w:val="001D4C96"/>
    <w:rsid w:val="001D53AA"/>
    <w:rsid w:val="001D5650"/>
    <w:rsid w:val="001D59F9"/>
    <w:rsid w:val="001D5CFA"/>
    <w:rsid w:val="001D6053"/>
    <w:rsid w:val="001D6ADA"/>
    <w:rsid w:val="001E09A1"/>
    <w:rsid w:val="001E14AB"/>
    <w:rsid w:val="001E2466"/>
    <w:rsid w:val="001E2565"/>
    <w:rsid w:val="001E2661"/>
    <w:rsid w:val="001E2871"/>
    <w:rsid w:val="001E2D66"/>
    <w:rsid w:val="001E2FDE"/>
    <w:rsid w:val="001E3299"/>
    <w:rsid w:val="001E428B"/>
    <w:rsid w:val="001E458E"/>
    <w:rsid w:val="001E513F"/>
    <w:rsid w:val="001E514E"/>
    <w:rsid w:val="001E51B3"/>
    <w:rsid w:val="001E51C7"/>
    <w:rsid w:val="001E592C"/>
    <w:rsid w:val="001E5CAA"/>
    <w:rsid w:val="001E5E1D"/>
    <w:rsid w:val="001E6B14"/>
    <w:rsid w:val="001E6E44"/>
    <w:rsid w:val="001E712C"/>
    <w:rsid w:val="001E7352"/>
    <w:rsid w:val="001E78F3"/>
    <w:rsid w:val="001E7B1A"/>
    <w:rsid w:val="001E7C2C"/>
    <w:rsid w:val="001E7EB8"/>
    <w:rsid w:val="001E7F31"/>
    <w:rsid w:val="001F0EFC"/>
    <w:rsid w:val="001F2365"/>
    <w:rsid w:val="001F2F6B"/>
    <w:rsid w:val="001F34BF"/>
    <w:rsid w:val="001F47CD"/>
    <w:rsid w:val="001F4A40"/>
    <w:rsid w:val="001F508D"/>
    <w:rsid w:val="001F5107"/>
    <w:rsid w:val="001F5720"/>
    <w:rsid w:val="001F6381"/>
    <w:rsid w:val="001F6AF1"/>
    <w:rsid w:val="001F7824"/>
    <w:rsid w:val="002006FA"/>
    <w:rsid w:val="002018A2"/>
    <w:rsid w:val="0020199F"/>
    <w:rsid w:val="00202327"/>
    <w:rsid w:val="002027A1"/>
    <w:rsid w:val="0020301F"/>
    <w:rsid w:val="00204230"/>
    <w:rsid w:val="0020552E"/>
    <w:rsid w:val="002064C6"/>
    <w:rsid w:val="002106C8"/>
    <w:rsid w:val="002108B8"/>
    <w:rsid w:val="002108F9"/>
    <w:rsid w:val="00210D3C"/>
    <w:rsid w:val="00211173"/>
    <w:rsid w:val="00211DFF"/>
    <w:rsid w:val="0021208E"/>
    <w:rsid w:val="0021216F"/>
    <w:rsid w:val="0021246D"/>
    <w:rsid w:val="00212489"/>
    <w:rsid w:val="002124BB"/>
    <w:rsid w:val="00212519"/>
    <w:rsid w:val="00212A2D"/>
    <w:rsid w:val="00212D3B"/>
    <w:rsid w:val="002130FB"/>
    <w:rsid w:val="002141E4"/>
    <w:rsid w:val="002143FE"/>
    <w:rsid w:val="00214BC3"/>
    <w:rsid w:val="00214EFE"/>
    <w:rsid w:val="00215058"/>
    <w:rsid w:val="002150B4"/>
    <w:rsid w:val="002150D9"/>
    <w:rsid w:val="0021542B"/>
    <w:rsid w:val="0021546F"/>
    <w:rsid w:val="00216ACC"/>
    <w:rsid w:val="002176A0"/>
    <w:rsid w:val="00217704"/>
    <w:rsid w:val="0022033A"/>
    <w:rsid w:val="002206C9"/>
    <w:rsid w:val="00221024"/>
    <w:rsid w:val="00221260"/>
    <w:rsid w:val="00221363"/>
    <w:rsid w:val="002214AA"/>
    <w:rsid w:val="00221F98"/>
    <w:rsid w:val="00222694"/>
    <w:rsid w:val="002226AE"/>
    <w:rsid w:val="00222D1E"/>
    <w:rsid w:val="00222FB2"/>
    <w:rsid w:val="00222FB5"/>
    <w:rsid w:val="00222FCE"/>
    <w:rsid w:val="00225415"/>
    <w:rsid w:val="002254C3"/>
    <w:rsid w:val="00225A35"/>
    <w:rsid w:val="00225B81"/>
    <w:rsid w:val="00226A73"/>
    <w:rsid w:val="00226D12"/>
    <w:rsid w:val="002270AD"/>
    <w:rsid w:val="00227EA3"/>
    <w:rsid w:val="002309FF"/>
    <w:rsid w:val="00230C0C"/>
    <w:rsid w:val="00230CD5"/>
    <w:rsid w:val="0023113C"/>
    <w:rsid w:val="00231EF9"/>
    <w:rsid w:val="002350B2"/>
    <w:rsid w:val="00235148"/>
    <w:rsid w:val="00235A50"/>
    <w:rsid w:val="00236499"/>
    <w:rsid w:val="00236A48"/>
    <w:rsid w:val="00236E19"/>
    <w:rsid w:val="00236E2A"/>
    <w:rsid w:val="00237222"/>
    <w:rsid w:val="00237507"/>
    <w:rsid w:val="002377D8"/>
    <w:rsid w:val="00237811"/>
    <w:rsid w:val="00240368"/>
    <w:rsid w:val="002409FC"/>
    <w:rsid w:val="0024263B"/>
    <w:rsid w:val="00242976"/>
    <w:rsid w:val="002432D8"/>
    <w:rsid w:val="00243A50"/>
    <w:rsid w:val="002447DC"/>
    <w:rsid w:val="00244995"/>
    <w:rsid w:val="00244BA3"/>
    <w:rsid w:val="00244E34"/>
    <w:rsid w:val="00245780"/>
    <w:rsid w:val="0024581E"/>
    <w:rsid w:val="00246960"/>
    <w:rsid w:val="00246FC3"/>
    <w:rsid w:val="002475E9"/>
    <w:rsid w:val="00247833"/>
    <w:rsid w:val="00247BFB"/>
    <w:rsid w:val="002511F4"/>
    <w:rsid w:val="002514BC"/>
    <w:rsid w:val="002519C5"/>
    <w:rsid w:val="00251CD6"/>
    <w:rsid w:val="0025253D"/>
    <w:rsid w:val="00252A60"/>
    <w:rsid w:val="00252F4C"/>
    <w:rsid w:val="00252F80"/>
    <w:rsid w:val="002532AC"/>
    <w:rsid w:val="002536D7"/>
    <w:rsid w:val="00253BEC"/>
    <w:rsid w:val="00254436"/>
    <w:rsid w:val="002548BF"/>
    <w:rsid w:val="00254A86"/>
    <w:rsid w:val="00255294"/>
    <w:rsid w:val="002562C9"/>
    <w:rsid w:val="00256720"/>
    <w:rsid w:val="00257063"/>
    <w:rsid w:val="00257AB0"/>
    <w:rsid w:val="00257D0E"/>
    <w:rsid w:val="00261653"/>
    <w:rsid w:val="00261D84"/>
    <w:rsid w:val="00261E05"/>
    <w:rsid w:val="00261E0C"/>
    <w:rsid w:val="00263430"/>
    <w:rsid w:val="00263527"/>
    <w:rsid w:val="00263BDC"/>
    <w:rsid w:val="00263FB0"/>
    <w:rsid w:val="0026434B"/>
    <w:rsid w:val="00264BA5"/>
    <w:rsid w:val="0026501E"/>
    <w:rsid w:val="00266637"/>
    <w:rsid w:val="002666B0"/>
    <w:rsid w:val="00266C13"/>
    <w:rsid w:val="00266CEA"/>
    <w:rsid w:val="0026707D"/>
    <w:rsid w:val="00267163"/>
    <w:rsid w:val="0026751A"/>
    <w:rsid w:val="00267C3C"/>
    <w:rsid w:val="00270620"/>
    <w:rsid w:val="0027062B"/>
    <w:rsid w:val="00270847"/>
    <w:rsid w:val="00270DD1"/>
    <w:rsid w:val="002717A3"/>
    <w:rsid w:val="00271843"/>
    <w:rsid w:val="00271CE5"/>
    <w:rsid w:val="0027274E"/>
    <w:rsid w:val="002727EC"/>
    <w:rsid w:val="002730F0"/>
    <w:rsid w:val="00273114"/>
    <w:rsid w:val="00273BF1"/>
    <w:rsid w:val="00273DB3"/>
    <w:rsid w:val="002740CA"/>
    <w:rsid w:val="002745FC"/>
    <w:rsid w:val="00275317"/>
    <w:rsid w:val="002754D3"/>
    <w:rsid w:val="002757FC"/>
    <w:rsid w:val="00275967"/>
    <w:rsid w:val="00275AB0"/>
    <w:rsid w:val="00275B5F"/>
    <w:rsid w:val="00275C83"/>
    <w:rsid w:val="00275D35"/>
    <w:rsid w:val="002760B6"/>
    <w:rsid w:val="002761B7"/>
    <w:rsid w:val="0027685C"/>
    <w:rsid w:val="002768DA"/>
    <w:rsid w:val="00276E3A"/>
    <w:rsid w:val="00277556"/>
    <w:rsid w:val="00277BD7"/>
    <w:rsid w:val="00277C8D"/>
    <w:rsid w:val="00277E57"/>
    <w:rsid w:val="002802F4"/>
    <w:rsid w:val="002802F5"/>
    <w:rsid w:val="00280A03"/>
    <w:rsid w:val="00280F96"/>
    <w:rsid w:val="002813C4"/>
    <w:rsid w:val="00281465"/>
    <w:rsid w:val="00281469"/>
    <w:rsid w:val="00282768"/>
    <w:rsid w:val="0028312B"/>
    <w:rsid w:val="002831AF"/>
    <w:rsid w:val="00283DC7"/>
    <w:rsid w:val="0028446D"/>
    <w:rsid w:val="00284810"/>
    <w:rsid w:val="00285237"/>
    <w:rsid w:val="00285486"/>
    <w:rsid w:val="002858AE"/>
    <w:rsid w:val="00285FCA"/>
    <w:rsid w:val="00286570"/>
    <w:rsid w:val="00286F28"/>
    <w:rsid w:val="0028729B"/>
    <w:rsid w:val="0028766D"/>
    <w:rsid w:val="00287C6B"/>
    <w:rsid w:val="00290645"/>
    <w:rsid w:val="00290C51"/>
    <w:rsid w:val="00290D3A"/>
    <w:rsid w:val="0029137F"/>
    <w:rsid w:val="00291A58"/>
    <w:rsid w:val="002921A9"/>
    <w:rsid w:val="00293677"/>
    <w:rsid w:val="00293ACD"/>
    <w:rsid w:val="00293E75"/>
    <w:rsid w:val="0029414E"/>
    <w:rsid w:val="00294208"/>
    <w:rsid w:val="0029447D"/>
    <w:rsid w:val="00294622"/>
    <w:rsid w:val="00294717"/>
    <w:rsid w:val="00294CA8"/>
    <w:rsid w:val="00294DA7"/>
    <w:rsid w:val="002954BD"/>
    <w:rsid w:val="00295743"/>
    <w:rsid w:val="00295B8C"/>
    <w:rsid w:val="00295E7B"/>
    <w:rsid w:val="002963C7"/>
    <w:rsid w:val="00296E07"/>
    <w:rsid w:val="002970C5"/>
    <w:rsid w:val="00297499"/>
    <w:rsid w:val="00297CBB"/>
    <w:rsid w:val="00297D76"/>
    <w:rsid w:val="002A0242"/>
    <w:rsid w:val="002A0336"/>
    <w:rsid w:val="002A03B8"/>
    <w:rsid w:val="002A07C4"/>
    <w:rsid w:val="002A0E55"/>
    <w:rsid w:val="002A0F17"/>
    <w:rsid w:val="002A14FA"/>
    <w:rsid w:val="002A3A20"/>
    <w:rsid w:val="002A3FAB"/>
    <w:rsid w:val="002A453E"/>
    <w:rsid w:val="002A4ABE"/>
    <w:rsid w:val="002A4B42"/>
    <w:rsid w:val="002A4BB5"/>
    <w:rsid w:val="002A5293"/>
    <w:rsid w:val="002A5617"/>
    <w:rsid w:val="002A58A1"/>
    <w:rsid w:val="002A5A61"/>
    <w:rsid w:val="002A5D01"/>
    <w:rsid w:val="002A6859"/>
    <w:rsid w:val="002A74BF"/>
    <w:rsid w:val="002B003E"/>
    <w:rsid w:val="002B047A"/>
    <w:rsid w:val="002B1076"/>
    <w:rsid w:val="002B14B8"/>
    <w:rsid w:val="002B1D65"/>
    <w:rsid w:val="002B1F83"/>
    <w:rsid w:val="002B21B8"/>
    <w:rsid w:val="002B28CB"/>
    <w:rsid w:val="002B3A65"/>
    <w:rsid w:val="002B3D92"/>
    <w:rsid w:val="002B43CC"/>
    <w:rsid w:val="002B4409"/>
    <w:rsid w:val="002B4837"/>
    <w:rsid w:val="002B4896"/>
    <w:rsid w:val="002B49A3"/>
    <w:rsid w:val="002B503F"/>
    <w:rsid w:val="002B52C9"/>
    <w:rsid w:val="002B5B47"/>
    <w:rsid w:val="002B6CE7"/>
    <w:rsid w:val="002B6DA2"/>
    <w:rsid w:val="002B6EA2"/>
    <w:rsid w:val="002B73C7"/>
    <w:rsid w:val="002B7C8D"/>
    <w:rsid w:val="002B7D11"/>
    <w:rsid w:val="002B7D29"/>
    <w:rsid w:val="002C0832"/>
    <w:rsid w:val="002C1045"/>
    <w:rsid w:val="002C1481"/>
    <w:rsid w:val="002C2036"/>
    <w:rsid w:val="002C2780"/>
    <w:rsid w:val="002C2EDC"/>
    <w:rsid w:val="002C310C"/>
    <w:rsid w:val="002C3786"/>
    <w:rsid w:val="002C4612"/>
    <w:rsid w:val="002C5119"/>
    <w:rsid w:val="002C5E80"/>
    <w:rsid w:val="002C6A97"/>
    <w:rsid w:val="002C6CDE"/>
    <w:rsid w:val="002C6D14"/>
    <w:rsid w:val="002C6E5E"/>
    <w:rsid w:val="002C7486"/>
    <w:rsid w:val="002C7956"/>
    <w:rsid w:val="002D0234"/>
    <w:rsid w:val="002D0BE2"/>
    <w:rsid w:val="002D1A9A"/>
    <w:rsid w:val="002D1C3E"/>
    <w:rsid w:val="002D29E2"/>
    <w:rsid w:val="002D2D35"/>
    <w:rsid w:val="002D2EEF"/>
    <w:rsid w:val="002D324A"/>
    <w:rsid w:val="002D3ACF"/>
    <w:rsid w:val="002D41A1"/>
    <w:rsid w:val="002D4204"/>
    <w:rsid w:val="002D4324"/>
    <w:rsid w:val="002D47C5"/>
    <w:rsid w:val="002D4827"/>
    <w:rsid w:val="002D4C69"/>
    <w:rsid w:val="002D5015"/>
    <w:rsid w:val="002D5877"/>
    <w:rsid w:val="002D5EA6"/>
    <w:rsid w:val="002D6D15"/>
    <w:rsid w:val="002D772B"/>
    <w:rsid w:val="002D77D3"/>
    <w:rsid w:val="002D7919"/>
    <w:rsid w:val="002D7A85"/>
    <w:rsid w:val="002E01B9"/>
    <w:rsid w:val="002E02E0"/>
    <w:rsid w:val="002E02EF"/>
    <w:rsid w:val="002E0CA7"/>
    <w:rsid w:val="002E0E41"/>
    <w:rsid w:val="002E0EE4"/>
    <w:rsid w:val="002E0FB7"/>
    <w:rsid w:val="002E10F0"/>
    <w:rsid w:val="002E13F4"/>
    <w:rsid w:val="002E18CF"/>
    <w:rsid w:val="002E2423"/>
    <w:rsid w:val="002E259A"/>
    <w:rsid w:val="002E25FD"/>
    <w:rsid w:val="002E2618"/>
    <w:rsid w:val="002E3833"/>
    <w:rsid w:val="002E3A26"/>
    <w:rsid w:val="002E43FA"/>
    <w:rsid w:val="002E50CC"/>
    <w:rsid w:val="002E546D"/>
    <w:rsid w:val="002E6561"/>
    <w:rsid w:val="002E6D96"/>
    <w:rsid w:val="002E7709"/>
    <w:rsid w:val="002E7788"/>
    <w:rsid w:val="002E77F7"/>
    <w:rsid w:val="002F060C"/>
    <w:rsid w:val="002F0D94"/>
    <w:rsid w:val="002F0E6F"/>
    <w:rsid w:val="002F14D3"/>
    <w:rsid w:val="002F1551"/>
    <w:rsid w:val="002F1810"/>
    <w:rsid w:val="002F1B74"/>
    <w:rsid w:val="002F2010"/>
    <w:rsid w:val="002F2765"/>
    <w:rsid w:val="002F2900"/>
    <w:rsid w:val="002F2BC4"/>
    <w:rsid w:val="002F3473"/>
    <w:rsid w:val="002F3E3B"/>
    <w:rsid w:val="002F486E"/>
    <w:rsid w:val="002F4B75"/>
    <w:rsid w:val="002F5B39"/>
    <w:rsid w:val="002F5CE1"/>
    <w:rsid w:val="002F6305"/>
    <w:rsid w:val="002F6E8F"/>
    <w:rsid w:val="002F75BE"/>
    <w:rsid w:val="0030038C"/>
    <w:rsid w:val="00300BB7"/>
    <w:rsid w:val="00300CF9"/>
    <w:rsid w:val="00300E9B"/>
    <w:rsid w:val="003017D3"/>
    <w:rsid w:val="00302365"/>
    <w:rsid w:val="003023DD"/>
    <w:rsid w:val="003031FC"/>
    <w:rsid w:val="003043F0"/>
    <w:rsid w:val="00304486"/>
    <w:rsid w:val="00304896"/>
    <w:rsid w:val="003048DD"/>
    <w:rsid w:val="00304C15"/>
    <w:rsid w:val="0030567F"/>
    <w:rsid w:val="00306251"/>
    <w:rsid w:val="0030667C"/>
    <w:rsid w:val="00306762"/>
    <w:rsid w:val="0031017B"/>
    <w:rsid w:val="003101CA"/>
    <w:rsid w:val="003108D6"/>
    <w:rsid w:val="003109CF"/>
    <w:rsid w:val="00310B82"/>
    <w:rsid w:val="00311636"/>
    <w:rsid w:val="0031199B"/>
    <w:rsid w:val="00311CC8"/>
    <w:rsid w:val="00312BE2"/>
    <w:rsid w:val="00312D23"/>
    <w:rsid w:val="00313B00"/>
    <w:rsid w:val="00313D46"/>
    <w:rsid w:val="00313DD0"/>
    <w:rsid w:val="00314129"/>
    <w:rsid w:val="003149D9"/>
    <w:rsid w:val="00315712"/>
    <w:rsid w:val="003157C2"/>
    <w:rsid w:val="00315A6E"/>
    <w:rsid w:val="00315CFA"/>
    <w:rsid w:val="00315E6C"/>
    <w:rsid w:val="003162BA"/>
    <w:rsid w:val="003166E2"/>
    <w:rsid w:val="00316C98"/>
    <w:rsid w:val="00317718"/>
    <w:rsid w:val="0031791D"/>
    <w:rsid w:val="00317C31"/>
    <w:rsid w:val="00321234"/>
    <w:rsid w:val="00321997"/>
    <w:rsid w:val="0032358A"/>
    <w:rsid w:val="00323DBF"/>
    <w:rsid w:val="00324347"/>
    <w:rsid w:val="00324947"/>
    <w:rsid w:val="00324DCC"/>
    <w:rsid w:val="00324F43"/>
    <w:rsid w:val="00325741"/>
    <w:rsid w:val="00325F20"/>
    <w:rsid w:val="00326BA1"/>
    <w:rsid w:val="00326CD4"/>
    <w:rsid w:val="003270B2"/>
    <w:rsid w:val="0032747A"/>
    <w:rsid w:val="003274FB"/>
    <w:rsid w:val="003277D4"/>
    <w:rsid w:val="00327D99"/>
    <w:rsid w:val="00327F06"/>
    <w:rsid w:val="0033011E"/>
    <w:rsid w:val="003307B9"/>
    <w:rsid w:val="003308E0"/>
    <w:rsid w:val="00330A68"/>
    <w:rsid w:val="00330D57"/>
    <w:rsid w:val="00331E8D"/>
    <w:rsid w:val="0033283F"/>
    <w:rsid w:val="0033396D"/>
    <w:rsid w:val="00333B10"/>
    <w:rsid w:val="00333F12"/>
    <w:rsid w:val="00334017"/>
    <w:rsid w:val="0033417B"/>
    <w:rsid w:val="0033469A"/>
    <w:rsid w:val="00336BEB"/>
    <w:rsid w:val="00337C65"/>
    <w:rsid w:val="003401F2"/>
    <w:rsid w:val="00340349"/>
    <w:rsid w:val="00340936"/>
    <w:rsid w:val="00340A04"/>
    <w:rsid w:val="00340CC3"/>
    <w:rsid w:val="0034114F"/>
    <w:rsid w:val="0034127A"/>
    <w:rsid w:val="00341F6F"/>
    <w:rsid w:val="0034233D"/>
    <w:rsid w:val="00342FFA"/>
    <w:rsid w:val="00343B0D"/>
    <w:rsid w:val="00344969"/>
    <w:rsid w:val="00344AF9"/>
    <w:rsid w:val="003453DD"/>
    <w:rsid w:val="00346161"/>
    <w:rsid w:val="003467B0"/>
    <w:rsid w:val="00346D68"/>
    <w:rsid w:val="00347E5A"/>
    <w:rsid w:val="003500D8"/>
    <w:rsid w:val="00350E27"/>
    <w:rsid w:val="003522FF"/>
    <w:rsid w:val="0035245B"/>
    <w:rsid w:val="0035328E"/>
    <w:rsid w:val="00353B14"/>
    <w:rsid w:val="00353D97"/>
    <w:rsid w:val="00353E64"/>
    <w:rsid w:val="00353F64"/>
    <w:rsid w:val="00354031"/>
    <w:rsid w:val="0035403B"/>
    <w:rsid w:val="00354209"/>
    <w:rsid w:val="0035475D"/>
    <w:rsid w:val="00354C85"/>
    <w:rsid w:val="00354FAD"/>
    <w:rsid w:val="00355185"/>
    <w:rsid w:val="00355858"/>
    <w:rsid w:val="0035634D"/>
    <w:rsid w:val="00356937"/>
    <w:rsid w:val="003571FF"/>
    <w:rsid w:val="00357274"/>
    <w:rsid w:val="00357C40"/>
    <w:rsid w:val="00357F4C"/>
    <w:rsid w:val="003605E6"/>
    <w:rsid w:val="003606F5"/>
    <w:rsid w:val="00360F38"/>
    <w:rsid w:val="0036171D"/>
    <w:rsid w:val="00362396"/>
    <w:rsid w:val="003623BD"/>
    <w:rsid w:val="00362B41"/>
    <w:rsid w:val="00362C77"/>
    <w:rsid w:val="00362CD8"/>
    <w:rsid w:val="00363782"/>
    <w:rsid w:val="00363AFA"/>
    <w:rsid w:val="00364D54"/>
    <w:rsid w:val="00365513"/>
    <w:rsid w:val="003659AF"/>
    <w:rsid w:val="00365E55"/>
    <w:rsid w:val="00367799"/>
    <w:rsid w:val="00367AC7"/>
    <w:rsid w:val="00367D81"/>
    <w:rsid w:val="0037039F"/>
    <w:rsid w:val="0037044E"/>
    <w:rsid w:val="003707A6"/>
    <w:rsid w:val="00370AD5"/>
    <w:rsid w:val="0037158A"/>
    <w:rsid w:val="0037195A"/>
    <w:rsid w:val="003719D5"/>
    <w:rsid w:val="00372142"/>
    <w:rsid w:val="00373293"/>
    <w:rsid w:val="00373630"/>
    <w:rsid w:val="0037368E"/>
    <w:rsid w:val="0037416C"/>
    <w:rsid w:val="00374742"/>
    <w:rsid w:val="00374FF7"/>
    <w:rsid w:val="00375405"/>
    <w:rsid w:val="003754A5"/>
    <w:rsid w:val="003755B0"/>
    <w:rsid w:val="00375FBC"/>
    <w:rsid w:val="003760EA"/>
    <w:rsid w:val="00376649"/>
    <w:rsid w:val="00376AD2"/>
    <w:rsid w:val="00376ADF"/>
    <w:rsid w:val="003776B8"/>
    <w:rsid w:val="0037789E"/>
    <w:rsid w:val="003779E8"/>
    <w:rsid w:val="0038015E"/>
    <w:rsid w:val="003804D5"/>
    <w:rsid w:val="00383335"/>
    <w:rsid w:val="00383B69"/>
    <w:rsid w:val="00383F3A"/>
    <w:rsid w:val="0038446D"/>
    <w:rsid w:val="0038514A"/>
    <w:rsid w:val="00385DE0"/>
    <w:rsid w:val="00385E0C"/>
    <w:rsid w:val="00385E5C"/>
    <w:rsid w:val="003862CB"/>
    <w:rsid w:val="003868D4"/>
    <w:rsid w:val="00386B39"/>
    <w:rsid w:val="00386C5A"/>
    <w:rsid w:val="00386F30"/>
    <w:rsid w:val="00387A3A"/>
    <w:rsid w:val="00387B77"/>
    <w:rsid w:val="00387E5C"/>
    <w:rsid w:val="00387F6D"/>
    <w:rsid w:val="00390036"/>
    <w:rsid w:val="00390688"/>
    <w:rsid w:val="00390695"/>
    <w:rsid w:val="003906AE"/>
    <w:rsid w:val="00390CCB"/>
    <w:rsid w:val="003921C9"/>
    <w:rsid w:val="003925BA"/>
    <w:rsid w:val="00392A3B"/>
    <w:rsid w:val="00392CB5"/>
    <w:rsid w:val="00392E91"/>
    <w:rsid w:val="0039339D"/>
    <w:rsid w:val="00393436"/>
    <w:rsid w:val="00393734"/>
    <w:rsid w:val="00393887"/>
    <w:rsid w:val="003947BF"/>
    <w:rsid w:val="00394B43"/>
    <w:rsid w:val="003951F8"/>
    <w:rsid w:val="0039538D"/>
    <w:rsid w:val="0039577B"/>
    <w:rsid w:val="00395E0D"/>
    <w:rsid w:val="00396596"/>
    <w:rsid w:val="00396FAC"/>
    <w:rsid w:val="003971E9"/>
    <w:rsid w:val="0039732A"/>
    <w:rsid w:val="003977C4"/>
    <w:rsid w:val="00397B3B"/>
    <w:rsid w:val="00397CCA"/>
    <w:rsid w:val="00397EB2"/>
    <w:rsid w:val="003A027B"/>
    <w:rsid w:val="003A0612"/>
    <w:rsid w:val="003A07CF"/>
    <w:rsid w:val="003A0D9D"/>
    <w:rsid w:val="003A11A2"/>
    <w:rsid w:val="003A1B11"/>
    <w:rsid w:val="003A1F20"/>
    <w:rsid w:val="003A2437"/>
    <w:rsid w:val="003A2596"/>
    <w:rsid w:val="003A2A78"/>
    <w:rsid w:val="003A3170"/>
    <w:rsid w:val="003A3342"/>
    <w:rsid w:val="003A3666"/>
    <w:rsid w:val="003A3DA4"/>
    <w:rsid w:val="003A438A"/>
    <w:rsid w:val="003A458E"/>
    <w:rsid w:val="003A45CD"/>
    <w:rsid w:val="003A499C"/>
    <w:rsid w:val="003A4A41"/>
    <w:rsid w:val="003A6A29"/>
    <w:rsid w:val="003A6C50"/>
    <w:rsid w:val="003A70D7"/>
    <w:rsid w:val="003A7193"/>
    <w:rsid w:val="003A72CC"/>
    <w:rsid w:val="003A7406"/>
    <w:rsid w:val="003A74AC"/>
    <w:rsid w:val="003A78CE"/>
    <w:rsid w:val="003A7BEC"/>
    <w:rsid w:val="003A7D03"/>
    <w:rsid w:val="003A7D58"/>
    <w:rsid w:val="003B05AD"/>
    <w:rsid w:val="003B070C"/>
    <w:rsid w:val="003B0CD5"/>
    <w:rsid w:val="003B14C7"/>
    <w:rsid w:val="003B1D94"/>
    <w:rsid w:val="003B330E"/>
    <w:rsid w:val="003B49A8"/>
    <w:rsid w:val="003B4A3C"/>
    <w:rsid w:val="003B4C3C"/>
    <w:rsid w:val="003B4CBA"/>
    <w:rsid w:val="003B53DF"/>
    <w:rsid w:val="003B5670"/>
    <w:rsid w:val="003B5D81"/>
    <w:rsid w:val="003B5F05"/>
    <w:rsid w:val="003B66C4"/>
    <w:rsid w:val="003B69D9"/>
    <w:rsid w:val="003B74D9"/>
    <w:rsid w:val="003C079A"/>
    <w:rsid w:val="003C0D75"/>
    <w:rsid w:val="003C109A"/>
    <w:rsid w:val="003C1BE1"/>
    <w:rsid w:val="003C1C69"/>
    <w:rsid w:val="003C1DAA"/>
    <w:rsid w:val="003C20E6"/>
    <w:rsid w:val="003C219B"/>
    <w:rsid w:val="003C2200"/>
    <w:rsid w:val="003C229A"/>
    <w:rsid w:val="003C232D"/>
    <w:rsid w:val="003C34C3"/>
    <w:rsid w:val="003C3E90"/>
    <w:rsid w:val="003C426C"/>
    <w:rsid w:val="003C4BA3"/>
    <w:rsid w:val="003C51CB"/>
    <w:rsid w:val="003C53D6"/>
    <w:rsid w:val="003C5A89"/>
    <w:rsid w:val="003C6798"/>
    <w:rsid w:val="003C6EC9"/>
    <w:rsid w:val="003C706A"/>
    <w:rsid w:val="003C75A8"/>
    <w:rsid w:val="003C764F"/>
    <w:rsid w:val="003C7EF9"/>
    <w:rsid w:val="003D09D4"/>
    <w:rsid w:val="003D0B74"/>
    <w:rsid w:val="003D0C44"/>
    <w:rsid w:val="003D13D9"/>
    <w:rsid w:val="003D1413"/>
    <w:rsid w:val="003D1A34"/>
    <w:rsid w:val="003D32FB"/>
    <w:rsid w:val="003D3966"/>
    <w:rsid w:val="003D3D66"/>
    <w:rsid w:val="003D428B"/>
    <w:rsid w:val="003D44D9"/>
    <w:rsid w:val="003D46F6"/>
    <w:rsid w:val="003D4A4B"/>
    <w:rsid w:val="003D4D8E"/>
    <w:rsid w:val="003D503D"/>
    <w:rsid w:val="003D60CB"/>
    <w:rsid w:val="003D6106"/>
    <w:rsid w:val="003D68B0"/>
    <w:rsid w:val="003D6E42"/>
    <w:rsid w:val="003D73EF"/>
    <w:rsid w:val="003E0D91"/>
    <w:rsid w:val="003E1693"/>
    <w:rsid w:val="003E1F08"/>
    <w:rsid w:val="003E3356"/>
    <w:rsid w:val="003E3737"/>
    <w:rsid w:val="003E47AD"/>
    <w:rsid w:val="003E5041"/>
    <w:rsid w:val="003E53CA"/>
    <w:rsid w:val="003E5C67"/>
    <w:rsid w:val="003E5D9A"/>
    <w:rsid w:val="003E5F6B"/>
    <w:rsid w:val="003E625B"/>
    <w:rsid w:val="003E7473"/>
    <w:rsid w:val="003E7587"/>
    <w:rsid w:val="003F0274"/>
    <w:rsid w:val="003F0449"/>
    <w:rsid w:val="003F0843"/>
    <w:rsid w:val="003F0D1C"/>
    <w:rsid w:val="003F0E71"/>
    <w:rsid w:val="003F136A"/>
    <w:rsid w:val="003F2451"/>
    <w:rsid w:val="003F2F87"/>
    <w:rsid w:val="003F3146"/>
    <w:rsid w:val="003F3574"/>
    <w:rsid w:val="003F3629"/>
    <w:rsid w:val="003F39D9"/>
    <w:rsid w:val="003F4444"/>
    <w:rsid w:val="003F4BBF"/>
    <w:rsid w:val="003F4C47"/>
    <w:rsid w:val="003F5665"/>
    <w:rsid w:val="003F5BBB"/>
    <w:rsid w:val="003F6071"/>
    <w:rsid w:val="003F6954"/>
    <w:rsid w:val="003F7625"/>
    <w:rsid w:val="003F762F"/>
    <w:rsid w:val="003F784E"/>
    <w:rsid w:val="004004F5"/>
    <w:rsid w:val="004005E3"/>
    <w:rsid w:val="00400A1E"/>
    <w:rsid w:val="004014FE"/>
    <w:rsid w:val="0040199F"/>
    <w:rsid w:val="00402EC4"/>
    <w:rsid w:val="00403BA9"/>
    <w:rsid w:val="00404394"/>
    <w:rsid w:val="00405585"/>
    <w:rsid w:val="00406121"/>
    <w:rsid w:val="004064CD"/>
    <w:rsid w:val="0040661F"/>
    <w:rsid w:val="004068B1"/>
    <w:rsid w:val="00406C48"/>
    <w:rsid w:val="00406D0F"/>
    <w:rsid w:val="004072FB"/>
    <w:rsid w:val="00410ABD"/>
    <w:rsid w:val="0041118F"/>
    <w:rsid w:val="00411371"/>
    <w:rsid w:val="004122C3"/>
    <w:rsid w:val="00412B78"/>
    <w:rsid w:val="00412C12"/>
    <w:rsid w:val="00413105"/>
    <w:rsid w:val="00413839"/>
    <w:rsid w:val="0041394D"/>
    <w:rsid w:val="00413DA3"/>
    <w:rsid w:val="00413ECB"/>
    <w:rsid w:val="00414164"/>
    <w:rsid w:val="0041458C"/>
    <w:rsid w:val="004150BA"/>
    <w:rsid w:val="00415350"/>
    <w:rsid w:val="00415F14"/>
    <w:rsid w:val="00416AFB"/>
    <w:rsid w:val="00416D9F"/>
    <w:rsid w:val="004175E6"/>
    <w:rsid w:val="004176D9"/>
    <w:rsid w:val="004205F4"/>
    <w:rsid w:val="00420654"/>
    <w:rsid w:val="00420672"/>
    <w:rsid w:val="004208BE"/>
    <w:rsid w:val="00420976"/>
    <w:rsid w:val="00420C01"/>
    <w:rsid w:val="00421A3D"/>
    <w:rsid w:val="0042258B"/>
    <w:rsid w:val="004236DD"/>
    <w:rsid w:val="00423AB4"/>
    <w:rsid w:val="0042431D"/>
    <w:rsid w:val="004245DC"/>
    <w:rsid w:val="0042595D"/>
    <w:rsid w:val="00425AFA"/>
    <w:rsid w:val="00425E96"/>
    <w:rsid w:val="0042631D"/>
    <w:rsid w:val="00426737"/>
    <w:rsid w:val="00426EEF"/>
    <w:rsid w:val="0042715A"/>
    <w:rsid w:val="00427595"/>
    <w:rsid w:val="00427CDE"/>
    <w:rsid w:val="004300D8"/>
    <w:rsid w:val="004300F7"/>
    <w:rsid w:val="004304B9"/>
    <w:rsid w:val="00430662"/>
    <w:rsid w:val="0043082C"/>
    <w:rsid w:val="00431498"/>
    <w:rsid w:val="00431820"/>
    <w:rsid w:val="0043215E"/>
    <w:rsid w:val="004325ED"/>
    <w:rsid w:val="0043308D"/>
    <w:rsid w:val="004338DB"/>
    <w:rsid w:val="00433918"/>
    <w:rsid w:val="0043465C"/>
    <w:rsid w:val="0043469A"/>
    <w:rsid w:val="004354F9"/>
    <w:rsid w:val="00435657"/>
    <w:rsid w:val="004364FF"/>
    <w:rsid w:val="00436615"/>
    <w:rsid w:val="004374E5"/>
    <w:rsid w:val="00437F36"/>
    <w:rsid w:val="00437F70"/>
    <w:rsid w:val="00440003"/>
    <w:rsid w:val="00440D68"/>
    <w:rsid w:val="00440DD1"/>
    <w:rsid w:val="004415F2"/>
    <w:rsid w:val="004425BF"/>
    <w:rsid w:val="00442F9B"/>
    <w:rsid w:val="00443030"/>
    <w:rsid w:val="00443972"/>
    <w:rsid w:val="004439CE"/>
    <w:rsid w:val="00443A42"/>
    <w:rsid w:val="00443D72"/>
    <w:rsid w:val="00444329"/>
    <w:rsid w:val="00444542"/>
    <w:rsid w:val="00444B13"/>
    <w:rsid w:val="0044546E"/>
    <w:rsid w:val="0044599E"/>
    <w:rsid w:val="00445C34"/>
    <w:rsid w:val="00445CFB"/>
    <w:rsid w:val="00447816"/>
    <w:rsid w:val="00447869"/>
    <w:rsid w:val="00450A6E"/>
    <w:rsid w:val="00450AC7"/>
    <w:rsid w:val="00450E74"/>
    <w:rsid w:val="004510FF"/>
    <w:rsid w:val="00451A65"/>
    <w:rsid w:val="00451B7C"/>
    <w:rsid w:val="004522E2"/>
    <w:rsid w:val="00452BCD"/>
    <w:rsid w:val="004542AB"/>
    <w:rsid w:val="004543CE"/>
    <w:rsid w:val="00454E08"/>
    <w:rsid w:val="00454E7C"/>
    <w:rsid w:val="00454E8F"/>
    <w:rsid w:val="00455589"/>
    <w:rsid w:val="00455768"/>
    <w:rsid w:val="0045668A"/>
    <w:rsid w:val="00456837"/>
    <w:rsid w:val="004569C3"/>
    <w:rsid w:val="004569EC"/>
    <w:rsid w:val="004571AB"/>
    <w:rsid w:val="004577DC"/>
    <w:rsid w:val="00457CD4"/>
    <w:rsid w:val="00460327"/>
    <w:rsid w:val="00460446"/>
    <w:rsid w:val="00460655"/>
    <w:rsid w:val="00460B5A"/>
    <w:rsid w:val="0046106C"/>
    <w:rsid w:val="00461237"/>
    <w:rsid w:val="004618F5"/>
    <w:rsid w:val="00461D4C"/>
    <w:rsid w:val="004623D4"/>
    <w:rsid w:val="00463CE4"/>
    <w:rsid w:val="00463CF2"/>
    <w:rsid w:val="004640B2"/>
    <w:rsid w:val="004642C9"/>
    <w:rsid w:val="0046443D"/>
    <w:rsid w:val="00464B89"/>
    <w:rsid w:val="0046522C"/>
    <w:rsid w:val="004659AB"/>
    <w:rsid w:val="0046646A"/>
    <w:rsid w:val="00466A7D"/>
    <w:rsid w:val="00466E73"/>
    <w:rsid w:val="00466EB5"/>
    <w:rsid w:val="004674EA"/>
    <w:rsid w:val="0046751C"/>
    <w:rsid w:val="004679B0"/>
    <w:rsid w:val="00467BA4"/>
    <w:rsid w:val="00467C20"/>
    <w:rsid w:val="004704AF"/>
    <w:rsid w:val="00470D09"/>
    <w:rsid w:val="00470DE5"/>
    <w:rsid w:val="004710D8"/>
    <w:rsid w:val="004710E9"/>
    <w:rsid w:val="0047187C"/>
    <w:rsid w:val="00471E49"/>
    <w:rsid w:val="00471E51"/>
    <w:rsid w:val="00472A31"/>
    <w:rsid w:val="00472D00"/>
    <w:rsid w:val="00473291"/>
    <w:rsid w:val="00473FDF"/>
    <w:rsid w:val="00474055"/>
    <w:rsid w:val="004740D1"/>
    <w:rsid w:val="0047419C"/>
    <w:rsid w:val="0047493A"/>
    <w:rsid w:val="004749F2"/>
    <w:rsid w:val="00474CD7"/>
    <w:rsid w:val="00476327"/>
    <w:rsid w:val="00476555"/>
    <w:rsid w:val="004768DA"/>
    <w:rsid w:val="004770B3"/>
    <w:rsid w:val="004773B1"/>
    <w:rsid w:val="00477AF9"/>
    <w:rsid w:val="00477B37"/>
    <w:rsid w:val="00480D67"/>
    <w:rsid w:val="004815FD"/>
    <w:rsid w:val="0048173D"/>
    <w:rsid w:val="00481D98"/>
    <w:rsid w:val="00482D2C"/>
    <w:rsid w:val="00483077"/>
    <w:rsid w:val="004832C0"/>
    <w:rsid w:val="00483A55"/>
    <w:rsid w:val="00483F6E"/>
    <w:rsid w:val="004843A0"/>
    <w:rsid w:val="004843AB"/>
    <w:rsid w:val="004848AF"/>
    <w:rsid w:val="0048567A"/>
    <w:rsid w:val="00485D32"/>
    <w:rsid w:val="00486411"/>
    <w:rsid w:val="00486516"/>
    <w:rsid w:val="0048684B"/>
    <w:rsid w:val="004868FF"/>
    <w:rsid w:val="004874E2"/>
    <w:rsid w:val="00487F48"/>
    <w:rsid w:val="00487FF0"/>
    <w:rsid w:val="0049004E"/>
    <w:rsid w:val="004900DB"/>
    <w:rsid w:val="0049036B"/>
    <w:rsid w:val="00490971"/>
    <w:rsid w:val="00491074"/>
    <w:rsid w:val="00491B64"/>
    <w:rsid w:val="00491E6D"/>
    <w:rsid w:val="004922C7"/>
    <w:rsid w:val="0049245C"/>
    <w:rsid w:val="004928E7"/>
    <w:rsid w:val="00492B5E"/>
    <w:rsid w:val="00492BFB"/>
    <w:rsid w:val="00492E2F"/>
    <w:rsid w:val="00493346"/>
    <w:rsid w:val="00493966"/>
    <w:rsid w:val="00494055"/>
    <w:rsid w:val="004947DD"/>
    <w:rsid w:val="00494987"/>
    <w:rsid w:val="00495BA6"/>
    <w:rsid w:val="0049626D"/>
    <w:rsid w:val="004965BE"/>
    <w:rsid w:val="00496AD2"/>
    <w:rsid w:val="00496C2A"/>
    <w:rsid w:val="00496E4D"/>
    <w:rsid w:val="00497969"/>
    <w:rsid w:val="004A04B6"/>
    <w:rsid w:val="004A125C"/>
    <w:rsid w:val="004A12A1"/>
    <w:rsid w:val="004A15E3"/>
    <w:rsid w:val="004A164C"/>
    <w:rsid w:val="004A1C22"/>
    <w:rsid w:val="004A1D47"/>
    <w:rsid w:val="004A244A"/>
    <w:rsid w:val="004A2BF4"/>
    <w:rsid w:val="004A39D2"/>
    <w:rsid w:val="004A3EA7"/>
    <w:rsid w:val="004A3EB2"/>
    <w:rsid w:val="004A3EEB"/>
    <w:rsid w:val="004A3EED"/>
    <w:rsid w:val="004A401B"/>
    <w:rsid w:val="004A40EF"/>
    <w:rsid w:val="004A40F5"/>
    <w:rsid w:val="004A4180"/>
    <w:rsid w:val="004A41F0"/>
    <w:rsid w:val="004A4A6F"/>
    <w:rsid w:val="004A5EFE"/>
    <w:rsid w:val="004A5F59"/>
    <w:rsid w:val="004A6903"/>
    <w:rsid w:val="004A6CBC"/>
    <w:rsid w:val="004A71A1"/>
    <w:rsid w:val="004A79BD"/>
    <w:rsid w:val="004B04C4"/>
    <w:rsid w:val="004B069B"/>
    <w:rsid w:val="004B15CD"/>
    <w:rsid w:val="004B252C"/>
    <w:rsid w:val="004B2F1F"/>
    <w:rsid w:val="004B3935"/>
    <w:rsid w:val="004B3B4A"/>
    <w:rsid w:val="004B40E5"/>
    <w:rsid w:val="004B4576"/>
    <w:rsid w:val="004B480D"/>
    <w:rsid w:val="004B4F7C"/>
    <w:rsid w:val="004B509E"/>
    <w:rsid w:val="004B5162"/>
    <w:rsid w:val="004B73F3"/>
    <w:rsid w:val="004B7BD0"/>
    <w:rsid w:val="004B7F2A"/>
    <w:rsid w:val="004B7F99"/>
    <w:rsid w:val="004C07FB"/>
    <w:rsid w:val="004C1298"/>
    <w:rsid w:val="004C1774"/>
    <w:rsid w:val="004C20F4"/>
    <w:rsid w:val="004C2252"/>
    <w:rsid w:val="004C2816"/>
    <w:rsid w:val="004C29F0"/>
    <w:rsid w:val="004C34B0"/>
    <w:rsid w:val="004C3555"/>
    <w:rsid w:val="004C3EEC"/>
    <w:rsid w:val="004C442B"/>
    <w:rsid w:val="004C4D3D"/>
    <w:rsid w:val="004C4FD8"/>
    <w:rsid w:val="004C5374"/>
    <w:rsid w:val="004C5915"/>
    <w:rsid w:val="004C5B6D"/>
    <w:rsid w:val="004C5BD4"/>
    <w:rsid w:val="004C61E9"/>
    <w:rsid w:val="004C694A"/>
    <w:rsid w:val="004C6B6D"/>
    <w:rsid w:val="004C74F1"/>
    <w:rsid w:val="004C76A7"/>
    <w:rsid w:val="004C7DDF"/>
    <w:rsid w:val="004C7FBD"/>
    <w:rsid w:val="004D010E"/>
    <w:rsid w:val="004D060C"/>
    <w:rsid w:val="004D0F41"/>
    <w:rsid w:val="004D1417"/>
    <w:rsid w:val="004D1498"/>
    <w:rsid w:val="004D1F75"/>
    <w:rsid w:val="004D2465"/>
    <w:rsid w:val="004D25B6"/>
    <w:rsid w:val="004D3390"/>
    <w:rsid w:val="004D3AD8"/>
    <w:rsid w:val="004D3B26"/>
    <w:rsid w:val="004D3C9B"/>
    <w:rsid w:val="004D3CED"/>
    <w:rsid w:val="004D3E7D"/>
    <w:rsid w:val="004D3F3D"/>
    <w:rsid w:val="004D43AC"/>
    <w:rsid w:val="004D4CFD"/>
    <w:rsid w:val="004D5144"/>
    <w:rsid w:val="004D5610"/>
    <w:rsid w:val="004D628B"/>
    <w:rsid w:val="004D74BA"/>
    <w:rsid w:val="004D7D39"/>
    <w:rsid w:val="004D7EED"/>
    <w:rsid w:val="004E004D"/>
    <w:rsid w:val="004E00BE"/>
    <w:rsid w:val="004E0180"/>
    <w:rsid w:val="004E0216"/>
    <w:rsid w:val="004E0B02"/>
    <w:rsid w:val="004E0EA7"/>
    <w:rsid w:val="004E1341"/>
    <w:rsid w:val="004E1D5D"/>
    <w:rsid w:val="004E2607"/>
    <w:rsid w:val="004E27B9"/>
    <w:rsid w:val="004E28B4"/>
    <w:rsid w:val="004E2ABB"/>
    <w:rsid w:val="004E2B4D"/>
    <w:rsid w:val="004E2CC4"/>
    <w:rsid w:val="004E3549"/>
    <w:rsid w:val="004E4A5F"/>
    <w:rsid w:val="004E50B4"/>
    <w:rsid w:val="004E5A62"/>
    <w:rsid w:val="004E5BB9"/>
    <w:rsid w:val="004E6720"/>
    <w:rsid w:val="004E689B"/>
    <w:rsid w:val="004E68BF"/>
    <w:rsid w:val="004E6968"/>
    <w:rsid w:val="004E696D"/>
    <w:rsid w:val="004E7049"/>
    <w:rsid w:val="004E7E47"/>
    <w:rsid w:val="004F08CE"/>
    <w:rsid w:val="004F0A3A"/>
    <w:rsid w:val="004F0FDE"/>
    <w:rsid w:val="004F2AC3"/>
    <w:rsid w:val="004F2BA3"/>
    <w:rsid w:val="004F2D7B"/>
    <w:rsid w:val="004F30A4"/>
    <w:rsid w:val="004F3620"/>
    <w:rsid w:val="004F3D22"/>
    <w:rsid w:val="004F3EAE"/>
    <w:rsid w:val="004F4331"/>
    <w:rsid w:val="004F4BB5"/>
    <w:rsid w:val="004F56BA"/>
    <w:rsid w:val="004F600A"/>
    <w:rsid w:val="004F6C54"/>
    <w:rsid w:val="004F74D4"/>
    <w:rsid w:val="004F7F2E"/>
    <w:rsid w:val="00500DC2"/>
    <w:rsid w:val="00500E1A"/>
    <w:rsid w:val="00501261"/>
    <w:rsid w:val="0050195B"/>
    <w:rsid w:val="00501CA5"/>
    <w:rsid w:val="00502436"/>
    <w:rsid w:val="005033E7"/>
    <w:rsid w:val="005037E1"/>
    <w:rsid w:val="005037F6"/>
    <w:rsid w:val="0050396F"/>
    <w:rsid w:val="00503D5B"/>
    <w:rsid w:val="005044A9"/>
    <w:rsid w:val="00504AF3"/>
    <w:rsid w:val="00504CA6"/>
    <w:rsid w:val="00505BFF"/>
    <w:rsid w:val="00506C8F"/>
    <w:rsid w:val="00507ED7"/>
    <w:rsid w:val="005108C7"/>
    <w:rsid w:val="00510E6C"/>
    <w:rsid w:val="00512014"/>
    <w:rsid w:val="005124F8"/>
    <w:rsid w:val="00513059"/>
    <w:rsid w:val="005137D5"/>
    <w:rsid w:val="00513DA8"/>
    <w:rsid w:val="00513E12"/>
    <w:rsid w:val="00514636"/>
    <w:rsid w:val="00515135"/>
    <w:rsid w:val="0051706C"/>
    <w:rsid w:val="00517122"/>
    <w:rsid w:val="0052053A"/>
    <w:rsid w:val="00520686"/>
    <w:rsid w:val="00520CB0"/>
    <w:rsid w:val="0052136A"/>
    <w:rsid w:val="00521A27"/>
    <w:rsid w:val="00521C0B"/>
    <w:rsid w:val="00521E70"/>
    <w:rsid w:val="00522086"/>
    <w:rsid w:val="00522428"/>
    <w:rsid w:val="005224B8"/>
    <w:rsid w:val="005235F4"/>
    <w:rsid w:val="005239CE"/>
    <w:rsid w:val="00523A6E"/>
    <w:rsid w:val="00523B37"/>
    <w:rsid w:val="00524E9B"/>
    <w:rsid w:val="00525FF8"/>
    <w:rsid w:val="005265BD"/>
    <w:rsid w:val="00526B4B"/>
    <w:rsid w:val="005275D3"/>
    <w:rsid w:val="00527A3D"/>
    <w:rsid w:val="00527DFD"/>
    <w:rsid w:val="00527FE5"/>
    <w:rsid w:val="005305E7"/>
    <w:rsid w:val="00530B00"/>
    <w:rsid w:val="00530B51"/>
    <w:rsid w:val="00530F14"/>
    <w:rsid w:val="00531809"/>
    <w:rsid w:val="005318EC"/>
    <w:rsid w:val="00531F80"/>
    <w:rsid w:val="005329E6"/>
    <w:rsid w:val="00532DBB"/>
    <w:rsid w:val="0053330B"/>
    <w:rsid w:val="00533E53"/>
    <w:rsid w:val="005342E3"/>
    <w:rsid w:val="0053435C"/>
    <w:rsid w:val="005344AA"/>
    <w:rsid w:val="0053468E"/>
    <w:rsid w:val="00534DC6"/>
    <w:rsid w:val="005354C2"/>
    <w:rsid w:val="005365EC"/>
    <w:rsid w:val="0053667A"/>
    <w:rsid w:val="00536942"/>
    <w:rsid w:val="00536AEB"/>
    <w:rsid w:val="00536E5B"/>
    <w:rsid w:val="005375F1"/>
    <w:rsid w:val="00537E03"/>
    <w:rsid w:val="00540925"/>
    <w:rsid w:val="00540BAB"/>
    <w:rsid w:val="0054155E"/>
    <w:rsid w:val="005415CC"/>
    <w:rsid w:val="0054165E"/>
    <w:rsid w:val="0054183B"/>
    <w:rsid w:val="0054205B"/>
    <w:rsid w:val="005422C5"/>
    <w:rsid w:val="00542C65"/>
    <w:rsid w:val="0054346C"/>
    <w:rsid w:val="00543D57"/>
    <w:rsid w:val="00544C9A"/>
    <w:rsid w:val="00544D0D"/>
    <w:rsid w:val="005452A7"/>
    <w:rsid w:val="005455A5"/>
    <w:rsid w:val="0054564E"/>
    <w:rsid w:val="00545D2D"/>
    <w:rsid w:val="00547303"/>
    <w:rsid w:val="00547CA1"/>
    <w:rsid w:val="005504AE"/>
    <w:rsid w:val="00551467"/>
    <w:rsid w:val="005514FD"/>
    <w:rsid w:val="0055171B"/>
    <w:rsid w:val="00551937"/>
    <w:rsid w:val="005529AA"/>
    <w:rsid w:val="00552CE3"/>
    <w:rsid w:val="00552D70"/>
    <w:rsid w:val="005535DD"/>
    <w:rsid w:val="00553911"/>
    <w:rsid w:val="005539F7"/>
    <w:rsid w:val="00553D82"/>
    <w:rsid w:val="005542F1"/>
    <w:rsid w:val="005543C3"/>
    <w:rsid w:val="00555C25"/>
    <w:rsid w:val="00555C75"/>
    <w:rsid w:val="00555CF7"/>
    <w:rsid w:val="00556ADA"/>
    <w:rsid w:val="00556C2F"/>
    <w:rsid w:val="00556FDE"/>
    <w:rsid w:val="00557736"/>
    <w:rsid w:val="00557AE7"/>
    <w:rsid w:val="00557AE9"/>
    <w:rsid w:val="00560243"/>
    <w:rsid w:val="0056034D"/>
    <w:rsid w:val="00560671"/>
    <w:rsid w:val="00560894"/>
    <w:rsid w:val="00560D99"/>
    <w:rsid w:val="00561073"/>
    <w:rsid w:val="0056123C"/>
    <w:rsid w:val="00561273"/>
    <w:rsid w:val="0056129F"/>
    <w:rsid w:val="005612A8"/>
    <w:rsid w:val="00561960"/>
    <w:rsid w:val="00561A31"/>
    <w:rsid w:val="005622B6"/>
    <w:rsid w:val="005628B6"/>
    <w:rsid w:val="00563110"/>
    <w:rsid w:val="005634A2"/>
    <w:rsid w:val="00563685"/>
    <w:rsid w:val="00563693"/>
    <w:rsid w:val="005646D0"/>
    <w:rsid w:val="0056534B"/>
    <w:rsid w:val="005659BB"/>
    <w:rsid w:val="00565CE6"/>
    <w:rsid w:val="0056659A"/>
    <w:rsid w:val="005672BF"/>
    <w:rsid w:val="0056773A"/>
    <w:rsid w:val="00567D94"/>
    <w:rsid w:val="0057064F"/>
    <w:rsid w:val="00570911"/>
    <w:rsid w:val="00570A04"/>
    <w:rsid w:val="00570F28"/>
    <w:rsid w:val="00571B6F"/>
    <w:rsid w:val="00571BF5"/>
    <w:rsid w:val="0057245C"/>
    <w:rsid w:val="005724C0"/>
    <w:rsid w:val="0057254C"/>
    <w:rsid w:val="0057257F"/>
    <w:rsid w:val="005727BB"/>
    <w:rsid w:val="005727F4"/>
    <w:rsid w:val="00572B1C"/>
    <w:rsid w:val="00572F27"/>
    <w:rsid w:val="005731F0"/>
    <w:rsid w:val="00573D26"/>
    <w:rsid w:val="00573E0A"/>
    <w:rsid w:val="005741AB"/>
    <w:rsid w:val="005745F4"/>
    <w:rsid w:val="00574A7A"/>
    <w:rsid w:val="0057555E"/>
    <w:rsid w:val="00575CC0"/>
    <w:rsid w:val="00575D95"/>
    <w:rsid w:val="00576518"/>
    <w:rsid w:val="0057665E"/>
    <w:rsid w:val="0057666B"/>
    <w:rsid w:val="00576EEE"/>
    <w:rsid w:val="00576F78"/>
    <w:rsid w:val="005772F7"/>
    <w:rsid w:val="00580BC0"/>
    <w:rsid w:val="0058109C"/>
    <w:rsid w:val="00581E2D"/>
    <w:rsid w:val="00582051"/>
    <w:rsid w:val="0058210B"/>
    <w:rsid w:val="0058299C"/>
    <w:rsid w:val="00583007"/>
    <w:rsid w:val="0058339C"/>
    <w:rsid w:val="00583420"/>
    <w:rsid w:val="00583EEC"/>
    <w:rsid w:val="00583F36"/>
    <w:rsid w:val="0058441E"/>
    <w:rsid w:val="00585398"/>
    <w:rsid w:val="00586B9F"/>
    <w:rsid w:val="00591200"/>
    <w:rsid w:val="005917FC"/>
    <w:rsid w:val="00591AD2"/>
    <w:rsid w:val="005929F1"/>
    <w:rsid w:val="00592F60"/>
    <w:rsid w:val="005936AC"/>
    <w:rsid w:val="00593C37"/>
    <w:rsid w:val="00594962"/>
    <w:rsid w:val="00595B47"/>
    <w:rsid w:val="00595FF2"/>
    <w:rsid w:val="00596B80"/>
    <w:rsid w:val="005A0337"/>
    <w:rsid w:val="005A05C7"/>
    <w:rsid w:val="005A0691"/>
    <w:rsid w:val="005A0CD1"/>
    <w:rsid w:val="005A1224"/>
    <w:rsid w:val="005A18F9"/>
    <w:rsid w:val="005A200C"/>
    <w:rsid w:val="005A2025"/>
    <w:rsid w:val="005A253A"/>
    <w:rsid w:val="005A25D1"/>
    <w:rsid w:val="005A2827"/>
    <w:rsid w:val="005A283E"/>
    <w:rsid w:val="005A2A44"/>
    <w:rsid w:val="005A2D56"/>
    <w:rsid w:val="005A2EC7"/>
    <w:rsid w:val="005A329E"/>
    <w:rsid w:val="005A36E3"/>
    <w:rsid w:val="005A3C01"/>
    <w:rsid w:val="005A425E"/>
    <w:rsid w:val="005A4501"/>
    <w:rsid w:val="005A464C"/>
    <w:rsid w:val="005A47ED"/>
    <w:rsid w:val="005A4AF7"/>
    <w:rsid w:val="005A4FD8"/>
    <w:rsid w:val="005A585F"/>
    <w:rsid w:val="005A5DF9"/>
    <w:rsid w:val="005A644A"/>
    <w:rsid w:val="005A6601"/>
    <w:rsid w:val="005A6C01"/>
    <w:rsid w:val="005A739C"/>
    <w:rsid w:val="005A73AA"/>
    <w:rsid w:val="005A746D"/>
    <w:rsid w:val="005A7DC5"/>
    <w:rsid w:val="005A7DC8"/>
    <w:rsid w:val="005B022B"/>
    <w:rsid w:val="005B0CD7"/>
    <w:rsid w:val="005B0CDC"/>
    <w:rsid w:val="005B0F52"/>
    <w:rsid w:val="005B0FC8"/>
    <w:rsid w:val="005B1303"/>
    <w:rsid w:val="005B1AA5"/>
    <w:rsid w:val="005B1CBE"/>
    <w:rsid w:val="005B2475"/>
    <w:rsid w:val="005B254D"/>
    <w:rsid w:val="005B29A7"/>
    <w:rsid w:val="005B2B81"/>
    <w:rsid w:val="005B2D80"/>
    <w:rsid w:val="005B2EDB"/>
    <w:rsid w:val="005B3D08"/>
    <w:rsid w:val="005B3E56"/>
    <w:rsid w:val="005B462A"/>
    <w:rsid w:val="005B4D35"/>
    <w:rsid w:val="005B5158"/>
    <w:rsid w:val="005B5429"/>
    <w:rsid w:val="005B55FF"/>
    <w:rsid w:val="005B59E5"/>
    <w:rsid w:val="005B64FE"/>
    <w:rsid w:val="005B6B68"/>
    <w:rsid w:val="005B6D8C"/>
    <w:rsid w:val="005B7373"/>
    <w:rsid w:val="005B7506"/>
    <w:rsid w:val="005B75CA"/>
    <w:rsid w:val="005B78C6"/>
    <w:rsid w:val="005B7B27"/>
    <w:rsid w:val="005B7CA4"/>
    <w:rsid w:val="005B7CEB"/>
    <w:rsid w:val="005C0180"/>
    <w:rsid w:val="005C089C"/>
    <w:rsid w:val="005C0C82"/>
    <w:rsid w:val="005C0CAB"/>
    <w:rsid w:val="005C1600"/>
    <w:rsid w:val="005C268C"/>
    <w:rsid w:val="005C44F1"/>
    <w:rsid w:val="005C4685"/>
    <w:rsid w:val="005C4810"/>
    <w:rsid w:val="005C4890"/>
    <w:rsid w:val="005C4899"/>
    <w:rsid w:val="005C4CB3"/>
    <w:rsid w:val="005C5242"/>
    <w:rsid w:val="005C5450"/>
    <w:rsid w:val="005C5689"/>
    <w:rsid w:val="005C5CE4"/>
    <w:rsid w:val="005C5FA6"/>
    <w:rsid w:val="005C60FD"/>
    <w:rsid w:val="005C639D"/>
    <w:rsid w:val="005C646C"/>
    <w:rsid w:val="005C655C"/>
    <w:rsid w:val="005C65E0"/>
    <w:rsid w:val="005C6A0B"/>
    <w:rsid w:val="005C79A8"/>
    <w:rsid w:val="005C7AF5"/>
    <w:rsid w:val="005C7C67"/>
    <w:rsid w:val="005C7C87"/>
    <w:rsid w:val="005D031B"/>
    <w:rsid w:val="005D04D7"/>
    <w:rsid w:val="005D0E74"/>
    <w:rsid w:val="005D0EA0"/>
    <w:rsid w:val="005D1AFC"/>
    <w:rsid w:val="005D2371"/>
    <w:rsid w:val="005D2653"/>
    <w:rsid w:val="005D2730"/>
    <w:rsid w:val="005D27B2"/>
    <w:rsid w:val="005D2BD6"/>
    <w:rsid w:val="005D47C2"/>
    <w:rsid w:val="005D48BE"/>
    <w:rsid w:val="005D4FA9"/>
    <w:rsid w:val="005D511E"/>
    <w:rsid w:val="005D5138"/>
    <w:rsid w:val="005D58DF"/>
    <w:rsid w:val="005D627B"/>
    <w:rsid w:val="005D775A"/>
    <w:rsid w:val="005D7802"/>
    <w:rsid w:val="005D7E13"/>
    <w:rsid w:val="005E0383"/>
    <w:rsid w:val="005E0EF4"/>
    <w:rsid w:val="005E0FAE"/>
    <w:rsid w:val="005E1414"/>
    <w:rsid w:val="005E14A6"/>
    <w:rsid w:val="005E1E49"/>
    <w:rsid w:val="005E210D"/>
    <w:rsid w:val="005E239C"/>
    <w:rsid w:val="005E2667"/>
    <w:rsid w:val="005E28D3"/>
    <w:rsid w:val="005E36B7"/>
    <w:rsid w:val="005E383D"/>
    <w:rsid w:val="005E3AD6"/>
    <w:rsid w:val="005E3BF9"/>
    <w:rsid w:val="005E3D0B"/>
    <w:rsid w:val="005E42BC"/>
    <w:rsid w:val="005E42D4"/>
    <w:rsid w:val="005E4E09"/>
    <w:rsid w:val="005E5459"/>
    <w:rsid w:val="005E5BE0"/>
    <w:rsid w:val="005E6AFF"/>
    <w:rsid w:val="005E7058"/>
    <w:rsid w:val="005E7694"/>
    <w:rsid w:val="005F0434"/>
    <w:rsid w:val="005F090D"/>
    <w:rsid w:val="005F09D4"/>
    <w:rsid w:val="005F0B18"/>
    <w:rsid w:val="005F0B54"/>
    <w:rsid w:val="005F0C87"/>
    <w:rsid w:val="005F0CB3"/>
    <w:rsid w:val="005F1528"/>
    <w:rsid w:val="005F1592"/>
    <w:rsid w:val="005F2C0D"/>
    <w:rsid w:val="005F30BF"/>
    <w:rsid w:val="005F3E48"/>
    <w:rsid w:val="005F3EF6"/>
    <w:rsid w:val="005F41F8"/>
    <w:rsid w:val="005F47C7"/>
    <w:rsid w:val="005F5485"/>
    <w:rsid w:val="005F65E2"/>
    <w:rsid w:val="005F6BAE"/>
    <w:rsid w:val="005F715F"/>
    <w:rsid w:val="005F73A1"/>
    <w:rsid w:val="005F7B00"/>
    <w:rsid w:val="005F7BDB"/>
    <w:rsid w:val="005F7BE1"/>
    <w:rsid w:val="005F7CBC"/>
    <w:rsid w:val="00600182"/>
    <w:rsid w:val="006004F0"/>
    <w:rsid w:val="00600E82"/>
    <w:rsid w:val="00601B22"/>
    <w:rsid w:val="00601D93"/>
    <w:rsid w:val="006027E5"/>
    <w:rsid w:val="00602E2D"/>
    <w:rsid w:val="00603586"/>
    <w:rsid w:val="00603C5A"/>
    <w:rsid w:val="00603E6B"/>
    <w:rsid w:val="00603F66"/>
    <w:rsid w:val="00604A30"/>
    <w:rsid w:val="00604E6C"/>
    <w:rsid w:val="00605248"/>
    <w:rsid w:val="006059C0"/>
    <w:rsid w:val="00605E2A"/>
    <w:rsid w:val="0060656B"/>
    <w:rsid w:val="00606B2A"/>
    <w:rsid w:val="00606C89"/>
    <w:rsid w:val="00607198"/>
    <w:rsid w:val="00607276"/>
    <w:rsid w:val="00607538"/>
    <w:rsid w:val="00607776"/>
    <w:rsid w:val="00607B3A"/>
    <w:rsid w:val="00607DE0"/>
    <w:rsid w:val="0061081E"/>
    <w:rsid w:val="00610E2C"/>
    <w:rsid w:val="0061134E"/>
    <w:rsid w:val="00611B32"/>
    <w:rsid w:val="00611E3C"/>
    <w:rsid w:val="006121BF"/>
    <w:rsid w:val="00612C61"/>
    <w:rsid w:val="00613829"/>
    <w:rsid w:val="0061408E"/>
    <w:rsid w:val="0061547F"/>
    <w:rsid w:val="0061624B"/>
    <w:rsid w:val="00616528"/>
    <w:rsid w:val="00616FF8"/>
    <w:rsid w:val="00617416"/>
    <w:rsid w:val="00617557"/>
    <w:rsid w:val="00617C7C"/>
    <w:rsid w:val="0062034B"/>
    <w:rsid w:val="006207A1"/>
    <w:rsid w:val="0062146A"/>
    <w:rsid w:val="006229A9"/>
    <w:rsid w:val="00622DE2"/>
    <w:rsid w:val="00623C3A"/>
    <w:rsid w:val="00623DB5"/>
    <w:rsid w:val="006240BE"/>
    <w:rsid w:val="00624117"/>
    <w:rsid w:val="00624220"/>
    <w:rsid w:val="0062440E"/>
    <w:rsid w:val="00624819"/>
    <w:rsid w:val="00624FAC"/>
    <w:rsid w:val="00625391"/>
    <w:rsid w:val="00625656"/>
    <w:rsid w:val="0062567D"/>
    <w:rsid w:val="006261FE"/>
    <w:rsid w:val="00626E6F"/>
    <w:rsid w:val="006272EA"/>
    <w:rsid w:val="006276C3"/>
    <w:rsid w:val="00631370"/>
    <w:rsid w:val="00633146"/>
    <w:rsid w:val="00633289"/>
    <w:rsid w:val="006336CF"/>
    <w:rsid w:val="006337BE"/>
    <w:rsid w:val="006339DD"/>
    <w:rsid w:val="00633E6A"/>
    <w:rsid w:val="00633FC9"/>
    <w:rsid w:val="006344D0"/>
    <w:rsid w:val="00634923"/>
    <w:rsid w:val="00634C7B"/>
    <w:rsid w:val="00635079"/>
    <w:rsid w:val="00635419"/>
    <w:rsid w:val="006356B5"/>
    <w:rsid w:val="00635B3E"/>
    <w:rsid w:val="00635B82"/>
    <w:rsid w:val="00637102"/>
    <w:rsid w:val="006377C5"/>
    <w:rsid w:val="006377E5"/>
    <w:rsid w:val="0063791A"/>
    <w:rsid w:val="006401D2"/>
    <w:rsid w:val="0064056F"/>
    <w:rsid w:val="0064064E"/>
    <w:rsid w:val="0064099D"/>
    <w:rsid w:val="00640FE6"/>
    <w:rsid w:val="00641219"/>
    <w:rsid w:val="00641BCE"/>
    <w:rsid w:val="00641C42"/>
    <w:rsid w:val="0064205C"/>
    <w:rsid w:val="006421F0"/>
    <w:rsid w:val="00642414"/>
    <w:rsid w:val="006426DB"/>
    <w:rsid w:val="00642830"/>
    <w:rsid w:val="006428D6"/>
    <w:rsid w:val="00642AFD"/>
    <w:rsid w:val="00642D05"/>
    <w:rsid w:val="00642EF5"/>
    <w:rsid w:val="0064335E"/>
    <w:rsid w:val="00643614"/>
    <w:rsid w:val="0064394E"/>
    <w:rsid w:val="00643CD6"/>
    <w:rsid w:val="00643F07"/>
    <w:rsid w:val="006444F1"/>
    <w:rsid w:val="006448E0"/>
    <w:rsid w:val="00644C72"/>
    <w:rsid w:val="0064559A"/>
    <w:rsid w:val="00645A50"/>
    <w:rsid w:val="00645E99"/>
    <w:rsid w:val="006464F6"/>
    <w:rsid w:val="00646B4A"/>
    <w:rsid w:val="00646EA5"/>
    <w:rsid w:val="00647013"/>
    <w:rsid w:val="00647950"/>
    <w:rsid w:val="00647D52"/>
    <w:rsid w:val="00647E9A"/>
    <w:rsid w:val="00650116"/>
    <w:rsid w:val="0065065D"/>
    <w:rsid w:val="00650816"/>
    <w:rsid w:val="00650F99"/>
    <w:rsid w:val="0065141F"/>
    <w:rsid w:val="0065161F"/>
    <w:rsid w:val="0065246E"/>
    <w:rsid w:val="0065323E"/>
    <w:rsid w:val="00653AC3"/>
    <w:rsid w:val="00654AF1"/>
    <w:rsid w:val="006552A8"/>
    <w:rsid w:val="006552E3"/>
    <w:rsid w:val="00655869"/>
    <w:rsid w:val="006559BB"/>
    <w:rsid w:val="0065632C"/>
    <w:rsid w:val="00656417"/>
    <w:rsid w:val="0065643F"/>
    <w:rsid w:val="00656C32"/>
    <w:rsid w:val="00656E23"/>
    <w:rsid w:val="00656EE5"/>
    <w:rsid w:val="006570EC"/>
    <w:rsid w:val="00657D99"/>
    <w:rsid w:val="0066012E"/>
    <w:rsid w:val="006604D2"/>
    <w:rsid w:val="0066156B"/>
    <w:rsid w:val="006616B2"/>
    <w:rsid w:val="00661837"/>
    <w:rsid w:val="00662190"/>
    <w:rsid w:val="00662485"/>
    <w:rsid w:val="00663358"/>
    <w:rsid w:val="00663C95"/>
    <w:rsid w:val="00663CD9"/>
    <w:rsid w:val="00663DAC"/>
    <w:rsid w:val="006648CD"/>
    <w:rsid w:val="006648DB"/>
    <w:rsid w:val="00664DF3"/>
    <w:rsid w:val="00664F0A"/>
    <w:rsid w:val="006650C8"/>
    <w:rsid w:val="0066520A"/>
    <w:rsid w:val="006656A4"/>
    <w:rsid w:val="00665899"/>
    <w:rsid w:val="00665CC4"/>
    <w:rsid w:val="00665F67"/>
    <w:rsid w:val="0066645E"/>
    <w:rsid w:val="006665E7"/>
    <w:rsid w:val="006666FE"/>
    <w:rsid w:val="006672B3"/>
    <w:rsid w:val="00667A69"/>
    <w:rsid w:val="00670D72"/>
    <w:rsid w:val="00671265"/>
    <w:rsid w:val="00671942"/>
    <w:rsid w:val="00671A14"/>
    <w:rsid w:val="00671CA7"/>
    <w:rsid w:val="00672143"/>
    <w:rsid w:val="00672ADB"/>
    <w:rsid w:val="00672AF9"/>
    <w:rsid w:val="00672CA5"/>
    <w:rsid w:val="00673049"/>
    <w:rsid w:val="00674352"/>
    <w:rsid w:val="00674607"/>
    <w:rsid w:val="00674E5C"/>
    <w:rsid w:val="00674EE7"/>
    <w:rsid w:val="006768A9"/>
    <w:rsid w:val="00676A01"/>
    <w:rsid w:val="00676FA7"/>
    <w:rsid w:val="00677027"/>
    <w:rsid w:val="00677E8C"/>
    <w:rsid w:val="00677F53"/>
    <w:rsid w:val="006806FE"/>
    <w:rsid w:val="006812CB"/>
    <w:rsid w:val="0068143F"/>
    <w:rsid w:val="006818BF"/>
    <w:rsid w:val="00681A99"/>
    <w:rsid w:val="006820F3"/>
    <w:rsid w:val="0068214B"/>
    <w:rsid w:val="00682307"/>
    <w:rsid w:val="006823C7"/>
    <w:rsid w:val="006824E6"/>
    <w:rsid w:val="0068308C"/>
    <w:rsid w:val="00683282"/>
    <w:rsid w:val="006832F3"/>
    <w:rsid w:val="0068367F"/>
    <w:rsid w:val="00683E81"/>
    <w:rsid w:val="006846A1"/>
    <w:rsid w:val="006846C1"/>
    <w:rsid w:val="00684DDF"/>
    <w:rsid w:val="006856CF"/>
    <w:rsid w:val="006862BA"/>
    <w:rsid w:val="0068696A"/>
    <w:rsid w:val="00686C57"/>
    <w:rsid w:val="00686E66"/>
    <w:rsid w:val="00687652"/>
    <w:rsid w:val="00687EF5"/>
    <w:rsid w:val="006905A1"/>
    <w:rsid w:val="00691AFD"/>
    <w:rsid w:val="00693422"/>
    <w:rsid w:val="00693A16"/>
    <w:rsid w:val="00693BC1"/>
    <w:rsid w:val="006950D3"/>
    <w:rsid w:val="0069522C"/>
    <w:rsid w:val="00695A4B"/>
    <w:rsid w:val="006A01CA"/>
    <w:rsid w:val="006A05F1"/>
    <w:rsid w:val="006A0DE5"/>
    <w:rsid w:val="006A0F60"/>
    <w:rsid w:val="006A13F7"/>
    <w:rsid w:val="006A2470"/>
    <w:rsid w:val="006A2948"/>
    <w:rsid w:val="006A2A70"/>
    <w:rsid w:val="006A2F89"/>
    <w:rsid w:val="006A3354"/>
    <w:rsid w:val="006A3A49"/>
    <w:rsid w:val="006A3A7D"/>
    <w:rsid w:val="006A3C9B"/>
    <w:rsid w:val="006A48E9"/>
    <w:rsid w:val="006A4DD8"/>
    <w:rsid w:val="006A501F"/>
    <w:rsid w:val="006A5291"/>
    <w:rsid w:val="006A5485"/>
    <w:rsid w:val="006A563A"/>
    <w:rsid w:val="006A5DAF"/>
    <w:rsid w:val="006A65B1"/>
    <w:rsid w:val="006A65D0"/>
    <w:rsid w:val="006A715E"/>
    <w:rsid w:val="006A75FD"/>
    <w:rsid w:val="006A7671"/>
    <w:rsid w:val="006A7879"/>
    <w:rsid w:val="006A7FE7"/>
    <w:rsid w:val="006B0662"/>
    <w:rsid w:val="006B0C8B"/>
    <w:rsid w:val="006B11F0"/>
    <w:rsid w:val="006B18A4"/>
    <w:rsid w:val="006B1B5A"/>
    <w:rsid w:val="006B1B84"/>
    <w:rsid w:val="006B2DAE"/>
    <w:rsid w:val="006B3562"/>
    <w:rsid w:val="006B36B1"/>
    <w:rsid w:val="006B4704"/>
    <w:rsid w:val="006B4C07"/>
    <w:rsid w:val="006B4C9C"/>
    <w:rsid w:val="006B516B"/>
    <w:rsid w:val="006B51D9"/>
    <w:rsid w:val="006B5828"/>
    <w:rsid w:val="006B61BF"/>
    <w:rsid w:val="006B6C12"/>
    <w:rsid w:val="006B707A"/>
    <w:rsid w:val="006B71F4"/>
    <w:rsid w:val="006B7423"/>
    <w:rsid w:val="006B7877"/>
    <w:rsid w:val="006B7EA0"/>
    <w:rsid w:val="006C06D5"/>
    <w:rsid w:val="006C07DE"/>
    <w:rsid w:val="006C0A69"/>
    <w:rsid w:val="006C0C09"/>
    <w:rsid w:val="006C0D0A"/>
    <w:rsid w:val="006C191A"/>
    <w:rsid w:val="006C1A14"/>
    <w:rsid w:val="006C2920"/>
    <w:rsid w:val="006C2A1A"/>
    <w:rsid w:val="006C3066"/>
    <w:rsid w:val="006C31D1"/>
    <w:rsid w:val="006C322B"/>
    <w:rsid w:val="006C32AE"/>
    <w:rsid w:val="006C3ECE"/>
    <w:rsid w:val="006C45C9"/>
    <w:rsid w:val="006C45DB"/>
    <w:rsid w:val="006C4612"/>
    <w:rsid w:val="006C502A"/>
    <w:rsid w:val="006C5034"/>
    <w:rsid w:val="006C5276"/>
    <w:rsid w:val="006C5541"/>
    <w:rsid w:val="006C56A8"/>
    <w:rsid w:val="006C6944"/>
    <w:rsid w:val="006C73D7"/>
    <w:rsid w:val="006C7695"/>
    <w:rsid w:val="006C7810"/>
    <w:rsid w:val="006C78DF"/>
    <w:rsid w:val="006D039D"/>
    <w:rsid w:val="006D074E"/>
    <w:rsid w:val="006D0AF8"/>
    <w:rsid w:val="006D14AF"/>
    <w:rsid w:val="006D1874"/>
    <w:rsid w:val="006D26DA"/>
    <w:rsid w:val="006D2707"/>
    <w:rsid w:val="006D2884"/>
    <w:rsid w:val="006D2FE4"/>
    <w:rsid w:val="006D3420"/>
    <w:rsid w:val="006D356C"/>
    <w:rsid w:val="006D36C8"/>
    <w:rsid w:val="006D37FF"/>
    <w:rsid w:val="006D3F55"/>
    <w:rsid w:val="006D42E2"/>
    <w:rsid w:val="006D453D"/>
    <w:rsid w:val="006D4884"/>
    <w:rsid w:val="006D49E4"/>
    <w:rsid w:val="006D4E00"/>
    <w:rsid w:val="006D4F77"/>
    <w:rsid w:val="006D5659"/>
    <w:rsid w:val="006D5A9C"/>
    <w:rsid w:val="006D5AF3"/>
    <w:rsid w:val="006D6125"/>
    <w:rsid w:val="006D659E"/>
    <w:rsid w:val="006D6644"/>
    <w:rsid w:val="006D687D"/>
    <w:rsid w:val="006D6A71"/>
    <w:rsid w:val="006D7405"/>
    <w:rsid w:val="006E039D"/>
    <w:rsid w:val="006E03B1"/>
    <w:rsid w:val="006E04CA"/>
    <w:rsid w:val="006E0FAF"/>
    <w:rsid w:val="006E1302"/>
    <w:rsid w:val="006E1595"/>
    <w:rsid w:val="006E166A"/>
    <w:rsid w:val="006E2A60"/>
    <w:rsid w:val="006E2FFA"/>
    <w:rsid w:val="006E3691"/>
    <w:rsid w:val="006E377C"/>
    <w:rsid w:val="006E3946"/>
    <w:rsid w:val="006E3D04"/>
    <w:rsid w:val="006E4A5E"/>
    <w:rsid w:val="006E5491"/>
    <w:rsid w:val="006E5CD5"/>
    <w:rsid w:val="006E5D05"/>
    <w:rsid w:val="006E5EA7"/>
    <w:rsid w:val="006E619C"/>
    <w:rsid w:val="006E6B23"/>
    <w:rsid w:val="006E6EF9"/>
    <w:rsid w:val="006E7CDA"/>
    <w:rsid w:val="006E7FC8"/>
    <w:rsid w:val="006F07C6"/>
    <w:rsid w:val="006F0999"/>
    <w:rsid w:val="006F0FA6"/>
    <w:rsid w:val="006F1118"/>
    <w:rsid w:val="006F13DF"/>
    <w:rsid w:val="006F285E"/>
    <w:rsid w:val="006F295A"/>
    <w:rsid w:val="006F2A9F"/>
    <w:rsid w:val="006F2FC6"/>
    <w:rsid w:val="006F3797"/>
    <w:rsid w:val="006F3C25"/>
    <w:rsid w:val="006F3C5B"/>
    <w:rsid w:val="006F3E1E"/>
    <w:rsid w:val="006F45B8"/>
    <w:rsid w:val="006F4773"/>
    <w:rsid w:val="006F58AC"/>
    <w:rsid w:val="006F60A4"/>
    <w:rsid w:val="006F6741"/>
    <w:rsid w:val="006F6A4C"/>
    <w:rsid w:val="006F6AE8"/>
    <w:rsid w:val="006F6FBD"/>
    <w:rsid w:val="006F7D04"/>
    <w:rsid w:val="006F7E29"/>
    <w:rsid w:val="00700008"/>
    <w:rsid w:val="007006FF"/>
    <w:rsid w:val="00700884"/>
    <w:rsid w:val="007009AB"/>
    <w:rsid w:val="00700D54"/>
    <w:rsid w:val="0070113D"/>
    <w:rsid w:val="0070119D"/>
    <w:rsid w:val="0070131E"/>
    <w:rsid w:val="0070134F"/>
    <w:rsid w:val="007013C6"/>
    <w:rsid w:val="0070160D"/>
    <w:rsid w:val="00701AEE"/>
    <w:rsid w:val="00701CC4"/>
    <w:rsid w:val="00702C76"/>
    <w:rsid w:val="00702D8C"/>
    <w:rsid w:val="007034FC"/>
    <w:rsid w:val="00703610"/>
    <w:rsid w:val="00703625"/>
    <w:rsid w:val="00703A20"/>
    <w:rsid w:val="007047C0"/>
    <w:rsid w:val="007056E2"/>
    <w:rsid w:val="007058B2"/>
    <w:rsid w:val="007058E7"/>
    <w:rsid w:val="00706148"/>
    <w:rsid w:val="00706691"/>
    <w:rsid w:val="00706902"/>
    <w:rsid w:val="00707DAB"/>
    <w:rsid w:val="0071003E"/>
    <w:rsid w:val="00710518"/>
    <w:rsid w:val="00711032"/>
    <w:rsid w:val="00711782"/>
    <w:rsid w:val="00711A66"/>
    <w:rsid w:val="00711F5D"/>
    <w:rsid w:val="0071237A"/>
    <w:rsid w:val="0071278D"/>
    <w:rsid w:val="007127AC"/>
    <w:rsid w:val="00712905"/>
    <w:rsid w:val="00712BDC"/>
    <w:rsid w:val="007141E7"/>
    <w:rsid w:val="00714472"/>
    <w:rsid w:val="00716F68"/>
    <w:rsid w:val="007175B4"/>
    <w:rsid w:val="007203F5"/>
    <w:rsid w:val="00720DDC"/>
    <w:rsid w:val="0072104C"/>
    <w:rsid w:val="00721742"/>
    <w:rsid w:val="007228DB"/>
    <w:rsid w:val="00722CE2"/>
    <w:rsid w:val="00722E81"/>
    <w:rsid w:val="00723811"/>
    <w:rsid w:val="00723962"/>
    <w:rsid w:val="00723EEF"/>
    <w:rsid w:val="00724AD0"/>
    <w:rsid w:val="00724BB1"/>
    <w:rsid w:val="0072556A"/>
    <w:rsid w:val="007259B2"/>
    <w:rsid w:val="0072650B"/>
    <w:rsid w:val="00726622"/>
    <w:rsid w:val="00726E38"/>
    <w:rsid w:val="0072773A"/>
    <w:rsid w:val="00730022"/>
    <w:rsid w:val="00730061"/>
    <w:rsid w:val="00730C25"/>
    <w:rsid w:val="00730D2C"/>
    <w:rsid w:val="0073104F"/>
    <w:rsid w:val="007313AB"/>
    <w:rsid w:val="00731742"/>
    <w:rsid w:val="00731E0C"/>
    <w:rsid w:val="00733B1C"/>
    <w:rsid w:val="007348F8"/>
    <w:rsid w:val="00734F07"/>
    <w:rsid w:val="00735678"/>
    <w:rsid w:val="007356CD"/>
    <w:rsid w:val="00735956"/>
    <w:rsid w:val="00735FF0"/>
    <w:rsid w:val="00736179"/>
    <w:rsid w:val="007362A3"/>
    <w:rsid w:val="007362A6"/>
    <w:rsid w:val="00737362"/>
    <w:rsid w:val="0073758C"/>
    <w:rsid w:val="007410C7"/>
    <w:rsid w:val="00741BAD"/>
    <w:rsid w:val="00742EBB"/>
    <w:rsid w:val="00742EEA"/>
    <w:rsid w:val="00743097"/>
    <w:rsid w:val="007430A6"/>
    <w:rsid w:val="00743DCE"/>
    <w:rsid w:val="007440D4"/>
    <w:rsid w:val="0074491C"/>
    <w:rsid w:val="00746719"/>
    <w:rsid w:val="0074679A"/>
    <w:rsid w:val="007470C6"/>
    <w:rsid w:val="00747188"/>
    <w:rsid w:val="00747270"/>
    <w:rsid w:val="007473D9"/>
    <w:rsid w:val="007477D2"/>
    <w:rsid w:val="00750C90"/>
    <w:rsid w:val="00750E30"/>
    <w:rsid w:val="00751A4B"/>
    <w:rsid w:val="007523AD"/>
    <w:rsid w:val="00752B3F"/>
    <w:rsid w:val="00752FA4"/>
    <w:rsid w:val="00753859"/>
    <w:rsid w:val="00753965"/>
    <w:rsid w:val="00753A5A"/>
    <w:rsid w:val="00753DE5"/>
    <w:rsid w:val="00753FBF"/>
    <w:rsid w:val="00755108"/>
    <w:rsid w:val="007557C4"/>
    <w:rsid w:val="0075633C"/>
    <w:rsid w:val="00756767"/>
    <w:rsid w:val="00756EA2"/>
    <w:rsid w:val="0075730C"/>
    <w:rsid w:val="0075791F"/>
    <w:rsid w:val="007602A1"/>
    <w:rsid w:val="007608A5"/>
    <w:rsid w:val="00760D6C"/>
    <w:rsid w:val="00761174"/>
    <w:rsid w:val="00761678"/>
    <w:rsid w:val="0076170B"/>
    <w:rsid w:val="00761AC3"/>
    <w:rsid w:val="00761D05"/>
    <w:rsid w:val="0076213C"/>
    <w:rsid w:val="0076246A"/>
    <w:rsid w:val="00762A49"/>
    <w:rsid w:val="00762E6D"/>
    <w:rsid w:val="007641A4"/>
    <w:rsid w:val="0076432D"/>
    <w:rsid w:val="007643E9"/>
    <w:rsid w:val="0076566E"/>
    <w:rsid w:val="0076586E"/>
    <w:rsid w:val="0076652A"/>
    <w:rsid w:val="00766695"/>
    <w:rsid w:val="007666C0"/>
    <w:rsid w:val="0076679E"/>
    <w:rsid w:val="00766CFA"/>
    <w:rsid w:val="00766E7A"/>
    <w:rsid w:val="007673E9"/>
    <w:rsid w:val="007678E7"/>
    <w:rsid w:val="00767937"/>
    <w:rsid w:val="007679A0"/>
    <w:rsid w:val="00767D0B"/>
    <w:rsid w:val="007701F0"/>
    <w:rsid w:val="0077024F"/>
    <w:rsid w:val="00770281"/>
    <w:rsid w:val="00770A70"/>
    <w:rsid w:val="00770AAF"/>
    <w:rsid w:val="00770EA7"/>
    <w:rsid w:val="00770FD5"/>
    <w:rsid w:val="007716D1"/>
    <w:rsid w:val="00772593"/>
    <w:rsid w:val="007727B6"/>
    <w:rsid w:val="00773090"/>
    <w:rsid w:val="007735AA"/>
    <w:rsid w:val="00773F4D"/>
    <w:rsid w:val="00774AFA"/>
    <w:rsid w:val="00774B44"/>
    <w:rsid w:val="00775259"/>
    <w:rsid w:val="00775550"/>
    <w:rsid w:val="00775848"/>
    <w:rsid w:val="007759E4"/>
    <w:rsid w:val="007767CC"/>
    <w:rsid w:val="00776956"/>
    <w:rsid w:val="007771CC"/>
    <w:rsid w:val="0077762A"/>
    <w:rsid w:val="007778F0"/>
    <w:rsid w:val="00777E74"/>
    <w:rsid w:val="00777FDB"/>
    <w:rsid w:val="007805EF"/>
    <w:rsid w:val="00780C82"/>
    <w:rsid w:val="00780EDA"/>
    <w:rsid w:val="007810F1"/>
    <w:rsid w:val="007811D6"/>
    <w:rsid w:val="0078128E"/>
    <w:rsid w:val="007812FE"/>
    <w:rsid w:val="00781C0F"/>
    <w:rsid w:val="00781C61"/>
    <w:rsid w:val="0078283F"/>
    <w:rsid w:val="00782891"/>
    <w:rsid w:val="007839C8"/>
    <w:rsid w:val="00783B43"/>
    <w:rsid w:val="00783CD5"/>
    <w:rsid w:val="00783F6C"/>
    <w:rsid w:val="007845D3"/>
    <w:rsid w:val="0078475C"/>
    <w:rsid w:val="0078579C"/>
    <w:rsid w:val="00785866"/>
    <w:rsid w:val="007860A7"/>
    <w:rsid w:val="007869AE"/>
    <w:rsid w:val="0078788D"/>
    <w:rsid w:val="00787C1A"/>
    <w:rsid w:val="00787C63"/>
    <w:rsid w:val="00787E7C"/>
    <w:rsid w:val="0079034D"/>
    <w:rsid w:val="007906E6"/>
    <w:rsid w:val="00790ABD"/>
    <w:rsid w:val="007912B7"/>
    <w:rsid w:val="007916CE"/>
    <w:rsid w:val="00791DDE"/>
    <w:rsid w:val="00792A8F"/>
    <w:rsid w:val="00793CDC"/>
    <w:rsid w:val="00794107"/>
    <w:rsid w:val="00794778"/>
    <w:rsid w:val="00794AE2"/>
    <w:rsid w:val="0079516C"/>
    <w:rsid w:val="00795420"/>
    <w:rsid w:val="00795871"/>
    <w:rsid w:val="00795F6D"/>
    <w:rsid w:val="00796601"/>
    <w:rsid w:val="00796912"/>
    <w:rsid w:val="00796937"/>
    <w:rsid w:val="0079741C"/>
    <w:rsid w:val="007978D0"/>
    <w:rsid w:val="007A00B4"/>
    <w:rsid w:val="007A0216"/>
    <w:rsid w:val="007A13D7"/>
    <w:rsid w:val="007A20A1"/>
    <w:rsid w:val="007A214F"/>
    <w:rsid w:val="007A26E5"/>
    <w:rsid w:val="007A3768"/>
    <w:rsid w:val="007A43ED"/>
    <w:rsid w:val="007A4B91"/>
    <w:rsid w:val="007A4DE5"/>
    <w:rsid w:val="007A4FA2"/>
    <w:rsid w:val="007A500F"/>
    <w:rsid w:val="007A50E2"/>
    <w:rsid w:val="007A5C6C"/>
    <w:rsid w:val="007A5FA9"/>
    <w:rsid w:val="007A6056"/>
    <w:rsid w:val="007A60C8"/>
    <w:rsid w:val="007A6B57"/>
    <w:rsid w:val="007A6D87"/>
    <w:rsid w:val="007A6F12"/>
    <w:rsid w:val="007A722B"/>
    <w:rsid w:val="007A76CA"/>
    <w:rsid w:val="007A776E"/>
    <w:rsid w:val="007A77D8"/>
    <w:rsid w:val="007A7EC6"/>
    <w:rsid w:val="007A7EDE"/>
    <w:rsid w:val="007B0285"/>
    <w:rsid w:val="007B0D5B"/>
    <w:rsid w:val="007B1142"/>
    <w:rsid w:val="007B138F"/>
    <w:rsid w:val="007B16F8"/>
    <w:rsid w:val="007B2833"/>
    <w:rsid w:val="007B2858"/>
    <w:rsid w:val="007B3282"/>
    <w:rsid w:val="007B36E1"/>
    <w:rsid w:val="007B3A30"/>
    <w:rsid w:val="007B439F"/>
    <w:rsid w:val="007B47AF"/>
    <w:rsid w:val="007B4973"/>
    <w:rsid w:val="007B5CAB"/>
    <w:rsid w:val="007B5D77"/>
    <w:rsid w:val="007B5E70"/>
    <w:rsid w:val="007B6232"/>
    <w:rsid w:val="007B6F99"/>
    <w:rsid w:val="007B7CEB"/>
    <w:rsid w:val="007B7D45"/>
    <w:rsid w:val="007C1D31"/>
    <w:rsid w:val="007C1F6C"/>
    <w:rsid w:val="007C26AD"/>
    <w:rsid w:val="007C2FF8"/>
    <w:rsid w:val="007C373C"/>
    <w:rsid w:val="007C3C8A"/>
    <w:rsid w:val="007C42A4"/>
    <w:rsid w:val="007C4448"/>
    <w:rsid w:val="007C4C32"/>
    <w:rsid w:val="007C4CC4"/>
    <w:rsid w:val="007C4CED"/>
    <w:rsid w:val="007C5248"/>
    <w:rsid w:val="007C5562"/>
    <w:rsid w:val="007C5701"/>
    <w:rsid w:val="007C5C45"/>
    <w:rsid w:val="007C5C58"/>
    <w:rsid w:val="007C5F1D"/>
    <w:rsid w:val="007C6305"/>
    <w:rsid w:val="007C64FC"/>
    <w:rsid w:val="007C675A"/>
    <w:rsid w:val="007C77B3"/>
    <w:rsid w:val="007C7E0B"/>
    <w:rsid w:val="007D024A"/>
    <w:rsid w:val="007D0378"/>
    <w:rsid w:val="007D045F"/>
    <w:rsid w:val="007D1416"/>
    <w:rsid w:val="007D175A"/>
    <w:rsid w:val="007D17B5"/>
    <w:rsid w:val="007D1BFA"/>
    <w:rsid w:val="007D1D51"/>
    <w:rsid w:val="007D21A7"/>
    <w:rsid w:val="007D2252"/>
    <w:rsid w:val="007D229F"/>
    <w:rsid w:val="007D2644"/>
    <w:rsid w:val="007D2E62"/>
    <w:rsid w:val="007D3C9A"/>
    <w:rsid w:val="007D3E2A"/>
    <w:rsid w:val="007D40FE"/>
    <w:rsid w:val="007D4685"/>
    <w:rsid w:val="007D4F47"/>
    <w:rsid w:val="007D4FE3"/>
    <w:rsid w:val="007D6CF5"/>
    <w:rsid w:val="007D6D57"/>
    <w:rsid w:val="007D71F4"/>
    <w:rsid w:val="007D747B"/>
    <w:rsid w:val="007D76F4"/>
    <w:rsid w:val="007D7D03"/>
    <w:rsid w:val="007D7FC3"/>
    <w:rsid w:val="007E0B26"/>
    <w:rsid w:val="007E0C20"/>
    <w:rsid w:val="007E0EAC"/>
    <w:rsid w:val="007E1009"/>
    <w:rsid w:val="007E1752"/>
    <w:rsid w:val="007E2059"/>
    <w:rsid w:val="007E2061"/>
    <w:rsid w:val="007E2103"/>
    <w:rsid w:val="007E26A5"/>
    <w:rsid w:val="007E2D11"/>
    <w:rsid w:val="007E2DBD"/>
    <w:rsid w:val="007E300F"/>
    <w:rsid w:val="007E3350"/>
    <w:rsid w:val="007E33F0"/>
    <w:rsid w:val="007E3BCD"/>
    <w:rsid w:val="007E4273"/>
    <w:rsid w:val="007E4A08"/>
    <w:rsid w:val="007E4DDD"/>
    <w:rsid w:val="007E50D2"/>
    <w:rsid w:val="007E57CC"/>
    <w:rsid w:val="007E5D77"/>
    <w:rsid w:val="007E5DF1"/>
    <w:rsid w:val="007E6109"/>
    <w:rsid w:val="007E6140"/>
    <w:rsid w:val="007E654B"/>
    <w:rsid w:val="007E7CCB"/>
    <w:rsid w:val="007F0108"/>
    <w:rsid w:val="007F022E"/>
    <w:rsid w:val="007F0269"/>
    <w:rsid w:val="007F0343"/>
    <w:rsid w:val="007F0758"/>
    <w:rsid w:val="007F1187"/>
    <w:rsid w:val="007F118C"/>
    <w:rsid w:val="007F1389"/>
    <w:rsid w:val="007F13F1"/>
    <w:rsid w:val="007F1978"/>
    <w:rsid w:val="007F22E0"/>
    <w:rsid w:val="007F2744"/>
    <w:rsid w:val="007F292D"/>
    <w:rsid w:val="007F2D50"/>
    <w:rsid w:val="007F3BB8"/>
    <w:rsid w:val="007F3D2D"/>
    <w:rsid w:val="007F4112"/>
    <w:rsid w:val="007F4917"/>
    <w:rsid w:val="007F4CC9"/>
    <w:rsid w:val="007F535D"/>
    <w:rsid w:val="007F576A"/>
    <w:rsid w:val="007F5B2C"/>
    <w:rsid w:val="007F62A3"/>
    <w:rsid w:val="007F6541"/>
    <w:rsid w:val="007F6C45"/>
    <w:rsid w:val="007F702B"/>
    <w:rsid w:val="007F70A9"/>
    <w:rsid w:val="007F71FF"/>
    <w:rsid w:val="007F77A5"/>
    <w:rsid w:val="008008BE"/>
    <w:rsid w:val="008011BE"/>
    <w:rsid w:val="0080150D"/>
    <w:rsid w:val="00801666"/>
    <w:rsid w:val="00801B5A"/>
    <w:rsid w:val="00801BBD"/>
    <w:rsid w:val="00801D28"/>
    <w:rsid w:val="00801D44"/>
    <w:rsid w:val="00801DE9"/>
    <w:rsid w:val="008020BD"/>
    <w:rsid w:val="00802131"/>
    <w:rsid w:val="008023A5"/>
    <w:rsid w:val="00802410"/>
    <w:rsid w:val="008032BE"/>
    <w:rsid w:val="00803BE3"/>
    <w:rsid w:val="00803C5A"/>
    <w:rsid w:val="008042DF"/>
    <w:rsid w:val="0080683E"/>
    <w:rsid w:val="00806B32"/>
    <w:rsid w:val="00806CA9"/>
    <w:rsid w:val="00807526"/>
    <w:rsid w:val="008075EA"/>
    <w:rsid w:val="0080773A"/>
    <w:rsid w:val="00807AB1"/>
    <w:rsid w:val="008101EC"/>
    <w:rsid w:val="0081084A"/>
    <w:rsid w:val="00810C23"/>
    <w:rsid w:val="00810E68"/>
    <w:rsid w:val="00811330"/>
    <w:rsid w:val="00811858"/>
    <w:rsid w:val="0081198F"/>
    <w:rsid w:val="00811C90"/>
    <w:rsid w:val="00811DF6"/>
    <w:rsid w:val="00811F65"/>
    <w:rsid w:val="008121A4"/>
    <w:rsid w:val="00812B5D"/>
    <w:rsid w:val="00812B9A"/>
    <w:rsid w:val="00813326"/>
    <w:rsid w:val="00813D59"/>
    <w:rsid w:val="00813F5F"/>
    <w:rsid w:val="00814051"/>
    <w:rsid w:val="00814648"/>
    <w:rsid w:val="00814E26"/>
    <w:rsid w:val="00815080"/>
    <w:rsid w:val="008150BE"/>
    <w:rsid w:val="008163E8"/>
    <w:rsid w:val="008176F0"/>
    <w:rsid w:val="00817A95"/>
    <w:rsid w:val="00820A7E"/>
    <w:rsid w:val="00821BB2"/>
    <w:rsid w:val="00823148"/>
    <w:rsid w:val="00823281"/>
    <w:rsid w:val="008236FC"/>
    <w:rsid w:val="00823CA8"/>
    <w:rsid w:val="008243CC"/>
    <w:rsid w:val="00824D97"/>
    <w:rsid w:val="00825769"/>
    <w:rsid w:val="00825B75"/>
    <w:rsid w:val="00825FB4"/>
    <w:rsid w:val="00826090"/>
    <w:rsid w:val="008261AA"/>
    <w:rsid w:val="008262E9"/>
    <w:rsid w:val="00826953"/>
    <w:rsid w:val="00826DEA"/>
    <w:rsid w:val="00826E9E"/>
    <w:rsid w:val="00827585"/>
    <w:rsid w:val="0082793D"/>
    <w:rsid w:val="00827A71"/>
    <w:rsid w:val="00830B07"/>
    <w:rsid w:val="00830C89"/>
    <w:rsid w:val="00830DAF"/>
    <w:rsid w:val="00830E7D"/>
    <w:rsid w:val="0083121B"/>
    <w:rsid w:val="0083124C"/>
    <w:rsid w:val="008316A3"/>
    <w:rsid w:val="00831961"/>
    <w:rsid w:val="00831983"/>
    <w:rsid w:val="008325CF"/>
    <w:rsid w:val="00832740"/>
    <w:rsid w:val="008338AF"/>
    <w:rsid w:val="0083439D"/>
    <w:rsid w:val="00834537"/>
    <w:rsid w:val="00834796"/>
    <w:rsid w:val="00834D72"/>
    <w:rsid w:val="00834DB8"/>
    <w:rsid w:val="00835066"/>
    <w:rsid w:val="00835AF8"/>
    <w:rsid w:val="00835EEC"/>
    <w:rsid w:val="008368DD"/>
    <w:rsid w:val="00836988"/>
    <w:rsid w:val="00836EF4"/>
    <w:rsid w:val="008406B4"/>
    <w:rsid w:val="0084092F"/>
    <w:rsid w:val="0084177E"/>
    <w:rsid w:val="008417F7"/>
    <w:rsid w:val="00841E19"/>
    <w:rsid w:val="00841F05"/>
    <w:rsid w:val="0084224B"/>
    <w:rsid w:val="00842488"/>
    <w:rsid w:val="00843420"/>
    <w:rsid w:val="00843CBC"/>
    <w:rsid w:val="00843DE0"/>
    <w:rsid w:val="008441D5"/>
    <w:rsid w:val="0084629B"/>
    <w:rsid w:val="0084636C"/>
    <w:rsid w:val="00846B8B"/>
    <w:rsid w:val="00846FC6"/>
    <w:rsid w:val="008502E3"/>
    <w:rsid w:val="0085041F"/>
    <w:rsid w:val="008505B3"/>
    <w:rsid w:val="0085061F"/>
    <w:rsid w:val="00850F68"/>
    <w:rsid w:val="00850F87"/>
    <w:rsid w:val="0085149C"/>
    <w:rsid w:val="008519DA"/>
    <w:rsid w:val="00851DBF"/>
    <w:rsid w:val="00852168"/>
    <w:rsid w:val="00852BBC"/>
    <w:rsid w:val="00853404"/>
    <w:rsid w:val="008534AE"/>
    <w:rsid w:val="00853661"/>
    <w:rsid w:val="00853C58"/>
    <w:rsid w:val="00853FB5"/>
    <w:rsid w:val="008544E6"/>
    <w:rsid w:val="00854D69"/>
    <w:rsid w:val="008552F1"/>
    <w:rsid w:val="00855384"/>
    <w:rsid w:val="008559D9"/>
    <w:rsid w:val="00855EAD"/>
    <w:rsid w:val="00856E74"/>
    <w:rsid w:val="008576AF"/>
    <w:rsid w:val="00857BDA"/>
    <w:rsid w:val="00857ECE"/>
    <w:rsid w:val="0086067A"/>
    <w:rsid w:val="00861419"/>
    <w:rsid w:val="00861AB2"/>
    <w:rsid w:val="00861D6B"/>
    <w:rsid w:val="00861F2D"/>
    <w:rsid w:val="00862C41"/>
    <w:rsid w:val="00862D60"/>
    <w:rsid w:val="00862D81"/>
    <w:rsid w:val="008631DC"/>
    <w:rsid w:val="008639BD"/>
    <w:rsid w:val="00863F46"/>
    <w:rsid w:val="00864239"/>
    <w:rsid w:val="0086487D"/>
    <w:rsid w:val="00865963"/>
    <w:rsid w:val="00865A1C"/>
    <w:rsid w:val="00865FB3"/>
    <w:rsid w:val="0086612F"/>
    <w:rsid w:val="0086652B"/>
    <w:rsid w:val="0086657D"/>
    <w:rsid w:val="0086667F"/>
    <w:rsid w:val="00866DC2"/>
    <w:rsid w:val="00866F61"/>
    <w:rsid w:val="00867050"/>
    <w:rsid w:val="008673D9"/>
    <w:rsid w:val="00867A33"/>
    <w:rsid w:val="008713EE"/>
    <w:rsid w:val="00871796"/>
    <w:rsid w:val="0087276F"/>
    <w:rsid w:val="00872785"/>
    <w:rsid w:val="0087287E"/>
    <w:rsid w:val="00872A07"/>
    <w:rsid w:val="00872CBA"/>
    <w:rsid w:val="00872F2E"/>
    <w:rsid w:val="00873498"/>
    <w:rsid w:val="00874774"/>
    <w:rsid w:val="00874AC5"/>
    <w:rsid w:val="00875920"/>
    <w:rsid w:val="008759D9"/>
    <w:rsid w:val="0087614B"/>
    <w:rsid w:val="00876225"/>
    <w:rsid w:val="008762AF"/>
    <w:rsid w:val="008768C0"/>
    <w:rsid w:val="008768ED"/>
    <w:rsid w:val="00876E34"/>
    <w:rsid w:val="0087767B"/>
    <w:rsid w:val="00877D2E"/>
    <w:rsid w:val="00877FF4"/>
    <w:rsid w:val="008805DE"/>
    <w:rsid w:val="00880C20"/>
    <w:rsid w:val="00883122"/>
    <w:rsid w:val="008833B3"/>
    <w:rsid w:val="0088366C"/>
    <w:rsid w:val="008844F0"/>
    <w:rsid w:val="008846D5"/>
    <w:rsid w:val="00885890"/>
    <w:rsid w:val="00885F46"/>
    <w:rsid w:val="00886236"/>
    <w:rsid w:val="008863B8"/>
    <w:rsid w:val="008866D0"/>
    <w:rsid w:val="008867E2"/>
    <w:rsid w:val="00886A89"/>
    <w:rsid w:val="00890528"/>
    <w:rsid w:val="008905A1"/>
    <w:rsid w:val="008905F9"/>
    <w:rsid w:val="00890D25"/>
    <w:rsid w:val="00891746"/>
    <w:rsid w:val="008919D4"/>
    <w:rsid w:val="0089223B"/>
    <w:rsid w:val="00893607"/>
    <w:rsid w:val="00893657"/>
    <w:rsid w:val="008937A5"/>
    <w:rsid w:val="00893A4E"/>
    <w:rsid w:val="00893AB7"/>
    <w:rsid w:val="0089443A"/>
    <w:rsid w:val="00894A03"/>
    <w:rsid w:val="00894BCD"/>
    <w:rsid w:val="00894FEF"/>
    <w:rsid w:val="008953F3"/>
    <w:rsid w:val="008959AD"/>
    <w:rsid w:val="00895BE3"/>
    <w:rsid w:val="00896549"/>
    <w:rsid w:val="00896F3A"/>
    <w:rsid w:val="00897B53"/>
    <w:rsid w:val="008A015F"/>
    <w:rsid w:val="008A07A5"/>
    <w:rsid w:val="008A1177"/>
    <w:rsid w:val="008A1907"/>
    <w:rsid w:val="008A1C29"/>
    <w:rsid w:val="008A1CD5"/>
    <w:rsid w:val="008A21EB"/>
    <w:rsid w:val="008A2A0C"/>
    <w:rsid w:val="008A32D2"/>
    <w:rsid w:val="008A3726"/>
    <w:rsid w:val="008A3E98"/>
    <w:rsid w:val="008A3FDC"/>
    <w:rsid w:val="008A4E5B"/>
    <w:rsid w:val="008A5B28"/>
    <w:rsid w:val="008A6060"/>
    <w:rsid w:val="008A6C23"/>
    <w:rsid w:val="008A6C4A"/>
    <w:rsid w:val="008A7135"/>
    <w:rsid w:val="008A7F20"/>
    <w:rsid w:val="008B0104"/>
    <w:rsid w:val="008B0769"/>
    <w:rsid w:val="008B08AC"/>
    <w:rsid w:val="008B0E05"/>
    <w:rsid w:val="008B1955"/>
    <w:rsid w:val="008B1F0D"/>
    <w:rsid w:val="008B2870"/>
    <w:rsid w:val="008B3C0F"/>
    <w:rsid w:val="008B3E02"/>
    <w:rsid w:val="008B4834"/>
    <w:rsid w:val="008B4C33"/>
    <w:rsid w:val="008B50C9"/>
    <w:rsid w:val="008B5A11"/>
    <w:rsid w:val="008B66A4"/>
    <w:rsid w:val="008B6A19"/>
    <w:rsid w:val="008B6F86"/>
    <w:rsid w:val="008B7008"/>
    <w:rsid w:val="008B7022"/>
    <w:rsid w:val="008B719F"/>
    <w:rsid w:val="008B7646"/>
    <w:rsid w:val="008B79D3"/>
    <w:rsid w:val="008B7E0E"/>
    <w:rsid w:val="008B7E6D"/>
    <w:rsid w:val="008C0961"/>
    <w:rsid w:val="008C1507"/>
    <w:rsid w:val="008C19A9"/>
    <w:rsid w:val="008C20A4"/>
    <w:rsid w:val="008C2E21"/>
    <w:rsid w:val="008C3364"/>
    <w:rsid w:val="008C375F"/>
    <w:rsid w:val="008C3FFF"/>
    <w:rsid w:val="008C421F"/>
    <w:rsid w:val="008C489A"/>
    <w:rsid w:val="008C5788"/>
    <w:rsid w:val="008C5A13"/>
    <w:rsid w:val="008C67EB"/>
    <w:rsid w:val="008C68F9"/>
    <w:rsid w:val="008C6C48"/>
    <w:rsid w:val="008C6D36"/>
    <w:rsid w:val="008C708D"/>
    <w:rsid w:val="008C753D"/>
    <w:rsid w:val="008C7654"/>
    <w:rsid w:val="008C7A1C"/>
    <w:rsid w:val="008C7F26"/>
    <w:rsid w:val="008D0396"/>
    <w:rsid w:val="008D0740"/>
    <w:rsid w:val="008D1837"/>
    <w:rsid w:val="008D20C6"/>
    <w:rsid w:val="008D2C85"/>
    <w:rsid w:val="008D3032"/>
    <w:rsid w:val="008D31C1"/>
    <w:rsid w:val="008D31C3"/>
    <w:rsid w:val="008D35DE"/>
    <w:rsid w:val="008D3CAC"/>
    <w:rsid w:val="008D4730"/>
    <w:rsid w:val="008D4B6C"/>
    <w:rsid w:val="008D4BB6"/>
    <w:rsid w:val="008D575B"/>
    <w:rsid w:val="008D58DC"/>
    <w:rsid w:val="008D6379"/>
    <w:rsid w:val="008D669D"/>
    <w:rsid w:val="008D6A4D"/>
    <w:rsid w:val="008D6E11"/>
    <w:rsid w:val="008D7163"/>
    <w:rsid w:val="008D73B2"/>
    <w:rsid w:val="008D74A7"/>
    <w:rsid w:val="008D74E3"/>
    <w:rsid w:val="008D757B"/>
    <w:rsid w:val="008D765B"/>
    <w:rsid w:val="008D7DB5"/>
    <w:rsid w:val="008D7DD3"/>
    <w:rsid w:val="008E021D"/>
    <w:rsid w:val="008E0369"/>
    <w:rsid w:val="008E0A82"/>
    <w:rsid w:val="008E0A8C"/>
    <w:rsid w:val="008E0F98"/>
    <w:rsid w:val="008E184D"/>
    <w:rsid w:val="008E1ED5"/>
    <w:rsid w:val="008E2B55"/>
    <w:rsid w:val="008E30EA"/>
    <w:rsid w:val="008E342D"/>
    <w:rsid w:val="008E388C"/>
    <w:rsid w:val="008E38F9"/>
    <w:rsid w:val="008E3DEC"/>
    <w:rsid w:val="008E3DED"/>
    <w:rsid w:val="008E405D"/>
    <w:rsid w:val="008E5165"/>
    <w:rsid w:val="008E531E"/>
    <w:rsid w:val="008E58C5"/>
    <w:rsid w:val="008E5D41"/>
    <w:rsid w:val="008E5F8E"/>
    <w:rsid w:val="008E5FCF"/>
    <w:rsid w:val="008E6593"/>
    <w:rsid w:val="008E6CC3"/>
    <w:rsid w:val="008E7A5D"/>
    <w:rsid w:val="008E7D58"/>
    <w:rsid w:val="008E7E7A"/>
    <w:rsid w:val="008F0725"/>
    <w:rsid w:val="008F0E7E"/>
    <w:rsid w:val="008F1399"/>
    <w:rsid w:val="008F1587"/>
    <w:rsid w:val="008F2708"/>
    <w:rsid w:val="008F2F72"/>
    <w:rsid w:val="008F3003"/>
    <w:rsid w:val="008F31D9"/>
    <w:rsid w:val="008F3B36"/>
    <w:rsid w:val="008F3BA3"/>
    <w:rsid w:val="008F408A"/>
    <w:rsid w:val="008F4384"/>
    <w:rsid w:val="008F4ADF"/>
    <w:rsid w:val="008F4DED"/>
    <w:rsid w:val="008F5290"/>
    <w:rsid w:val="008F572A"/>
    <w:rsid w:val="008F64FB"/>
    <w:rsid w:val="008F65D3"/>
    <w:rsid w:val="008F6735"/>
    <w:rsid w:val="008F6968"/>
    <w:rsid w:val="008F6A63"/>
    <w:rsid w:val="008F7671"/>
    <w:rsid w:val="008F76A8"/>
    <w:rsid w:val="00900473"/>
    <w:rsid w:val="00900A5B"/>
    <w:rsid w:val="00900DB9"/>
    <w:rsid w:val="009015DA"/>
    <w:rsid w:val="009032A5"/>
    <w:rsid w:val="00903686"/>
    <w:rsid w:val="00903FD4"/>
    <w:rsid w:val="00904022"/>
    <w:rsid w:val="00904470"/>
    <w:rsid w:val="00904636"/>
    <w:rsid w:val="0090483A"/>
    <w:rsid w:val="00905026"/>
    <w:rsid w:val="00905549"/>
    <w:rsid w:val="00905BA8"/>
    <w:rsid w:val="00905D13"/>
    <w:rsid w:val="00905DC2"/>
    <w:rsid w:val="00906832"/>
    <w:rsid w:val="00906B55"/>
    <w:rsid w:val="00906F9A"/>
    <w:rsid w:val="0090709C"/>
    <w:rsid w:val="0090748B"/>
    <w:rsid w:val="00907D01"/>
    <w:rsid w:val="00907D51"/>
    <w:rsid w:val="00907EC3"/>
    <w:rsid w:val="00910702"/>
    <w:rsid w:val="009107EC"/>
    <w:rsid w:val="009108EE"/>
    <w:rsid w:val="00910A9D"/>
    <w:rsid w:val="00910F2E"/>
    <w:rsid w:val="00910F99"/>
    <w:rsid w:val="00911843"/>
    <w:rsid w:val="00911B42"/>
    <w:rsid w:val="00911D33"/>
    <w:rsid w:val="00911D69"/>
    <w:rsid w:val="009124F4"/>
    <w:rsid w:val="009125DF"/>
    <w:rsid w:val="009135E8"/>
    <w:rsid w:val="00913651"/>
    <w:rsid w:val="009144A1"/>
    <w:rsid w:val="00914940"/>
    <w:rsid w:val="00914B0F"/>
    <w:rsid w:val="00914CED"/>
    <w:rsid w:val="00915384"/>
    <w:rsid w:val="0091721A"/>
    <w:rsid w:val="00917369"/>
    <w:rsid w:val="0092004B"/>
    <w:rsid w:val="0092016C"/>
    <w:rsid w:val="00920450"/>
    <w:rsid w:val="009208D7"/>
    <w:rsid w:val="00921863"/>
    <w:rsid w:val="00922C32"/>
    <w:rsid w:val="00922C85"/>
    <w:rsid w:val="0092302A"/>
    <w:rsid w:val="00923673"/>
    <w:rsid w:val="009236AC"/>
    <w:rsid w:val="00923A0F"/>
    <w:rsid w:val="00924122"/>
    <w:rsid w:val="00924177"/>
    <w:rsid w:val="00924540"/>
    <w:rsid w:val="00924A2A"/>
    <w:rsid w:val="00924FA0"/>
    <w:rsid w:val="009258C0"/>
    <w:rsid w:val="00925C34"/>
    <w:rsid w:val="00925F71"/>
    <w:rsid w:val="009260F3"/>
    <w:rsid w:val="00926226"/>
    <w:rsid w:val="009262A0"/>
    <w:rsid w:val="009265A0"/>
    <w:rsid w:val="009267E7"/>
    <w:rsid w:val="00926821"/>
    <w:rsid w:val="00926AE1"/>
    <w:rsid w:val="00926BA7"/>
    <w:rsid w:val="00926E5C"/>
    <w:rsid w:val="0092761B"/>
    <w:rsid w:val="00927A37"/>
    <w:rsid w:val="00930A02"/>
    <w:rsid w:val="00931FC1"/>
    <w:rsid w:val="00932087"/>
    <w:rsid w:val="009326A3"/>
    <w:rsid w:val="0093275C"/>
    <w:rsid w:val="00933501"/>
    <w:rsid w:val="009336C0"/>
    <w:rsid w:val="00933911"/>
    <w:rsid w:val="00933FDB"/>
    <w:rsid w:val="00935162"/>
    <w:rsid w:val="00935571"/>
    <w:rsid w:val="00935E08"/>
    <w:rsid w:val="009369DE"/>
    <w:rsid w:val="00936C40"/>
    <w:rsid w:val="00937BAD"/>
    <w:rsid w:val="00940371"/>
    <w:rsid w:val="00940A1B"/>
    <w:rsid w:val="00940D17"/>
    <w:rsid w:val="0094145A"/>
    <w:rsid w:val="00941517"/>
    <w:rsid w:val="009417ED"/>
    <w:rsid w:val="00941C36"/>
    <w:rsid w:val="00941E14"/>
    <w:rsid w:val="009426ED"/>
    <w:rsid w:val="0094273E"/>
    <w:rsid w:val="009432F5"/>
    <w:rsid w:val="009441D1"/>
    <w:rsid w:val="00944869"/>
    <w:rsid w:val="00944D96"/>
    <w:rsid w:val="00945161"/>
    <w:rsid w:val="0094549A"/>
    <w:rsid w:val="009458A5"/>
    <w:rsid w:val="00945BE7"/>
    <w:rsid w:val="00945E03"/>
    <w:rsid w:val="00945FF8"/>
    <w:rsid w:val="00946885"/>
    <w:rsid w:val="00946A97"/>
    <w:rsid w:val="00946C19"/>
    <w:rsid w:val="00946D4D"/>
    <w:rsid w:val="00947864"/>
    <w:rsid w:val="00947B29"/>
    <w:rsid w:val="00947E50"/>
    <w:rsid w:val="00947F78"/>
    <w:rsid w:val="00950226"/>
    <w:rsid w:val="009506AA"/>
    <w:rsid w:val="00950818"/>
    <w:rsid w:val="00950B16"/>
    <w:rsid w:val="009515AD"/>
    <w:rsid w:val="0095192D"/>
    <w:rsid w:val="00952844"/>
    <w:rsid w:val="00952E9C"/>
    <w:rsid w:val="00953D97"/>
    <w:rsid w:val="00954CB6"/>
    <w:rsid w:val="00955BC6"/>
    <w:rsid w:val="00956314"/>
    <w:rsid w:val="009564B7"/>
    <w:rsid w:val="0095654A"/>
    <w:rsid w:val="00957640"/>
    <w:rsid w:val="009578E8"/>
    <w:rsid w:val="009601AA"/>
    <w:rsid w:val="009605D3"/>
    <w:rsid w:val="009606D5"/>
    <w:rsid w:val="009608B4"/>
    <w:rsid w:val="00960D68"/>
    <w:rsid w:val="00962520"/>
    <w:rsid w:val="00962C66"/>
    <w:rsid w:val="00962F91"/>
    <w:rsid w:val="00963784"/>
    <w:rsid w:val="00964C9C"/>
    <w:rsid w:val="0096556D"/>
    <w:rsid w:val="00965B60"/>
    <w:rsid w:val="00965C77"/>
    <w:rsid w:val="00966195"/>
    <w:rsid w:val="009664F4"/>
    <w:rsid w:val="00966ACE"/>
    <w:rsid w:val="00967838"/>
    <w:rsid w:val="0097095E"/>
    <w:rsid w:val="00970E29"/>
    <w:rsid w:val="00970E77"/>
    <w:rsid w:val="009716A4"/>
    <w:rsid w:val="0097173F"/>
    <w:rsid w:val="00971AD5"/>
    <w:rsid w:val="00972221"/>
    <w:rsid w:val="00972652"/>
    <w:rsid w:val="0097267D"/>
    <w:rsid w:val="00972823"/>
    <w:rsid w:val="00972B08"/>
    <w:rsid w:val="00972ED9"/>
    <w:rsid w:val="00973070"/>
    <w:rsid w:val="00973884"/>
    <w:rsid w:val="009739CF"/>
    <w:rsid w:val="00974660"/>
    <w:rsid w:val="00974855"/>
    <w:rsid w:val="009754F8"/>
    <w:rsid w:val="009775F5"/>
    <w:rsid w:val="0097770B"/>
    <w:rsid w:val="00977A7B"/>
    <w:rsid w:val="00977F2B"/>
    <w:rsid w:val="00980864"/>
    <w:rsid w:val="00980F99"/>
    <w:rsid w:val="00981842"/>
    <w:rsid w:val="00981A27"/>
    <w:rsid w:val="00981BF8"/>
    <w:rsid w:val="00981DE1"/>
    <w:rsid w:val="00982036"/>
    <w:rsid w:val="00982131"/>
    <w:rsid w:val="0098234C"/>
    <w:rsid w:val="00982546"/>
    <w:rsid w:val="0098254A"/>
    <w:rsid w:val="0098274C"/>
    <w:rsid w:val="009828FF"/>
    <w:rsid w:val="00982FCE"/>
    <w:rsid w:val="009832EA"/>
    <w:rsid w:val="00983585"/>
    <w:rsid w:val="00984737"/>
    <w:rsid w:val="00984828"/>
    <w:rsid w:val="0098500B"/>
    <w:rsid w:val="009853FD"/>
    <w:rsid w:val="00985B09"/>
    <w:rsid w:val="00985EDD"/>
    <w:rsid w:val="0098683F"/>
    <w:rsid w:val="00987276"/>
    <w:rsid w:val="0098749D"/>
    <w:rsid w:val="00987F1F"/>
    <w:rsid w:val="00990437"/>
    <w:rsid w:val="00990567"/>
    <w:rsid w:val="009911E8"/>
    <w:rsid w:val="009912CD"/>
    <w:rsid w:val="009914A6"/>
    <w:rsid w:val="0099170F"/>
    <w:rsid w:val="00991DCB"/>
    <w:rsid w:val="00991F52"/>
    <w:rsid w:val="00992183"/>
    <w:rsid w:val="009922D5"/>
    <w:rsid w:val="00992854"/>
    <w:rsid w:val="00992886"/>
    <w:rsid w:val="00992D25"/>
    <w:rsid w:val="009937A1"/>
    <w:rsid w:val="00993AEC"/>
    <w:rsid w:val="00993BFB"/>
    <w:rsid w:val="00993DA8"/>
    <w:rsid w:val="00994345"/>
    <w:rsid w:val="00994442"/>
    <w:rsid w:val="0099456E"/>
    <w:rsid w:val="0099469C"/>
    <w:rsid w:val="0099475F"/>
    <w:rsid w:val="009949D6"/>
    <w:rsid w:val="00994B60"/>
    <w:rsid w:val="0099567F"/>
    <w:rsid w:val="009956CD"/>
    <w:rsid w:val="009960C2"/>
    <w:rsid w:val="009977D6"/>
    <w:rsid w:val="009A04BD"/>
    <w:rsid w:val="009A19A1"/>
    <w:rsid w:val="009A23FD"/>
    <w:rsid w:val="009A26B5"/>
    <w:rsid w:val="009A2764"/>
    <w:rsid w:val="009A2D4D"/>
    <w:rsid w:val="009A392E"/>
    <w:rsid w:val="009A3E2D"/>
    <w:rsid w:val="009A4146"/>
    <w:rsid w:val="009A438A"/>
    <w:rsid w:val="009A486D"/>
    <w:rsid w:val="009A4B6C"/>
    <w:rsid w:val="009A4C0D"/>
    <w:rsid w:val="009A4EEE"/>
    <w:rsid w:val="009A5289"/>
    <w:rsid w:val="009A5574"/>
    <w:rsid w:val="009A566C"/>
    <w:rsid w:val="009A5762"/>
    <w:rsid w:val="009A5900"/>
    <w:rsid w:val="009A590D"/>
    <w:rsid w:val="009A5F80"/>
    <w:rsid w:val="009A65E8"/>
    <w:rsid w:val="009A6887"/>
    <w:rsid w:val="009A68B0"/>
    <w:rsid w:val="009A6C8F"/>
    <w:rsid w:val="009A70D5"/>
    <w:rsid w:val="009A7AF4"/>
    <w:rsid w:val="009B07F0"/>
    <w:rsid w:val="009B0991"/>
    <w:rsid w:val="009B0A5C"/>
    <w:rsid w:val="009B1075"/>
    <w:rsid w:val="009B307D"/>
    <w:rsid w:val="009B3548"/>
    <w:rsid w:val="009B3775"/>
    <w:rsid w:val="009B38B1"/>
    <w:rsid w:val="009B482E"/>
    <w:rsid w:val="009B4C46"/>
    <w:rsid w:val="009B5661"/>
    <w:rsid w:val="009B5EE2"/>
    <w:rsid w:val="009B6117"/>
    <w:rsid w:val="009B67AE"/>
    <w:rsid w:val="009B6C51"/>
    <w:rsid w:val="009B7A57"/>
    <w:rsid w:val="009C07A3"/>
    <w:rsid w:val="009C0C4F"/>
    <w:rsid w:val="009C114F"/>
    <w:rsid w:val="009C11B8"/>
    <w:rsid w:val="009C1769"/>
    <w:rsid w:val="009C2866"/>
    <w:rsid w:val="009C2A8F"/>
    <w:rsid w:val="009C3221"/>
    <w:rsid w:val="009C3225"/>
    <w:rsid w:val="009C391C"/>
    <w:rsid w:val="009C45DE"/>
    <w:rsid w:val="009C5818"/>
    <w:rsid w:val="009C5C9C"/>
    <w:rsid w:val="009C5D0D"/>
    <w:rsid w:val="009C65D9"/>
    <w:rsid w:val="009C65FA"/>
    <w:rsid w:val="009C6A47"/>
    <w:rsid w:val="009D0004"/>
    <w:rsid w:val="009D030D"/>
    <w:rsid w:val="009D0538"/>
    <w:rsid w:val="009D0A56"/>
    <w:rsid w:val="009D1258"/>
    <w:rsid w:val="009D1692"/>
    <w:rsid w:val="009D1BEF"/>
    <w:rsid w:val="009D1FC7"/>
    <w:rsid w:val="009D2DD8"/>
    <w:rsid w:val="009D2E89"/>
    <w:rsid w:val="009D3404"/>
    <w:rsid w:val="009D42AF"/>
    <w:rsid w:val="009D499D"/>
    <w:rsid w:val="009D5316"/>
    <w:rsid w:val="009D598C"/>
    <w:rsid w:val="009D5CAD"/>
    <w:rsid w:val="009D68A3"/>
    <w:rsid w:val="009D74A7"/>
    <w:rsid w:val="009E01D2"/>
    <w:rsid w:val="009E086F"/>
    <w:rsid w:val="009E0986"/>
    <w:rsid w:val="009E100B"/>
    <w:rsid w:val="009E2180"/>
    <w:rsid w:val="009E3EA7"/>
    <w:rsid w:val="009E440A"/>
    <w:rsid w:val="009E4605"/>
    <w:rsid w:val="009E4684"/>
    <w:rsid w:val="009E47EB"/>
    <w:rsid w:val="009E4823"/>
    <w:rsid w:val="009E4C09"/>
    <w:rsid w:val="009E4D39"/>
    <w:rsid w:val="009E50B1"/>
    <w:rsid w:val="009E5D0B"/>
    <w:rsid w:val="009E6363"/>
    <w:rsid w:val="009E671C"/>
    <w:rsid w:val="009E6988"/>
    <w:rsid w:val="009E7CCC"/>
    <w:rsid w:val="009F014E"/>
    <w:rsid w:val="009F111F"/>
    <w:rsid w:val="009F14AE"/>
    <w:rsid w:val="009F1939"/>
    <w:rsid w:val="009F1BBC"/>
    <w:rsid w:val="009F2155"/>
    <w:rsid w:val="009F2A25"/>
    <w:rsid w:val="009F2C34"/>
    <w:rsid w:val="009F2D03"/>
    <w:rsid w:val="009F2D75"/>
    <w:rsid w:val="009F30C7"/>
    <w:rsid w:val="009F3150"/>
    <w:rsid w:val="009F3C3E"/>
    <w:rsid w:val="009F4B03"/>
    <w:rsid w:val="009F59DA"/>
    <w:rsid w:val="009F5DDA"/>
    <w:rsid w:val="009F639B"/>
    <w:rsid w:val="009F6A25"/>
    <w:rsid w:val="009F7170"/>
    <w:rsid w:val="009F7617"/>
    <w:rsid w:val="009F7A85"/>
    <w:rsid w:val="009F7E1B"/>
    <w:rsid w:val="00A0011B"/>
    <w:rsid w:val="00A001B1"/>
    <w:rsid w:val="00A002AC"/>
    <w:rsid w:val="00A00530"/>
    <w:rsid w:val="00A0071C"/>
    <w:rsid w:val="00A00AA5"/>
    <w:rsid w:val="00A00CF4"/>
    <w:rsid w:val="00A00F20"/>
    <w:rsid w:val="00A014A3"/>
    <w:rsid w:val="00A01A23"/>
    <w:rsid w:val="00A01A5A"/>
    <w:rsid w:val="00A02596"/>
    <w:rsid w:val="00A02833"/>
    <w:rsid w:val="00A0378E"/>
    <w:rsid w:val="00A03B9C"/>
    <w:rsid w:val="00A04316"/>
    <w:rsid w:val="00A04EE7"/>
    <w:rsid w:val="00A05C34"/>
    <w:rsid w:val="00A062D9"/>
    <w:rsid w:val="00A068CE"/>
    <w:rsid w:val="00A0736E"/>
    <w:rsid w:val="00A074EE"/>
    <w:rsid w:val="00A075DD"/>
    <w:rsid w:val="00A07A6B"/>
    <w:rsid w:val="00A07D0A"/>
    <w:rsid w:val="00A105CB"/>
    <w:rsid w:val="00A10692"/>
    <w:rsid w:val="00A11447"/>
    <w:rsid w:val="00A11AE5"/>
    <w:rsid w:val="00A11BCB"/>
    <w:rsid w:val="00A12015"/>
    <w:rsid w:val="00A12653"/>
    <w:rsid w:val="00A12A85"/>
    <w:rsid w:val="00A12C67"/>
    <w:rsid w:val="00A13037"/>
    <w:rsid w:val="00A131E9"/>
    <w:rsid w:val="00A133BD"/>
    <w:rsid w:val="00A134B3"/>
    <w:rsid w:val="00A13D37"/>
    <w:rsid w:val="00A13F43"/>
    <w:rsid w:val="00A14273"/>
    <w:rsid w:val="00A14FA7"/>
    <w:rsid w:val="00A15A47"/>
    <w:rsid w:val="00A15CF8"/>
    <w:rsid w:val="00A16714"/>
    <w:rsid w:val="00A16B20"/>
    <w:rsid w:val="00A172D7"/>
    <w:rsid w:val="00A176AC"/>
    <w:rsid w:val="00A178B1"/>
    <w:rsid w:val="00A20571"/>
    <w:rsid w:val="00A20676"/>
    <w:rsid w:val="00A209BA"/>
    <w:rsid w:val="00A20DA8"/>
    <w:rsid w:val="00A21A95"/>
    <w:rsid w:val="00A21DCA"/>
    <w:rsid w:val="00A22CE2"/>
    <w:rsid w:val="00A22DA5"/>
    <w:rsid w:val="00A2348A"/>
    <w:rsid w:val="00A23843"/>
    <w:rsid w:val="00A2400B"/>
    <w:rsid w:val="00A24159"/>
    <w:rsid w:val="00A24856"/>
    <w:rsid w:val="00A25669"/>
    <w:rsid w:val="00A259E0"/>
    <w:rsid w:val="00A263B3"/>
    <w:rsid w:val="00A27021"/>
    <w:rsid w:val="00A27606"/>
    <w:rsid w:val="00A2786B"/>
    <w:rsid w:val="00A27FEE"/>
    <w:rsid w:val="00A308CB"/>
    <w:rsid w:val="00A30908"/>
    <w:rsid w:val="00A309F0"/>
    <w:rsid w:val="00A30CEE"/>
    <w:rsid w:val="00A30E91"/>
    <w:rsid w:val="00A30FB5"/>
    <w:rsid w:val="00A31504"/>
    <w:rsid w:val="00A31663"/>
    <w:rsid w:val="00A3201F"/>
    <w:rsid w:val="00A323DA"/>
    <w:rsid w:val="00A3290B"/>
    <w:rsid w:val="00A333D7"/>
    <w:rsid w:val="00A33A07"/>
    <w:rsid w:val="00A34330"/>
    <w:rsid w:val="00A34BD5"/>
    <w:rsid w:val="00A34C5B"/>
    <w:rsid w:val="00A34F11"/>
    <w:rsid w:val="00A351AD"/>
    <w:rsid w:val="00A353B6"/>
    <w:rsid w:val="00A357F2"/>
    <w:rsid w:val="00A3581D"/>
    <w:rsid w:val="00A359D4"/>
    <w:rsid w:val="00A359E9"/>
    <w:rsid w:val="00A35B0F"/>
    <w:rsid w:val="00A377A4"/>
    <w:rsid w:val="00A37B4C"/>
    <w:rsid w:val="00A37E09"/>
    <w:rsid w:val="00A40817"/>
    <w:rsid w:val="00A41A3A"/>
    <w:rsid w:val="00A420C2"/>
    <w:rsid w:val="00A421B9"/>
    <w:rsid w:val="00A42281"/>
    <w:rsid w:val="00A4236D"/>
    <w:rsid w:val="00A4267C"/>
    <w:rsid w:val="00A42915"/>
    <w:rsid w:val="00A42B32"/>
    <w:rsid w:val="00A43840"/>
    <w:rsid w:val="00A443C9"/>
    <w:rsid w:val="00A4477E"/>
    <w:rsid w:val="00A44DB8"/>
    <w:rsid w:val="00A455ED"/>
    <w:rsid w:val="00A457EF"/>
    <w:rsid w:val="00A4596A"/>
    <w:rsid w:val="00A45CA6"/>
    <w:rsid w:val="00A461C4"/>
    <w:rsid w:val="00A47109"/>
    <w:rsid w:val="00A47CC4"/>
    <w:rsid w:val="00A50406"/>
    <w:rsid w:val="00A51192"/>
    <w:rsid w:val="00A512CC"/>
    <w:rsid w:val="00A5173A"/>
    <w:rsid w:val="00A51E51"/>
    <w:rsid w:val="00A52131"/>
    <w:rsid w:val="00A52240"/>
    <w:rsid w:val="00A52B8C"/>
    <w:rsid w:val="00A52CBC"/>
    <w:rsid w:val="00A53236"/>
    <w:rsid w:val="00A535C6"/>
    <w:rsid w:val="00A53663"/>
    <w:rsid w:val="00A53887"/>
    <w:rsid w:val="00A53F70"/>
    <w:rsid w:val="00A53F84"/>
    <w:rsid w:val="00A54345"/>
    <w:rsid w:val="00A545BC"/>
    <w:rsid w:val="00A550C0"/>
    <w:rsid w:val="00A55E1D"/>
    <w:rsid w:val="00A5605C"/>
    <w:rsid w:val="00A565C2"/>
    <w:rsid w:val="00A56639"/>
    <w:rsid w:val="00A566AA"/>
    <w:rsid w:val="00A56978"/>
    <w:rsid w:val="00A57292"/>
    <w:rsid w:val="00A60071"/>
    <w:rsid w:val="00A61A66"/>
    <w:rsid w:val="00A61ECB"/>
    <w:rsid w:val="00A62515"/>
    <w:rsid w:val="00A628A0"/>
    <w:rsid w:val="00A6313A"/>
    <w:rsid w:val="00A63591"/>
    <w:rsid w:val="00A639B0"/>
    <w:rsid w:val="00A64224"/>
    <w:rsid w:val="00A64A7A"/>
    <w:rsid w:val="00A64AD0"/>
    <w:rsid w:val="00A64FDF"/>
    <w:rsid w:val="00A65336"/>
    <w:rsid w:val="00A65350"/>
    <w:rsid w:val="00A6573B"/>
    <w:rsid w:val="00A65CD9"/>
    <w:rsid w:val="00A661C4"/>
    <w:rsid w:val="00A663D8"/>
    <w:rsid w:val="00A6663B"/>
    <w:rsid w:val="00A66B10"/>
    <w:rsid w:val="00A673A3"/>
    <w:rsid w:val="00A67952"/>
    <w:rsid w:val="00A67CFA"/>
    <w:rsid w:val="00A67F97"/>
    <w:rsid w:val="00A70082"/>
    <w:rsid w:val="00A7033B"/>
    <w:rsid w:val="00A704F2"/>
    <w:rsid w:val="00A7093E"/>
    <w:rsid w:val="00A710C6"/>
    <w:rsid w:val="00A7145E"/>
    <w:rsid w:val="00A71BE0"/>
    <w:rsid w:val="00A71D4A"/>
    <w:rsid w:val="00A72A77"/>
    <w:rsid w:val="00A72D85"/>
    <w:rsid w:val="00A7418C"/>
    <w:rsid w:val="00A747B0"/>
    <w:rsid w:val="00A74BBC"/>
    <w:rsid w:val="00A7500A"/>
    <w:rsid w:val="00A753D8"/>
    <w:rsid w:val="00A754D7"/>
    <w:rsid w:val="00A75814"/>
    <w:rsid w:val="00A75BAA"/>
    <w:rsid w:val="00A75CC0"/>
    <w:rsid w:val="00A774EF"/>
    <w:rsid w:val="00A80276"/>
    <w:rsid w:val="00A802D6"/>
    <w:rsid w:val="00A809B9"/>
    <w:rsid w:val="00A81279"/>
    <w:rsid w:val="00A8188E"/>
    <w:rsid w:val="00A822A1"/>
    <w:rsid w:val="00A827D4"/>
    <w:rsid w:val="00A83851"/>
    <w:rsid w:val="00A83A10"/>
    <w:rsid w:val="00A83C48"/>
    <w:rsid w:val="00A83E7C"/>
    <w:rsid w:val="00A843B5"/>
    <w:rsid w:val="00A84439"/>
    <w:rsid w:val="00A8489F"/>
    <w:rsid w:val="00A854BE"/>
    <w:rsid w:val="00A85A0F"/>
    <w:rsid w:val="00A85F1D"/>
    <w:rsid w:val="00A86040"/>
    <w:rsid w:val="00A8621C"/>
    <w:rsid w:val="00A866CD"/>
    <w:rsid w:val="00A87754"/>
    <w:rsid w:val="00A87F77"/>
    <w:rsid w:val="00A90189"/>
    <w:rsid w:val="00A906B3"/>
    <w:rsid w:val="00A909F0"/>
    <w:rsid w:val="00A909F7"/>
    <w:rsid w:val="00A90E54"/>
    <w:rsid w:val="00A91748"/>
    <w:rsid w:val="00A91A33"/>
    <w:rsid w:val="00A91D7A"/>
    <w:rsid w:val="00A9212C"/>
    <w:rsid w:val="00A92A80"/>
    <w:rsid w:val="00A92CB7"/>
    <w:rsid w:val="00A9393D"/>
    <w:rsid w:val="00A939B1"/>
    <w:rsid w:val="00A93FFF"/>
    <w:rsid w:val="00A942DA"/>
    <w:rsid w:val="00A94CCE"/>
    <w:rsid w:val="00A95118"/>
    <w:rsid w:val="00A9518A"/>
    <w:rsid w:val="00A95603"/>
    <w:rsid w:val="00A97305"/>
    <w:rsid w:val="00A9770C"/>
    <w:rsid w:val="00A97E51"/>
    <w:rsid w:val="00A97FDD"/>
    <w:rsid w:val="00A97FED"/>
    <w:rsid w:val="00AA05A8"/>
    <w:rsid w:val="00AA071E"/>
    <w:rsid w:val="00AA0A35"/>
    <w:rsid w:val="00AA0B6B"/>
    <w:rsid w:val="00AA0D90"/>
    <w:rsid w:val="00AA1571"/>
    <w:rsid w:val="00AA1F32"/>
    <w:rsid w:val="00AA2011"/>
    <w:rsid w:val="00AA22E5"/>
    <w:rsid w:val="00AA258F"/>
    <w:rsid w:val="00AA271B"/>
    <w:rsid w:val="00AA2936"/>
    <w:rsid w:val="00AA3212"/>
    <w:rsid w:val="00AA33B3"/>
    <w:rsid w:val="00AA347C"/>
    <w:rsid w:val="00AA38AF"/>
    <w:rsid w:val="00AA4383"/>
    <w:rsid w:val="00AA48CB"/>
    <w:rsid w:val="00AA4EA7"/>
    <w:rsid w:val="00AA5012"/>
    <w:rsid w:val="00AA5509"/>
    <w:rsid w:val="00AA56D8"/>
    <w:rsid w:val="00AA59FF"/>
    <w:rsid w:val="00AA660E"/>
    <w:rsid w:val="00AA69F9"/>
    <w:rsid w:val="00AA6DA5"/>
    <w:rsid w:val="00AA6E38"/>
    <w:rsid w:val="00AA773D"/>
    <w:rsid w:val="00AA7C21"/>
    <w:rsid w:val="00AB0443"/>
    <w:rsid w:val="00AB0637"/>
    <w:rsid w:val="00AB0BC9"/>
    <w:rsid w:val="00AB0E5A"/>
    <w:rsid w:val="00AB1187"/>
    <w:rsid w:val="00AB1C0B"/>
    <w:rsid w:val="00AB1F84"/>
    <w:rsid w:val="00AB2440"/>
    <w:rsid w:val="00AB3C90"/>
    <w:rsid w:val="00AB3D70"/>
    <w:rsid w:val="00AB4873"/>
    <w:rsid w:val="00AB4A6C"/>
    <w:rsid w:val="00AB4F78"/>
    <w:rsid w:val="00AB51A3"/>
    <w:rsid w:val="00AB6190"/>
    <w:rsid w:val="00AB67FB"/>
    <w:rsid w:val="00AB6849"/>
    <w:rsid w:val="00AB7982"/>
    <w:rsid w:val="00AB79AD"/>
    <w:rsid w:val="00AB7B7B"/>
    <w:rsid w:val="00AC0671"/>
    <w:rsid w:val="00AC0D5E"/>
    <w:rsid w:val="00AC0E0B"/>
    <w:rsid w:val="00AC1466"/>
    <w:rsid w:val="00AC1B0A"/>
    <w:rsid w:val="00AC2754"/>
    <w:rsid w:val="00AC297D"/>
    <w:rsid w:val="00AC30AB"/>
    <w:rsid w:val="00AC33E6"/>
    <w:rsid w:val="00AC399D"/>
    <w:rsid w:val="00AC3BB3"/>
    <w:rsid w:val="00AC3DD5"/>
    <w:rsid w:val="00AC484D"/>
    <w:rsid w:val="00AC59C5"/>
    <w:rsid w:val="00AC78D6"/>
    <w:rsid w:val="00AD24CC"/>
    <w:rsid w:val="00AD2C72"/>
    <w:rsid w:val="00AD2FD8"/>
    <w:rsid w:val="00AD30D7"/>
    <w:rsid w:val="00AD3594"/>
    <w:rsid w:val="00AD4462"/>
    <w:rsid w:val="00AD5024"/>
    <w:rsid w:val="00AD544E"/>
    <w:rsid w:val="00AD58BF"/>
    <w:rsid w:val="00AD5A8A"/>
    <w:rsid w:val="00AD5D85"/>
    <w:rsid w:val="00AD6385"/>
    <w:rsid w:val="00AD6411"/>
    <w:rsid w:val="00AD6ECD"/>
    <w:rsid w:val="00AD7540"/>
    <w:rsid w:val="00AD75FF"/>
    <w:rsid w:val="00AD7903"/>
    <w:rsid w:val="00AD7E05"/>
    <w:rsid w:val="00AE0108"/>
    <w:rsid w:val="00AE117B"/>
    <w:rsid w:val="00AE2657"/>
    <w:rsid w:val="00AE2B2B"/>
    <w:rsid w:val="00AE3358"/>
    <w:rsid w:val="00AE38FD"/>
    <w:rsid w:val="00AE39F7"/>
    <w:rsid w:val="00AE3C4F"/>
    <w:rsid w:val="00AE4012"/>
    <w:rsid w:val="00AE4F7A"/>
    <w:rsid w:val="00AE4FD8"/>
    <w:rsid w:val="00AE58A2"/>
    <w:rsid w:val="00AE5E15"/>
    <w:rsid w:val="00AE600C"/>
    <w:rsid w:val="00AE6BA5"/>
    <w:rsid w:val="00AE7E67"/>
    <w:rsid w:val="00AF006A"/>
    <w:rsid w:val="00AF05CD"/>
    <w:rsid w:val="00AF0D98"/>
    <w:rsid w:val="00AF0FFE"/>
    <w:rsid w:val="00AF14BB"/>
    <w:rsid w:val="00AF16B3"/>
    <w:rsid w:val="00AF17C7"/>
    <w:rsid w:val="00AF248A"/>
    <w:rsid w:val="00AF24BC"/>
    <w:rsid w:val="00AF2A9F"/>
    <w:rsid w:val="00AF3359"/>
    <w:rsid w:val="00AF3812"/>
    <w:rsid w:val="00AF3B28"/>
    <w:rsid w:val="00AF44BA"/>
    <w:rsid w:val="00AF47A5"/>
    <w:rsid w:val="00AF48C0"/>
    <w:rsid w:val="00AF4CDC"/>
    <w:rsid w:val="00AF4D53"/>
    <w:rsid w:val="00AF53AD"/>
    <w:rsid w:val="00AF59A9"/>
    <w:rsid w:val="00AF5F30"/>
    <w:rsid w:val="00AF67A3"/>
    <w:rsid w:val="00AF6A26"/>
    <w:rsid w:val="00AF759D"/>
    <w:rsid w:val="00AF779F"/>
    <w:rsid w:val="00AF7D5B"/>
    <w:rsid w:val="00AF7F40"/>
    <w:rsid w:val="00B00198"/>
    <w:rsid w:val="00B002D9"/>
    <w:rsid w:val="00B00501"/>
    <w:rsid w:val="00B005A9"/>
    <w:rsid w:val="00B007FD"/>
    <w:rsid w:val="00B00974"/>
    <w:rsid w:val="00B01B3B"/>
    <w:rsid w:val="00B01DEC"/>
    <w:rsid w:val="00B02454"/>
    <w:rsid w:val="00B02479"/>
    <w:rsid w:val="00B02DC4"/>
    <w:rsid w:val="00B0311D"/>
    <w:rsid w:val="00B03477"/>
    <w:rsid w:val="00B03970"/>
    <w:rsid w:val="00B04C1B"/>
    <w:rsid w:val="00B04D68"/>
    <w:rsid w:val="00B04F1B"/>
    <w:rsid w:val="00B05A94"/>
    <w:rsid w:val="00B05C63"/>
    <w:rsid w:val="00B06204"/>
    <w:rsid w:val="00B06DD1"/>
    <w:rsid w:val="00B06F40"/>
    <w:rsid w:val="00B070CA"/>
    <w:rsid w:val="00B07B0D"/>
    <w:rsid w:val="00B10837"/>
    <w:rsid w:val="00B11938"/>
    <w:rsid w:val="00B12137"/>
    <w:rsid w:val="00B1220B"/>
    <w:rsid w:val="00B1237D"/>
    <w:rsid w:val="00B123B6"/>
    <w:rsid w:val="00B125B6"/>
    <w:rsid w:val="00B12BC7"/>
    <w:rsid w:val="00B12F7B"/>
    <w:rsid w:val="00B13612"/>
    <w:rsid w:val="00B14987"/>
    <w:rsid w:val="00B14CAA"/>
    <w:rsid w:val="00B14F9D"/>
    <w:rsid w:val="00B151AC"/>
    <w:rsid w:val="00B15E90"/>
    <w:rsid w:val="00B16330"/>
    <w:rsid w:val="00B1717D"/>
    <w:rsid w:val="00B1772F"/>
    <w:rsid w:val="00B179CA"/>
    <w:rsid w:val="00B17B14"/>
    <w:rsid w:val="00B17DAF"/>
    <w:rsid w:val="00B205B4"/>
    <w:rsid w:val="00B206E3"/>
    <w:rsid w:val="00B20C4D"/>
    <w:rsid w:val="00B20D73"/>
    <w:rsid w:val="00B21718"/>
    <w:rsid w:val="00B21D45"/>
    <w:rsid w:val="00B22681"/>
    <w:rsid w:val="00B22846"/>
    <w:rsid w:val="00B22E12"/>
    <w:rsid w:val="00B23589"/>
    <w:rsid w:val="00B245BD"/>
    <w:rsid w:val="00B25315"/>
    <w:rsid w:val="00B25793"/>
    <w:rsid w:val="00B25A93"/>
    <w:rsid w:val="00B25B07"/>
    <w:rsid w:val="00B25C9C"/>
    <w:rsid w:val="00B26105"/>
    <w:rsid w:val="00B263AB"/>
    <w:rsid w:val="00B26641"/>
    <w:rsid w:val="00B2680D"/>
    <w:rsid w:val="00B27149"/>
    <w:rsid w:val="00B27AC7"/>
    <w:rsid w:val="00B30274"/>
    <w:rsid w:val="00B3056C"/>
    <w:rsid w:val="00B30861"/>
    <w:rsid w:val="00B31493"/>
    <w:rsid w:val="00B314D8"/>
    <w:rsid w:val="00B31661"/>
    <w:rsid w:val="00B316E8"/>
    <w:rsid w:val="00B330DD"/>
    <w:rsid w:val="00B331BC"/>
    <w:rsid w:val="00B3492B"/>
    <w:rsid w:val="00B34F19"/>
    <w:rsid w:val="00B34F7F"/>
    <w:rsid w:val="00B36352"/>
    <w:rsid w:val="00B3672E"/>
    <w:rsid w:val="00B36E71"/>
    <w:rsid w:val="00B37CF7"/>
    <w:rsid w:val="00B37FBB"/>
    <w:rsid w:val="00B40E05"/>
    <w:rsid w:val="00B4165B"/>
    <w:rsid w:val="00B41D20"/>
    <w:rsid w:val="00B41F5A"/>
    <w:rsid w:val="00B42B71"/>
    <w:rsid w:val="00B42BD7"/>
    <w:rsid w:val="00B42DD0"/>
    <w:rsid w:val="00B4326F"/>
    <w:rsid w:val="00B43AF9"/>
    <w:rsid w:val="00B43CB5"/>
    <w:rsid w:val="00B44413"/>
    <w:rsid w:val="00B448B8"/>
    <w:rsid w:val="00B44E3A"/>
    <w:rsid w:val="00B450DE"/>
    <w:rsid w:val="00B4553C"/>
    <w:rsid w:val="00B46319"/>
    <w:rsid w:val="00B46329"/>
    <w:rsid w:val="00B463B9"/>
    <w:rsid w:val="00B46817"/>
    <w:rsid w:val="00B469CA"/>
    <w:rsid w:val="00B469F2"/>
    <w:rsid w:val="00B46A61"/>
    <w:rsid w:val="00B46BC5"/>
    <w:rsid w:val="00B46D0A"/>
    <w:rsid w:val="00B471D6"/>
    <w:rsid w:val="00B4730A"/>
    <w:rsid w:val="00B478FE"/>
    <w:rsid w:val="00B47EA2"/>
    <w:rsid w:val="00B47EE8"/>
    <w:rsid w:val="00B50EE9"/>
    <w:rsid w:val="00B51082"/>
    <w:rsid w:val="00B513F7"/>
    <w:rsid w:val="00B515DC"/>
    <w:rsid w:val="00B521DD"/>
    <w:rsid w:val="00B52DB7"/>
    <w:rsid w:val="00B5318E"/>
    <w:rsid w:val="00B538D5"/>
    <w:rsid w:val="00B53BAF"/>
    <w:rsid w:val="00B53D4D"/>
    <w:rsid w:val="00B53E66"/>
    <w:rsid w:val="00B544AF"/>
    <w:rsid w:val="00B54553"/>
    <w:rsid w:val="00B55561"/>
    <w:rsid w:val="00B5557D"/>
    <w:rsid w:val="00B55732"/>
    <w:rsid w:val="00B55E87"/>
    <w:rsid w:val="00B5611C"/>
    <w:rsid w:val="00B563AE"/>
    <w:rsid w:val="00B56AD0"/>
    <w:rsid w:val="00B57B99"/>
    <w:rsid w:val="00B6043F"/>
    <w:rsid w:val="00B60689"/>
    <w:rsid w:val="00B60B7D"/>
    <w:rsid w:val="00B60E5D"/>
    <w:rsid w:val="00B61477"/>
    <w:rsid w:val="00B61B92"/>
    <w:rsid w:val="00B61C78"/>
    <w:rsid w:val="00B621C5"/>
    <w:rsid w:val="00B62575"/>
    <w:rsid w:val="00B62695"/>
    <w:rsid w:val="00B62839"/>
    <w:rsid w:val="00B62C3D"/>
    <w:rsid w:val="00B62ED0"/>
    <w:rsid w:val="00B633B3"/>
    <w:rsid w:val="00B63B1D"/>
    <w:rsid w:val="00B63DA5"/>
    <w:rsid w:val="00B64514"/>
    <w:rsid w:val="00B64BD9"/>
    <w:rsid w:val="00B6513A"/>
    <w:rsid w:val="00B65E30"/>
    <w:rsid w:val="00B6608E"/>
    <w:rsid w:val="00B661B1"/>
    <w:rsid w:val="00B66D82"/>
    <w:rsid w:val="00B66D84"/>
    <w:rsid w:val="00B66E8D"/>
    <w:rsid w:val="00B675EC"/>
    <w:rsid w:val="00B704AC"/>
    <w:rsid w:val="00B705FD"/>
    <w:rsid w:val="00B70BA3"/>
    <w:rsid w:val="00B70EAD"/>
    <w:rsid w:val="00B71853"/>
    <w:rsid w:val="00B718CF"/>
    <w:rsid w:val="00B719BF"/>
    <w:rsid w:val="00B71FC8"/>
    <w:rsid w:val="00B725B7"/>
    <w:rsid w:val="00B72E52"/>
    <w:rsid w:val="00B73358"/>
    <w:rsid w:val="00B73FC5"/>
    <w:rsid w:val="00B74887"/>
    <w:rsid w:val="00B74958"/>
    <w:rsid w:val="00B753BF"/>
    <w:rsid w:val="00B753CF"/>
    <w:rsid w:val="00B75BCF"/>
    <w:rsid w:val="00B75C36"/>
    <w:rsid w:val="00B75F9A"/>
    <w:rsid w:val="00B75FF3"/>
    <w:rsid w:val="00B761BB"/>
    <w:rsid w:val="00B76840"/>
    <w:rsid w:val="00B76D0A"/>
    <w:rsid w:val="00B76D5F"/>
    <w:rsid w:val="00B77072"/>
    <w:rsid w:val="00B77942"/>
    <w:rsid w:val="00B77C5C"/>
    <w:rsid w:val="00B77E09"/>
    <w:rsid w:val="00B801C5"/>
    <w:rsid w:val="00B80243"/>
    <w:rsid w:val="00B80A8E"/>
    <w:rsid w:val="00B80EB6"/>
    <w:rsid w:val="00B81128"/>
    <w:rsid w:val="00B81296"/>
    <w:rsid w:val="00B81453"/>
    <w:rsid w:val="00B81816"/>
    <w:rsid w:val="00B81C81"/>
    <w:rsid w:val="00B81C8D"/>
    <w:rsid w:val="00B82112"/>
    <w:rsid w:val="00B824BC"/>
    <w:rsid w:val="00B82577"/>
    <w:rsid w:val="00B82CC4"/>
    <w:rsid w:val="00B8300F"/>
    <w:rsid w:val="00B83410"/>
    <w:rsid w:val="00B83A48"/>
    <w:rsid w:val="00B83C2E"/>
    <w:rsid w:val="00B83E59"/>
    <w:rsid w:val="00B84ECE"/>
    <w:rsid w:val="00B84FB2"/>
    <w:rsid w:val="00B85A10"/>
    <w:rsid w:val="00B85C99"/>
    <w:rsid w:val="00B85E95"/>
    <w:rsid w:val="00B860AD"/>
    <w:rsid w:val="00B861C3"/>
    <w:rsid w:val="00B869B8"/>
    <w:rsid w:val="00B86FFE"/>
    <w:rsid w:val="00B87B6D"/>
    <w:rsid w:val="00B90246"/>
    <w:rsid w:val="00B904C0"/>
    <w:rsid w:val="00B90BC1"/>
    <w:rsid w:val="00B91143"/>
    <w:rsid w:val="00B91FD7"/>
    <w:rsid w:val="00B92BB2"/>
    <w:rsid w:val="00B92CB0"/>
    <w:rsid w:val="00B93070"/>
    <w:rsid w:val="00B93267"/>
    <w:rsid w:val="00B934BC"/>
    <w:rsid w:val="00B938F0"/>
    <w:rsid w:val="00B93F7E"/>
    <w:rsid w:val="00B94279"/>
    <w:rsid w:val="00B94563"/>
    <w:rsid w:val="00B9462B"/>
    <w:rsid w:val="00B94C67"/>
    <w:rsid w:val="00B94EFB"/>
    <w:rsid w:val="00B95044"/>
    <w:rsid w:val="00B9552B"/>
    <w:rsid w:val="00B95E73"/>
    <w:rsid w:val="00B96347"/>
    <w:rsid w:val="00B968D4"/>
    <w:rsid w:val="00B97323"/>
    <w:rsid w:val="00B97AF4"/>
    <w:rsid w:val="00B97D84"/>
    <w:rsid w:val="00BA0233"/>
    <w:rsid w:val="00BA0656"/>
    <w:rsid w:val="00BA1801"/>
    <w:rsid w:val="00BA240D"/>
    <w:rsid w:val="00BA28D5"/>
    <w:rsid w:val="00BA2A1D"/>
    <w:rsid w:val="00BA2B0E"/>
    <w:rsid w:val="00BA3035"/>
    <w:rsid w:val="00BA3AF6"/>
    <w:rsid w:val="00BA3F59"/>
    <w:rsid w:val="00BA413F"/>
    <w:rsid w:val="00BA5112"/>
    <w:rsid w:val="00BA5F13"/>
    <w:rsid w:val="00BA6AA1"/>
    <w:rsid w:val="00BA6F4D"/>
    <w:rsid w:val="00BA6F4E"/>
    <w:rsid w:val="00BA7A23"/>
    <w:rsid w:val="00BA7B3D"/>
    <w:rsid w:val="00BA7F4F"/>
    <w:rsid w:val="00BB014E"/>
    <w:rsid w:val="00BB0203"/>
    <w:rsid w:val="00BB0222"/>
    <w:rsid w:val="00BB0A30"/>
    <w:rsid w:val="00BB0C55"/>
    <w:rsid w:val="00BB1CC5"/>
    <w:rsid w:val="00BB21A9"/>
    <w:rsid w:val="00BB22D3"/>
    <w:rsid w:val="00BB2933"/>
    <w:rsid w:val="00BB319D"/>
    <w:rsid w:val="00BB3BAF"/>
    <w:rsid w:val="00BB3D10"/>
    <w:rsid w:val="00BB4244"/>
    <w:rsid w:val="00BB4BC1"/>
    <w:rsid w:val="00BB586C"/>
    <w:rsid w:val="00BB595B"/>
    <w:rsid w:val="00BB5E56"/>
    <w:rsid w:val="00BB6001"/>
    <w:rsid w:val="00BB60CF"/>
    <w:rsid w:val="00BB697B"/>
    <w:rsid w:val="00BB7075"/>
    <w:rsid w:val="00BB763F"/>
    <w:rsid w:val="00BB7BA4"/>
    <w:rsid w:val="00BB7C60"/>
    <w:rsid w:val="00BB7E72"/>
    <w:rsid w:val="00BB7FCB"/>
    <w:rsid w:val="00BC0183"/>
    <w:rsid w:val="00BC09B1"/>
    <w:rsid w:val="00BC12A0"/>
    <w:rsid w:val="00BC1706"/>
    <w:rsid w:val="00BC171F"/>
    <w:rsid w:val="00BC18CD"/>
    <w:rsid w:val="00BC19E4"/>
    <w:rsid w:val="00BC1BF3"/>
    <w:rsid w:val="00BC1C91"/>
    <w:rsid w:val="00BC1DF8"/>
    <w:rsid w:val="00BC1F9B"/>
    <w:rsid w:val="00BC239F"/>
    <w:rsid w:val="00BC2A9F"/>
    <w:rsid w:val="00BC33B3"/>
    <w:rsid w:val="00BC43E3"/>
    <w:rsid w:val="00BC5D39"/>
    <w:rsid w:val="00BC6345"/>
    <w:rsid w:val="00BC6573"/>
    <w:rsid w:val="00BC6BD9"/>
    <w:rsid w:val="00BC7C1D"/>
    <w:rsid w:val="00BD0D8E"/>
    <w:rsid w:val="00BD1AA7"/>
    <w:rsid w:val="00BD1EA5"/>
    <w:rsid w:val="00BD1F72"/>
    <w:rsid w:val="00BD1F76"/>
    <w:rsid w:val="00BD3B20"/>
    <w:rsid w:val="00BD41D8"/>
    <w:rsid w:val="00BD4935"/>
    <w:rsid w:val="00BD5233"/>
    <w:rsid w:val="00BD5328"/>
    <w:rsid w:val="00BD5895"/>
    <w:rsid w:val="00BD59C8"/>
    <w:rsid w:val="00BD5A48"/>
    <w:rsid w:val="00BD60DF"/>
    <w:rsid w:val="00BD61D7"/>
    <w:rsid w:val="00BD6819"/>
    <w:rsid w:val="00BD7532"/>
    <w:rsid w:val="00BD7CA2"/>
    <w:rsid w:val="00BE0EA0"/>
    <w:rsid w:val="00BE10A6"/>
    <w:rsid w:val="00BE136D"/>
    <w:rsid w:val="00BE13A0"/>
    <w:rsid w:val="00BE2226"/>
    <w:rsid w:val="00BE2405"/>
    <w:rsid w:val="00BE2553"/>
    <w:rsid w:val="00BE261D"/>
    <w:rsid w:val="00BE2B8F"/>
    <w:rsid w:val="00BE36E0"/>
    <w:rsid w:val="00BE36E6"/>
    <w:rsid w:val="00BE4654"/>
    <w:rsid w:val="00BE494E"/>
    <w:rsid w:val="00BE5588"/>
    <w:rsid w:val="00BE6105"/>
    <w:rsid w:val="00BE629B"/>
    <w:rsid w:val="00BE72F0"/>
    <w:rsid w:val="00BF0128"/>
    <w:rsid w:val="00BF049D"/>
    <w:rsid w:val="00BF11D1"/>
    <w:rsid w:val="00BF2637"/>
    <w:rsid w:val="00BF2688"/>
    <w:rsid w:val="00BF26C7"/>
    <w:rsid w:val="00BF28EF"/>
    <w:rsid w:val="00BF374D"/>
    <w:rsid w:val="00BF3ED3"/>
    <w:rsid w:val="00BF403F"/>
    <w:rsid w:val="00BF459E"/>
    <w:rsid w:val="00BF45C6"/>
    <w:rsid w:val="00BF50BC"/>
    <w:rsid w:val="00BF52C1"/>
    <w:rsid w:val="00BF57BD"/>
    <w:rsid w:val="00BF58BB"/>
    <w:rsid w:val="00BF59F8"/>
    <w:rsid w:val="00BF5B32"/>
    <w:rsid w:val="00BF5B67"/>
    <w:rsid w:val="00BF5BBA"/>
    <w:rsid w:val="00BF5CF8"/>
    <w:rsid w:val="00BF6345"/>
    <w:rsid w:val="00BF6B87"/>
    <w:rsid w:val="00BF6DD0"/>
    <w:rsid w:val="00BF6FE9"/>
    <w:rsid w:val="00BF7046"/>
    <w:rsid w:val="00BF75C8"/>
    <w:rsid w:val="00C00B2A"/>
    <w:rsid w:val="00C00C9E"/>
    <w:rsid w:val="00C00CCA"/>
    <w:rsid w:val="00C016B5"/>
    <w:rsid w:val="00C01B8E"/>
    <w:rsid w:val="00C02ADB"/>
    <w:rsid w:val="00C03166"/>
    <w:rsid w:val="00C03622"/>
    <w:rsid w:val="00C042E0"/>
    <w:rsid w:val="00C0471B"/>
    <w:rsid w:val="00C0473B"/>
    <w:rsid w:val="00C04795"/>
    <w:rsid w:val="00C04B5B"/>
    <w:rsid w:val="00C054E9"/>
    <w:rsid w:val="00C0592A"/>
    <w:rsid w:val="00C05C5A"/>
    <w:rsid w:val="00C05F8B"/>
    <w:rsid w:val="00C0640E"/>
    <w:rsid w:val="00C071B2"/>
    <w:rsid w:val="00C075E5"/>
    <w:rsid w:val="00C07EC6"/>
    <w:rsid w:val="00C10762"/>
    <w:rsid w:val="00C1096F"/>
    <w:rsid w:val="00C10F8C"/>
    <w:rsid w:val="00C113C6"/>
    <w:rsid w:val="00C11B88"/>
    <w:rsid w:val="00C11F85"/>
    <w:rsid w:val="00C12069"/>
    <w:rsid w:val="00C1252D"/>
    <w:rsid w:val="00C12BC9"/>
    <w:rsid w:val="00C13AD0"/>
    <w:rsid w:val="00C13E1D"/>
    <w:rsid w:val="00C13FE7"/>
    <w:rsid w:val="00C1463B"/>
    <w:rsid w:val="00C1504D"/>
    <w:rsid w:val="00C16AEC"/>
    <w:rsid w:val="00C16C0A"/>
    <w:rsid w:val="00C1712C"/>
    <w:rsid w:val="00C172B3"/>
    <w:rsid w:val="00C174DA"/>
    <w:rsid w:val="00C1750A"/>
    <w:rsid w:val="00C17C75"/>
    <w:rsid w:val="00C20D6B"/>
    <w:rsid w:val="00C2166C"/>
    <w:rsid w:val="00C216AC"/>
    <w:rsid w:val="00C21A03"/>
    <w:rsid w:val="00C21B30"/>
    <w:rsid w:val="00C21C07"/>
    <w:rsid w:val="00C2269B"/>
    <w:rsid w:val="00C22752"/>
    <w:rsid w:val="00C228D3"/>
    <w:rsid w:val="00C22B5C"/>
    <w:rsid w:val="00C23308"/>
    <w:rsid w:val="00C2345F"/>
    <w:rsid w:val="00C23581"/>
    <w:rsid w:val="00C237AA"/>
    <w:rsid w:val="00C2386F"/>
    <w:rsid w:val="00C2450B"/>
    <w:rsid w:val="00C2469A"/>
    <w:rsid w:val="00C246CE"/>
    <w:rsid w:val="00C250F0"/>
    <w:rsid w:val="00C252FF"/>
    <w:rsid w:val="00C2531A"/>
    <w:rsid w:val="00C25505"/>
    <w:rsid w:val="00C2603B"/>
    <w:rsid w:val="00C27855"/>
    <w:rsid w:val="00C27FEB"/>
    <w:rsid w:val="00C30444"/>
    <w:rsid w:val="00C305E0"/>
    <w:rsid w:val="00C30829"/>
    <w:rsid w:val="00C314E7"/>
    <w:rsid w:val="00C317FA"/>
    <w:rsid w:val="00C318F8"/>
    <w:rsid w:val="00C319AA"/>
    <w:rsid w:val="00C31E8F"/>
    <w:rsid w:val="00C31F19"/>
    <w:rsid w:val="00C31F85"/>
    <w:rsid w:val="00C31FF0"/>
    <w:rsid w:val="00C328CC"/>
    <w:rsid w:val="00C329BA"/>
    <w:rsid w:val="00C329C5"/>
    <w:rsid w:val="00C32CEB"/>
    <w:rsid w:val="00C32FCB"/>
    <w:rsid w:val="00C330C9"/>
    <w:rsid w:val="00C330FA"/>
    <w:rsid w:val="00C33548"/>
    <w:rsid w:val="00C338EA"/>
    <w:rsid w:val="00C33E56"/>
    <w:rsid w:val="00C33F60"/>
    <w:rsid w:val="00C34550"/>
    <w:rsid w:val="00C345A8"/>
    <w:rsid w:val="00C34C77"/>
    <w:rsid w:val="00C34E48"/>
    <w:rsid w:val="00C34E7F"/>
    <w:rsid w:val="00C34FA1"/>
    <w:rsid w:val="00C355A1"/>
    <w:rsid w:val="00C35B12"/>
    <w:rsid w:val="00C360A0"/>
    <w:rsid w:val="00C3627E"/>
    <w:rsid w:val="00C36FAC"/>
    <w:rsid w:val="00C37514"/>
    <w:rsid w:val="00C400C6"/>
    <w:rsid w:val="00C40366"/>
    <w:rsid w:val="00C407DB"/>
    <w:rsid w:val="00C40BB3"/>
    <w:rsid w:val="00C40FDF"/>
    <w:rsid w:val="00C419C3"/>
    <w:rsid w:val="00C41CA6"/>
    <w:rsid w:val="00C41DDE"/>
    <w:rsid w:val="00C41E61"/>
    <w:rsid w:val="00C42003"/>
    <w:rsid w:val="00C42080"/>
    <w:rsid w:val="00C42C40"/>
    <w:rsid w:val="00C43E8E"/>
    <w:rsid w:val="00C44393"/>
    <w:rsid w:val="00C44ECD"/>
    <w:rsid w:val="00C450DD"/>
    <w:rsid w:val="00C4542E"/>
    <w:rsid w:val="00C4558E"/>
    <w:rsid w:val="00C457AE"/>
    <w:rsid w:val="00C457B1"/>
    <w:rsid w:val="00C45E4C"/>
    <w:rsid w:val="00C4644D"/>
    <w:rsid w:val="00C47406"/>
    <w:rsid w:val="00C47E13"/>
    <w:rsid w:val="00C50557"/>
    <w:rsid w:val="00C50A3F"/>
    <w:rsid w:val="00C50A87"/>
    <w:rsid w:val="00C50AB0"/>
    <w:rsid w:val="00C50CB6"/>
    <w:rsid w:val="00C521B3"/>
    <w:rsid w:val="00C525C6"/>
    <w:rsid w:val="00C532B3"/>
    <w:rsid w:val="00C5411A"/>
    <w:rsid w:val="00C54332"/>
    <w:rsid w:val="00C54C48"/>
    <w:rsid w:val="00C55E24"/>
    <w:rsid w:val="00C5710A"/>
    <w:rsid w:val="00C57C8A"/>
    <w:rsid w:val="00C60A4C"/>
    <w:rsid w:val="00C61032"/>
    <w:rsid w:val="00C61F65"/>
    <w:rsid w:val="00C6273B"/>
    <w:rsid w:val="00C62813"/>
    <w:rsid w:val="00C63526"/>
    <w:rsid w:val="00C63CEE"/>
    <w:rsid w:val="00C63F63"/>
    <w:rsid w:val="00C64A3A"/>
    <w:rsid w:val="00C65568"/>
    <w:rsid w:val="00C65B00"/>
    <w:rsid w:val="00C65F64"/>
    <w:rsid w:val="00C65F71"/>
    <w:rsid w:val="00C6654A"/>
    <w:rsid w:val="00C66D47"/>
    <w:rsid w:val="00C670CA"/>
    <w:rsid w:val="00C6768D"/>
    <w:rsid w:val="00C7041C"/>
    <w:rsid w:val="00C7088F"/>
    <w:rsid w:val="00C70E87"/>
    <w:rsid w:val="00C70EEC"/>
    <w:rsid w:val="00C71393"/>
    <w:rsid w:val="00C71E69"/>
    <w:rsid w:val="00C726D7"/>
    <w:rsid w:val="00C72858"/>
    <w:rsid w:val="00C72D25"/>
    <w:rsid w:val="00C735F8"/>
    <w:rsid w:val="00C738D0"/>
    <w:rsid w:val="00C740F2"/>
    <w:rsid w:val="00C74357"/>
    <w:rsid w:val="00C75062"/>
    <w:rsid w:val="00C755D3"/>
    <w:rsid w:val="00C75DD2"/>
    <w:rsid w:val="00C75E5B"/>
    <w:rsid w:val="00C76274"/>
    <w:rsid w:val="00C76E8A"/>
    <w:rsid w:val="00C76E95"/>
    <w:rsid w:val="00C770FA"/>
    <w:rsid w:val="00C773C5"/>
    <w:rsid w:val="00C77C08"/>
    <w:rsid w:val="00C80A5F"/>
    <w:rsid w:val="00C80C71"/>
    <w:rsid w:val="00C80FCA"/>
    <w:rsid w:val="00C81033"/>
    <w:rsid w:val="00C81605"/>
    <w:rsid w:val="00C81BB9"/>
    <w:rsid w:val="00C81C65"/>
    <w:rsid w:val="00C81D8A"/>
    <w:rsid w:val="00C822CA"/>
    <w:rsid w:val="00C8266C"/>
    <w:rsid w:val="00C82A3C"/>
    <w:rsid w:val="00C83CA8"/>
    <w:rsid w:val="00C84104"/>
    <w:rsid w:val="00C84232"/>
    <w:rsid w:val="00C842B4"/>
    <w:rsid w:val="00C84A51"/>
    <w:rsid w:val="00C84AA0"/>
    <w:rsid w:val="00C85267"/>
    <w:rsid w:val="00C86F37"/>
    <w:rsid w:val="00C87EF3"/>
    <w:rsid w:val="00C90170"/>
    <w:rsid w:val="00C909F5"/>
    <w:rsid w:val="00C91164"/>
    <w:rsid w:val="00C91629"/>
    <w:rsid w:val="00C92928"/>
    <w:rsid w:val="00C92A31"/>
    <w:rsid w:val="00C92D42"/>
    <w:rsid w:val="00C92F18"/>
    <w:rsid w:val="00C9301B"/>
    <w:rsid w:val="00C946F1"/>
    <w:rsid w:val="00C94911"/>
    <w:rsid w:val="00C94C4A"/>
    <w:rsid w:val="00C95F2C"/>
    <w:rsid w:val="00C964F9"/>
    <w:rsid w:val="00C96509"/>
    <w:rsid w:val="00C9677D"/>
    <w:rsid w:val="00C96887"/>
    <w:rsid w:val="00C96E03"/>
    <w:rsid w:val="00C96F02"/>
    <w:rsid w:val="00C97B00"/>
    <w:rsid w:val="00CA031A"/>
    <w:rsid w:val="00CA11E6"/>
    <w:rsid w:val="00CA1363"/>
    <w:rsid w:val="00CA1980"/>
    <w:rsid w:val="00CA19BE"/>
    <w:rsid w:val="00CA19CA"/>
    <w:rsid w:val="00CA1BC6"/>
    <w:rsid w:val="00CA1D3C"/>
    <w:rsid w:val="00CA2034"/>
    <w:rsid w:val="00CA2F6A"/>
    <w:rsid w:val="00CA450A"/>
    <w:rsid w:val="00CA4592"/>
    <w:rsid w:val="00CA460F"/>
    <w:rsid w:val="00CA53B0"/>
    <w:rsid w:val="00CA5B8F"/>
    <w:rsid w:val="00CA5D66"/>
    <w:rsid w:val="00CA5E4F"/>
    <w:rsid w:val="00CA5F09"/>
    <w:rsid w:val="00CA621C"/>
    <w:rsid w:val="00CA6307"/>
    <w:rsid w:val="00CA64DE"/>
    <w:rsid w:val="00CA66DD"/>
    <w:rsid w:val="00CA75BC"/>
    <w:rsid w:val="00CB0335"/>
    <w:rsid w:val="00CB06FB"/>
    <w:rsid w:val="00CB0A96"/>
    <w:rsid w:val="00CB0D7C"/>
    <w:rsid w:val="00CB0F53"/>
    <w:rsid w:val="00CB0FBC"/>
    <w:rsid w:val="00CB1133"/>
    <w:rsid w:val="00CB1E63"/>
    <w:rsid w:val="00CB1FD7"/>
    <w:rsid w:val="00CB2339"/>
    <w:rsid w:val="00CB2F65"/>
    <w:rsid w:val="00CB3A71"/>
    <w:rsid w:val="00CB3C95"/>
    <w:rsid w:val="00CB4785"/>
    <w:rsid w:val="00CB5D27"/>
    <w:rsid w:val="00CB5F20"/>
    <w:rsid w:val="00CB6109"/>
    <w:rsid w:val="00CB65B5"/>
    <w:rsid w:val="00CB65DF"/>
    <w:rsid w:val="00CB678C"/>
    <w:rsid w:val="00CB6A20"/>
    <w:rsid w:val="00CB6D61"/>
    <w:rsid w:val="00CB6F88"/>
    <w:rsid w:val="00CB7349"/>
    <w:rsid w:val="00CB738E"/>
    <w:rsid w:val="00CB744E"/>
    <w:rsid w:val="00CB7688"/>
    <w:rsid w:val="00CB7A5F"/>
    <w:rsid w:val="00CB7BD3"/>
    <w:rsid w:val="00CB7FAB"/>
    <w:rsid w:val="00CC0A30"/>
    <w:rsid w:val="00CC15AA"/>
    <w:rsid w:val="00CC2D66"/>
    <w:rsid w:val="00CC31F8"/>
    <w:rsid w:val="00CC32E6"/>
    <w:rsid w:val="00CC3D9B"/>
    <w:rsid w:val="00CC3F2A"/>
    <w:rsid w:val="00CC4770"/>
    <w:rsid w:val="00CC4828"/>
    <w:rsid w:val="00CC5A7C"/>
    <w:rsid w:val="00CC601A"/>
    <w:rsid w:val="00CC65F9"/>
    <w:rsid w:val="00CC6956"/>
    <w:rsid w:val="00CC6B8E"/>
    <w:rsid w:val="00CC6C95"/>
    <w:rsid w:val="00CC6D0B"/>
    <w:rsid w:val="00CC75F4"/>
    <w:rsid w:val="00CC7B68"/>
    <w:rsid w:val="00CD0040"/>
    <w:rsid w:val="00CD0320"/>
    <w:rsid w:val="00CD0AEC"/>
    <w:rsid w:val="00CD1651"/>
    <w:rsid w:val="00CD1835"/>
    <w:rsid w:val="00CD18A8"/>
    <w:rsid w:val="00CD2369"/>
    <w:rsid w:val="00CD312A"/>
    <w:rsid w:val="00CD3B3F"/>
    <w:rsid w:val="00CD3F33"/>
    <w:rsid w:val="00CD45B1"/>
    <w:rsid w:val="00CD45F7"/>
    <w:rsid w:val="00CD4B38"/>
    <w:rsid w:val="00CD4D5F"/>
    <w:rsid w:val="00CD5893"/>
    <w:rsid w:val="00CD5932"/>
    <w:rsid w:val="00CD5BD7"/>
    <w:rsid w:val="00CD6BA7"/>
    <w:rsid w:val="00CD6E18"/>
    <w:rsid w:val="00CD735A"/>
    <w:rsid w:val="00CD7C5A"/>
    <w:rsid w:val="00CD7D62"/>
    <w:rsid w:val="00CE002D"/>
    <w:rsid w:val="00CE0037"/>
    <w:rsid w:val="00CE0278"/>
    <w:rsid w:val="00CE0288"/>
    <w:rsid w:val="00CE0E1D"/>
    <w:rsid w:val="00CE10F5"/>
    <w:rsid w:val="00CE2FCC"/>
    <w:rsid w:val="00CE3316"/>
    <w:rsid w:val="00CE3C6C"/>
    <w:rsid w:val="00CE45AE"/>
    <w:rsid w:val="00CE460F"/>
    <w:rsid w:val="00CE510E"/>
    <w:rsid w:val="00CE7665"/>
    <w:rsid w:val="00CE7B99"/>
    <w:rsid w:val="00CE7D13"/>
    <w:rsid w:val="00CE7EF5"/>
    <w:rsid w:val="00CE7F6E"/>
    <w:rsid w:val="00CF0DDF"/>
    <w:rsid w:val="00CF194B"/>
    <w:rsid w:val="00CF20F9"/>
    <w:rsid w:val="00CF239D"/>
    <w:rsid w:val="00CF2A70"/>
    <w:rsid w:val="00CF2C8E"/>
    <w:rsid w:val="00CF3547"/>
    <w:rsid w:val="00CF382A"/>
    <w:rsid w:val="00CF38C0"/>
    <w:rsid w:val="00CF3AA7"/>
    <w:rsid w:val="00CF3DCE"/>
    <w:rsid w:val="00CF3EDD"/>
    <w:rsid w:val="00CF446F"/>
    <w:rsid w:val="00CF44BD"/>
    <w:rsid w:val="00CF4C31"/>
    <w:rsid w:val="00CF4FAF"/>
    <w:rsid w:val="00CF53DC"/>
    <w:rsid w:val="00CF5457"/>
    <w:rsid w:val="00CF6465"/>
    <w:rsid w:val="00CF65C1"/>
    <w:rsid w:val="00CF728D"/>
    <w:rsid w:val="00CF73A8"/>
    <w:rsid w:val="00CF747F"/>
    <w:rsid w:val="00CF75E2"/>
    <w:rsid w:val="00CF7C39"/>
    <w:rsid w:val="00CF7F53"/>
    <w:rsid w:val="00D0007E"/>
    <w:rsid w:val="00D0156B"/>
    <w:rsid w:val="00D0165D"/>
    <w:rsid w:val="00D018AD"/>
    <w:rsid w:val="00D01DC8"/>
    <w:rsid w:val="00D020FB"/>
    <w:rsid w:val="00D0260E"/>
    <w:rsid w:val="00D02BFA"/>
    <w:rsid w:val="00D02CE0"/>
    <w:rsid w:val="00D03AB9"/>
    <w:rsid w:val="00D03ACB"/>
    <w:rsid w:val="00D04265"/>
    <w:rsid w:val="00D04B9C"/>
    <w:rsid w:val="00D04D05"/>
    <w:rsid w:val="00D0558A"/>
    <w:rsid w:val="00D05689"/>
    <w:rsid w:val="00D05E95"/>
    <w:rsid w:val="00D06A99"/>
    <w:rsid w:val="00D06ABC"/>
    <w:rsid w:val="00D06AD8"/>
    <w:rsid w:val="00D06E07"/>
    <w:rsid w:val="00D07597"/>
    <w:rsid w:val="00D075E5"/>
    <w:rsid w:val="00D077A0"/>
    <w:rsid w:val="00D100D2"/>
    <w:rsid w:val="00D10A3D"/>
    <w:rsid w:val="00D1128D"/>
    <w:rsid w:val="00D12027"/>
    <w:rsid w:val="00D120DB"/>
    <w:rsid w:val="00D1317F"/>
    <w:rsid w:val="00D134DC"/>
    <w:rsid w:val="00D1392A"/>
    <w:rsid w:val="00D13A12"/>
    <w:rsid w:val="00D14D07"/>
    <w:rsid w:val="00D14E6D"/>
    <w:rsid w:val="00D152F8"/>
    <w:rsid w:val="00D15302"/>
    <w:rsid w:val="00D15A05"/>
    <w:rsid w:val="00D15D6A"/>
    <w:rsid w:val="00D16398"/>
    <w:rsid w:val="00D167BC"/>
    <w:rsid w:val="00D17646"/>
    <w:rsid w:val="00D17822"/>
    <w:rsid w:val="00D200A8"/>
    <w:rsid w:val="00D20121"/>
    <w:rsid w:val="00D20278"/>
    <w:rsid w:val="00D20B64"/>
    <w:rsid w:val="00D20EB9"/>
    <w:rsid w:val="00D21D82"/>
    <w:rsid w:val="00D21DBF"/>
    <w:rsid w:val="00D22BA7"/>
    <w:rsid w:val="00D236BA"/>
    <w:rsid w:val="00D24263"/>
    <w:rsid w:val="00D24B3C"/>
    <w:rsid w:val="00D25373"/>
    <w:rsid w:val="00D25567"/>
    <w:rsid w:val="00D2566F"/>
    <w:rsid w:val="00D25711"/>
    <w:rsid w:val="00D26C6E"/>
    <w:rsid w:val="00D271D0"/>
    <w:rsid w:val="00D273AA"/>
    <w:rsid w:val="00D2742C"/>
    <w:rsid w:val="00D27462"/>
    <w:rsid w:val="00D27545"/>
    <w:rsid w:val="00D27A01"/>
    <w:rsid w:val="00D30A65"/>
    <w:rsid w:val="00D30F5E"/>
    <w:rsid w:val="00D31661"/>
    <w:rsid w:val="00D31AB3"/>
    <w:rsid w:val="00D31C2C"/>
    <w:rsid w:val="00D31D60"/>
    <w:rsid w:val="00D31E76"/>
    <w:rsid w:val="00D325D9"/>
    <w:rsid w:val="00D32833"/>
    <w:rsid w:val="00D32E07"/>
    <w:rsid w:val="00D33093"/>
    <w:rsid w:val="00D3316D"/>
    <w:rsid w:val="00D339F5"/>
    <w:rsid w:val="00D33E87"/>
    <w:rsid w:val="00D33EC4"/>
    <w:rsid w:val="00D34F9E"/>
    <w:rsid w:val="00D351A4"/>
    <w:rsid w:val="00D352F8"/>
    <w:rsid w:val="00D35383"/>
    <w:rsid w:val="00D353B5"/>
    <w:rsid w:val="00D3625B"/>
    <w:rsid w:val="00D364C3"/>
    <w:rsid w:val="00D368A6"/>
    <w:rsid w:val="00D36B46"/>
    <w:rsid w:val="00D36DA0"/>
    <w:rsid w:val="00D37930"/>
    <w:rsid w:val="00D414AE"/>
    <w:rsid w:val="00D41B03"/>
    <w:rsid w:val="00D42047"/>
    <w:rsid w:val="00D42147"/>
    <w:rsid w:val="00D42D0E"/>
    <w:rsid w:val="00D431B3"/>
    <w:rsid w:val="00D438B0"/>
    <w:rsid w:val="00D443E4"/>
    <w:rsid w:val="00D445AE"/>
    <w:rsid w:val="00D44F26"/>
    <w:rsid w:val="00D45736"/>
    <w:rsid w:val="00D46D19"/>
    <w:rsid w:val="00D470EF"/>
    <w:rsid w:val="00D505BA"/>
    <w:rsid w:val="00D5076E"/>
    <w:rsid w:val="00D50EC8"/>
    <w:rsid w:val="00D51659"/>
    <w:rsid w:val="00D51BD8"/>
    <w:rsid w:val="00D51D31"/>
    <w:rsid w:val="00D51F47"/>
    <w:rsid w:val="00D520F3"/>
    <w:rsid w:val="00D52D0F"/>
    <w:rsid w:val="00D52E3C"/>
    <w:rsid w:val="00D533EC"/>
    <w:rsid w:val="00D53486"/>
    <w:rsid w:val="00D53A28"/>
    <w:rsid w:val="00D54906"/>
    <w:rsid w:val="00D54A26"/>
    <w:rsid w:val="00D54BDD"/>
    <w:rsid w:val="00D54DF0"/>
    <w:rsid w:val="00D54F10"/>
    <w:rsid w:val="00D558C0"/>
    <w:rsid w:val="00D56739"/>
    <w:rsid w:val="00D57203"/>
    <w:rsid w:val="00D57B4F"/>
    <w:rsid w:val="00D57E0E"/>
    <w:rsid w:val="00D60106"/>
    <w:rsid w:val="00D60A32"/>
    <w:rsid w:val="00D61419"/>
    <w:rsid w:val="00D615CC"/>
    <w:rsid w:val="00D63A19"/>
    <w:rsid w:val="00D64A97"/>
    <w:rsid w:val="00D64D0E"/>
    <w:rsid w:val="00D6506A"/>
    <w:rsid w:val="00D657CC"/>
    <w:rsid w:val="00D65803"/>
    <w:rsid w:val="00D6584D"/>
    <w:rsid w:val="00D65997"/>
    <w:rsid w:val="00D66A89"/>
    <w:rsid w:val="00D66C11"/>
    <w:rsid w:val="00D67948"/>
    <w:rsid w:val="00D679B5"/>
    <w:rsid w:val="00D7033F"/>
    <w:rsid w:val="00D703CB"/>
    <w:rsid w:val="00D70577"/>
    <w:rsid w:val="00D70A30"/>
    <w:rsid w:val="00D70A7C"/>
    <w:rsid w:val="00D70C4C"/>
    <w:rsid w:val="00D70D07"/>
    <w:rsid w:val="00D71322"/>
    <w:rsid w:val="00D72A32"/>
    <w:rsid w:val="00D7334D"/>
    <w:rsid w:val="00D7393C"/>
    <w:rsid w:val="00D73F4B"/>
    <w:rsid w:val="00D7424E"/>
    <w:rsid w:val="00D74AD9"/>
    <w:rsid w:val="00D74D0E"/>
    <w:rsid w:val="00D750EB"/>
    <w:rsid w:val="00D75151"/>
    <w:rsid w:val="00D7549D"/>
    <w:rsid w:val="00D754E4"/>
    <w:rsid w:val="00D754E8"/>
    <w:rsid w:val="00D754F7"/>
    <w:rsid w:val="00D75552"/>
    <w:rsid w:val="00D759BB"/>
    <w:rsid w:val="00D75A73"/>
    <w:rsid w:val="00D75A9E"/>
    <w:rsid w:val="00D75B5F"/>
    <w:rsid w:val="00D75D88"/>
    <w:rsid w:val="00D76257"/>
    <w:rsid w:val="00D7638B"/>
    <w:rsid w:val="00D76AAB"/>
    <w:rsid w:val="00D76B9E"/>
    <w:rsid w:val="00D76D0D"/>
    <w:rsid w:val="00D770D4"/>
    <w:rsid w:val="00D7710C"/>
    <w:rsid w:val="00D773C7"/>
    <w:rsid w:val="00D80D64"/>
    <w:rsid w:val="00D81B38"/>
    <w:rsid w:val="00D81CA7"/>
    <w:rsid w:val="00D81E57"/>
    <w:rsid w:val="00D823C1"/>
    <w:rsid w:val="00D82E65"/>
    <w:rsid w:val="00D832B8"/>
    <w:rsid w:val="00D83E7E"/>
    <w:rsid w:val="00D8423F"/>
    <w:rsid w:val="00D845AD"/>
    <w:rsid w:val="00D84845"/>
    <w:rsid w:val="00D849FB"/>
    <w:rsid w:val="00D84B09"/>
    <w:rsid w:val="00D84B44"/>
    <w:rsid w:val="00D84DEA"/>
    <w:rsid w:val="00D86169"/>
    <w:rsid w:val="00D864FB"/>
    <w:rsid w:val="00D86560"/>
    <w:rsid w:val="00D8666B"/>
    <w:rsid w:val="00D86B7D"/>
    <w:rsid w:val="00D86E03"/>
    <w:rsid w:val="00D86E8F"/>
    <w:rsid w:val="00D875AD"/>
    <w:rsid w:val="00D87CA8"/>
    <w:rsid w:val="00D90372"/>
    <w:rsid w:val="00D90787"/>
    <w:rsid w:val="00D90BD2"/>
    <w:rsid w:val="00D90C3B"/>
    <w:rsid w:val="00D90CB2"/>
    <w:rsid w:val="00D91035"/>
    <w:rsid w:val="00D91123"/>
    <w:rsid w:val="00D9156D"/>
    <w:rsid w:val="00D91631"/>
    <w:rsid w:val="00D918F8"/>
    <w:rsid w:val="00D91DF3"/>
    <w:rsid w:val="00D92528"/>
    <w:rsid w:val="00D92AF5"/>
    <w:rsid w:val="00D92BE3"/>
    <w:rsid w:val="00D92C20"/>
    <w:rsid w:val="00D9342F"/>
    <w:rsid w:val="00D934BA"/>
    <w:rsid w:val="00D937A3"/>
    <w:rsid w:val="00D93ADE"/>
    <w:rsid w:val="00D93AEA"/>
    <w:rsid w:val="00D944A8"/>
    <w:rsid w:val="00D9479D"/>
    <w:rsid w:val="00D94BB7"/>
    <w:rsid w:val="00D94E02"/>
    <w:rsid w:val="00D94E0D"/>
    <w:rsid w:val="00D94E42"/>
    <w:rsid w:val="00D950F6"/>
    <w:rsid w:val="00D9569A"/>
    <w:rsid w:val="00D95DAE"/>
    <w:rsid w:val="00D975AB"/>
    <w:rsid w:val="00DA02D5"/>
    <w:rsid w:val="00DA099D"/>
    <w:rsid w:val="00DA1475"/>
    <w:rsid w:val="00DA1855"/>
    <w:rsid w:val="00DA1C8E"/>
    <w:rsid w:val="00DA20FB"/>
    <w:rsid w:val="00DA2131"/>
    <w:rsid w:val="00DA253C"/>
    <w:rsid w:val="00DA30A2"/>
    <w:rsid w:val="00DA4936"/>
    <w:rsid w:val="00DA507A"/>
    <w:rsid w:val="00DA51A5"/>
    <w:rsid w:val="00DA524D"/>
    <w:rsid w:val="00DA524E"/>
    <w:rsid w:val="00DA5817"/>
    <w:rsid w:val="00DA5A24"/>
    <w:rsid w:val="00DA6045"/>
    <w:rsid w:val="00DA648A"/>
    <w:rsid w:val="00DA6643"/>
    <w:rsid w:val="00DA6941"/>
    <w:rsid w:val="00DA6CAF"/>
    <w:rsid w:val="00DA6CB6"/>
    <w:rsid w:val="00DA6D56"/>
    <w:rsid w:val="00DA7F29"/>
    <w:rsid w:val="00DB0517"/>
    <w:rsid w:val="00DB0A12"/>
    <w:rsid w:val="00DB1C2B"/>
    <w:rsid w:val="00DB1E73"/>
    <w:rsid w:val="00DB211C"/>
    <w:rsid w:val="00DB263F"/>
    <w:rsid w:val="00DB2871"/>
    <w:rsid w:val="00DB3909"/>
    <w:rsid w:val="00DB3A30"/>
    <w:rsid w:val="00DB4B52"/>
    <w:rsid w:val="00DB4FEA"/>
    <w:rsid w:val="00DB5054"/>
    <w:rsid w:val="00DB56F8"/>
    <w:rsid w:val="00DB58FE"/>
    <w:rsid w:val="00DB5A67"/>
    <w:rsid w:val="00DB5B62"/>
    <w:rsid w:val="00DB5E6C"/>
    <w:rsid w:val="00DB5FE1"/>
    <w:rsid w:val="00DB6147"/>
    <w:rsid w:val="00DB6BC3"/>
    <w:rsid w:val="00DB6D0D"/>
    <w:rsid w:val="00DB7112"/>
    <w:rsid w:val="00DB7330"/>
    <w:rsid w:val="00DC00AA"/>
    <w:rsid w:val="00DC0609"/>
    <w:rsid w:val="00DC08E7"/>
    <w:rsid w:val="00DC0C79"/>
    <w:rsid w:val="00DC1B01"/>
    <w:rsid w:val="00DC2039"/>
    <w:rsid w:val="00DC22D8"/>
    <w:rsid w:val="00DC2A2C"/>
    <w:rsid w:val="00DC30C5"/>
    <w:rsid w:val="00DC3C6F"/>
    <w:rsid w:val="00DC4FE5"/>
    <w:rsid w:val="00DC560C"/>
    <w:rsid w:val="00DC5E77"/>
    <w:rsid w:val="00DC62F6"/>
    <w:rsid w:val="00DC6F2F"/>
    <w:rsid w:val="00DC72DE"/>
    <w:rsid w:val="00DC7A4C"/>
    <w:rsid w:val="00DC7D72"/>
    <w:rsid w:val="00DD0011"/>
    <w:rsid w:val="00DD19B7"/>
    <w:rsid w:val="00DD1A41"/>
    <w:rsid w:val="00DD1C20"/>
    <w:rsid w:val="00DD2052"/>
    <w:rsid w:val="00DD2421"/>
    <w:rsid w:val="00DD2515"/>
    <w:rsid w:val="00DD2912"/>
    <w:rsid w:val="00DD2AED"/>
    <w:rsid w:val="00DD3172"/>
    <w:rsid w:val="00DD35D3"/>
    <w:rsid w:val="00DD3758"/>
    <w:rsid w:val="00DD394B"/>
    <w:rsid w:val="00DD4145"/>
    <w:rsid w:val="00DD43C3"/>
    <w:rsid w:val="00DD5344"/>
    <w:rsid w:val="00DD5452"/>
    <w:rsid w:val="00DD5704"/>
    <w:rsid w:val="00DD5AEE"/>
    <w:rsid w:val="00DD5B79"/>
    <w:rsid w:val="00DD5E80"/>
    <w:rsid w:val="00DD68A8"/>
    <w:rsid w:val="00DD6EBD"/>
    <w:rsid w:val="00DD72A3"/>
    <w:rsid w:val="00DD7A06"/>
    <w:rsid w:val="00DE0310"/>
    <w:rsid w:val="00DE153B"/>
    <w:rsid w:val="00DE1979"/>
    <w:rsid w:val="00DE1B33"/>
    <w:rsid w:val="00DE1F09"/>
    <w:rsid w:val="00DE1F91"/>
    <w:rsid w:val="00DE2077"/>
    <w:rsid w:val="00DE2F82"/>
    <w:rsid w:val="00DE323B"/>
    <w:rsid w:val="00DE3E04"/>
    <w:rsid w:val="00DE4885"/>
    <w:rsid w:val="00DE55E4"/>
    <w:rsid w:val="00DE5628"/>
    <w:rsid w:val="00DE586A"/>
    <w:rsid w:val="00DE5D02"/>
    <w:rsid w:val="00DE5EF3"/>
    <w:rsid w:val="00DE6937"/>
    <w:rsid w:val="00DE6CCA"/>
    <w:rsid w:val="00DE736B"/>
    <w:rsid w:val="00DE75B7"/>
    <w:rsid w:val="00DE76F1"/>
    <w:rsid w:val="00DE780B"/>
    <w:rsid w:val="00DE7988"/>
    <w:rsid w:val="00DE7A65"/>
    <w:rsid w:val="00DE7BFB"/>
    <w:rsid w:val="00DE7BFE"/>
    <w:rsid w:val="00DE7D28"/>
    <w:rsid w:val="00DF027E"/>
    <w:rsid w:val="00DF0979"/>
    <w:rsid w:val="00DF0E88"/>
    <w:rsid w:val="00DF0FE0"/>
    <w:rsid w:val="00DF0FE1"/>
    <w:rsid w:val="00DF108A"/>
    <w:rsid w:val="00DF114E"/>
    <w:rsid w:val="00DF1176"/>
    <w:rsid w:val="00DF1437"/>
    <w:rsid w:val="00DF1516"/>
    <w:rsid w:val="00DF1CF3"/>
    <w:rsid w:val="00DF1DD2"/>
    <w:rsid w:val="00DF23FA"/>
    <w:rsid w:val="00DF250B"/>
    <w:rsid w:val="00DF3015"/>
    <w:rsid w:val="00DF3459"/>
    <w:rsid w:val="00DF365A"/>
    <w:rsid w:val="00DF36FC"/>
    <w:rsid w:val="00DF3D85"/>
    <w:rsid w:val="00DF4989"/>
    <w:rsid w:val="00DF4AF4"/>
    <w:rsid w:val="00DF4DFD"/>
    <w:rsid w:val="00DF50E3"/>
    <w:rsid w:val="00DF5900"/>
    <w:rsid w:val="00DF5936"/>
    <w:rsid w:val="00DF67FF"/>
    <w:rsid w:val="00DF702A"/>
    <w:rsid w:val="00DF7219"/>
    <w:rsid w:val="00DF73A3"/>
    <w:rsid w:val="00DF7BE4"/>
    <w:rsid w:val="00DF7C9B"/>
    <w:rsid w:val="00DF7D47"/>
    <w:rsid w:val="00DF7F31"/>
    <w:rsid w:val="00E001B2"/>
    <w:rsid w:val="00E00330"/>
    <w:rsid w:val="00E0058E"/>
    <w:rsid w:val="00E00759"/>
    <w:rsid w:val="00E008CC"/>
    <w:rsid w:val="00E00D2F"/>
    <w:rsid w:val="00E04040"/>
    <w:rsid w:val="00E040CC"/>
    <w:rsid w:val="00E0416A"/>
    <w:rsid w:val="00E04866"/>
    <w:rsid w:val="00E05109"/>
    <w:rsid w:val="00E051D0"/>
    <w:rsid w:val="00E05B1B"/>
    <w:rsid w:val="00E06636"/>
    <w:rsid w:val="00E06653"/>
    <w:rsid w:val="00E06654"/>
    <w:rsid w:val="00E077E1"/>
    <w:rsid w:val="00E07A12"/>
    <w:rsid w:val="00E07AFB"/>
    <w:rsid w:val="00E07D6A"/>
    <w:rsid w:val="00E100C5"/>
    <w:rsid w:val="00E1067F"/>
    <w:rsid w:val="00E11404"/>
    <w:rsid w:val="00E11AE0"/>
    <w:rsid w:val="00E11B26"/>
    <w:rsid w:val="00E125B3"/>
    <w:rsid w:val="00E12CCC"/>
    <w:rsid w:val="00E13DFB"/>
    <w:rsid w:val="00E14062"/>
    <w:rsid w:val="00E1465F"/>
    <w:rsid w:val="00E146E6"/>
    <w:rsid w:val="00E14BA3"/>
    <w:rsid w:val="00E14BE1"/>
    <w:rsid w:val="00E14C6B"/>
    <w:rsid w:val="00E15A6E"/>
    <w:rsid w:val="00E15AD9"/>
    <w:rsid w:val="00E16253"/>
    <w:rsid w:val="00E16310"/>
    <w:rsid w:val="00E1709A"/>
    <w:rsid w:val="00E17497"/>
    <w:rsid w:val="00E178F5"/>
    <w:rsid w:val="00E20327"/>
    <w:rsid w:val="00E2073C"/>
    <w:rsid w:val="00E212C0"/>
    <w:rsid w:val="00E2164C"/>
    <w:rsid w:val="00E22414"/>
    <w:rsid w:val="00E2261C"/>
    <w:rsid w:val="00E22B84"/>
    <w:rsid w:val="00E22D23"/>
    <w:rsid w:val="00E22E96"/>
    <w:rsid w:val="00E22FB2"/>
    <w:rsid w:val="00E23478"/>
    <w:rsid w:val="00E23AF8"/>
    <w:rsid w:val="00E2460B"/>
    <w:rsid w:val="00E24A58"/>
    <w:rsid w:val="00E24CCC"/>
    <w:rsid w:val="00E24EFD"/>
    <w:rsid w:val="00E253A1"/>
    <w:rsid w:val="00E25F05"/>
    <w:rsid w:val="00E26632"/>
    <w:rsid w:val="00E2696B"/>
    <w:rsid w:val="00E27E0A"/>
    <w:rsid w:val="00E30153"/>
    <w:rsid w:val="00E30B4D"/>
    <w:rsid w:val="00E311C5"/>
    <w:rsid w:val="00E312B4"/>
    <w:rsid w:val="00E3132C"/>
    <w:rsid w:val="00E31B92"/>
    <w:rsid w:val="00E31D9E"/>
    <w:rsid w:val="00E31F11"/>
    <w:rsid w:val="00E3250A"/>
    <w:rsid w:val="00E328B4"/>
    <w:rsid w:val="00E32E0C"/>
    <w:rsid w:val="00E331BA"/>
    <w:rsid w:val="00E334C8"/>
    <w:rsid w:val="00E33500"/>
    <w:rsid w:val="00E336E8"/>
    <w:rsid w:val="00E339B4"/>
    <w:rsid w:val="00E33EB5"/>
    <w:rsid w:val="00E3419F"/>
    <w:rsid w:val="00E34C58"/>
    <w:rsid w:val="00E3521A"/>
    <w:rsid w:val="00E3525D"/>
    <w:rsid w:val="00E35642"/>
    <w:rsid w:val="00E359DC"/>
    <w:rsid w:val="00E35E38"/>
    <w:rsid w:val="00E3615E"/>
    <w:rsid w:val="00E364F0"/>
    <w:rsid w:val="00E3674A"/>
    <w:rsid w:val="00E36B34"/>
    <w:rsid w:val="00E37565"/>
    <w:rsid w:val="00E37B91"/>
    <w:rsid w:val="00E403F7"/>
    <w:rsid w:val="00E41385"/>
    <w:rsid w:val="00E41685"/>
    <w:rsid w:val="00E42161"/>
    <w:rsid w:val="00E426CC"/>
    <w:rsid w:val="00E42A6E"/>
    <w:rsid w:val="00E42DD6"/>
    <w:rsid w:val="00E42EE5"/>
    <w:rsid w:val="00E439FE"/>
    <w:rsid w:val="00E4489E"/>
    <w:rsid w:val="00E44BD5"/>
    <w:rsid w:val="00E44E94"/>
    <w:rsid w:val="00E453E4"/>
    <w:rsid w:val="00E45474"/>
    <w:rsid w:val="00E4564E"/>
    <w:rsid w:val="00E456BA"/>
    <w:rsid w:val="00E45A4F"/>
    <w:rsid w:val="00E47705"/>
    <w:rsid w:val="00E47781"/>
    <w:rsid w:val="00E500AF"/>
    <w:rsid w:val="00E51262"/>
    <w:rsid w:val="00E51286"/>
    <w:rsid w:val="00E5151C"/>
    <w:rsid w:val="00E5152F"/>
    <w:rsid w:val="00E51765"/>
    <w:rsid w:val="00E534C5"/>
    <w:rsid w:val="00E543FF"/>
    <w:rsid w:val="00E54CE3"/>
    <w:rsid w:val="00E5522A"/>
    <w:rsid w:val="00E5527C"/>
    <w:rsid w:val="00E55534"/>
    <w:rsid w:val="00E55629"/>
    <w:rsid w:val="00E559AB"/>
    <w:rsid w:val="00E56E4D"/>
    <w:rsid w:val="00E57558"/>
    <w:rsid w:val="00E57A60"/>
    <w:rsid w:val="00E57D9D"/>
    <w:rsid w:val="00E60205"/>
    <w:rsid w:val="00E607DA"/>
    <w:rsid w:val="00E60944"/>
    <w:rsid w:val="00E60BF2"/>
    <w:rsid w:val="00E60C81"/>
    <w:rsid w:val="00E60E43"/>
    <w:rsid w:val="00E61B8E"/>
    <w:rsid w:val="00E6225D"/>
    <w:rsid w:val="00E626A7"/>
    <w:rsid w:val="00E63147"/>
    <w:rsid w:val="00E63169"/>
    <w:rsid w:val="00E637AB"/>
    <w:rsid w:val="00E639FE"/>
    <w:rsid w:val="00E63D2F"/>
    <w:rsid w:val="00E6464E"/>
    <w:rsid w:val="00E657B3"/>
    <w:rsid w:val="00E65D53"/>
    <w:rsid w:val="00E66119"/>
    <w:rsid w:val="00E66D90"/>
    <w:rsid w:val="00E66EB1"/>
    <w:rsid w:val="00E67645"/>
    <w:rsid w:val="00E67A49"/>
    <w:rsid w:val="00E7048A"/>
    <w:rsid w:val="00E70512"/>
    <w:rsid w:val="00E7198D"/>
    <w:rsid w:val="00E71E28"/>
    <w:rsid w:val="00E720B0"/>
    <w:rsid w:val="00E72581"/>
    <w:rsid w:val="00E72BC2"/>
    <w:rsid w:val="00E72E8B"/>
    <w:rsid w:val="00E73003"/>
    <w:rsid w:val="00E73EDE"/>
    <w:rsid w:val="00E74229"/>
    <w:rsid w:val="00E758CD"/>
    <w:rsid w:val="00E77CA9"/>
    <w:rsid w:val="00E77E64"/>
    <w:rsid w:val="00E801FF"/>
    <w:rsid w:val="00E8063E"/>
    <w:rsid w:val="00E80B96"/>
    <w:rsid w:val="00E81A3A"/>
    <w:rsid w:val="00E82AF0"/>
    <w:rsid w:val="00E836A4"/>
    <w:rsid w:val="00E83B73"/>
    <w:rsid w:val="00E83E24"/>
    <w:rsid w:val="00E845CD"/>
    <w:rsid w:val="00E84D37"/>
    <w:rsid w:val="00E85824"/>
    <w:rsid w:val="00E85CD6"/>
    <w:rsid w:val="00E85D1E"/>
    <w:rsid w:val="00E86101"/>
    <w:rsid w:val="00E8652B"/>
    <w:rsid w:val="00E86A55"/>
    <w:rsid w:val="00E87AE8"/>
    <w:rsid w:val="00E87F50"/>
    <w:rsid w:val="00E902B1"/>
    <w:rsid w:val="00E9039F"/>
    <w:rsid w:val="00E90EB6"/>
    <w:rsid w:val="00E911D2"/>
    <w:rsid w:val="00E91634"/>
    <w:rsid w:val="00E91D0A"/>
    <w:rsid w:val="00E91DF5"/>
    <w:rsid w:val="00E92335"/>
    <w:rsid w:val="00E92647"/>
    <w:rsid w:val="00E92998"/>
    <w:rsid w:val="00E92A6E"/>
    <w:rsid w:val="00E93444"/>
    <w:rsid w:val="00E93700"/>
    <w:rsid w:val="00E938D7"/>
    <w:rsid w:val="00E938F7"/>
    <w:rsid w:val="00E93ED0"/>
    <w:rsid w:val="00E93F26"/>
    <w:rsid w:val="00E946D9"/>
    <w:rsid w:val="00E94954"/>
    <w:rsid w:val="00E954B8"/>
    <w:rsid w:val="00E95DD8"/>
    <w:rsid w:val="00E962C2"/>
    <w:rsid w:val="00E96309"/>
    <w:rsid w:val="00E96AA2"/>
    <w:rsid w:val="00E976AA"/>
    <w:rsid w:val="00EA02C6"/>
    <w:rsid w:val="00EA02E1"/>
    <w:rsid w:val="00EA03B7"/>
    <w:rsid w:val="00EA06AA"/>
    <w:rsid w:val="00EA082D"/>
    <w:rsid w:val="00EA179D"/>
    <w:rsid w:val="00EA1873"/>
    <w:rsid w:val="00EA2B1B"/>
    <w:rsid w:val="00EA2ED9"/>
    <w:rsid w:val="00EA342A"/>
    <w:rsid w:val="00EA4465"/>
    <w:rsid w:val="00EA4755"/>
    <w:rsid w:val="00EA49D6"/>
    <w:rsid w:val="00EA52DD"/>
    <w:rsid w:val="00EA5CE2"/>
    <w:rsid w:val="00EA628C"/>
    <w:rsid w:val="00EA6BDE"/>
    <w:rsid w:val="00EA6D0B"/>
    <w:rsid w:val="00EA766A"/>
    <w:rsid w:val="00EA7724"/>
    <w:rsid w:val="00EA773F"/>
    <w:rsid w:val="00EA7AD8"/>
    <w:rsid w:val="00EB0057"/>
    <w:rsid w:val="00EB03DD"/>
    <w:rsid w:val="00EB0DF2"/>
    <w:rsid w:val="00EB1399"/>
    <w:rsid w:val="00EB1983"/>
    <w:rsid w:val="00EB1D9D"/>
    <w:rsid w:val="00EB1E81"/>
    <w:rsid w:val="00EB1EA1"/>
    <w:rsid w:val="00EB2864"/>
    <w:rsid w:val="00EB2943"/>
    <w:rsid w:val="00EB2D73"/>
    <w:rsid w:val="00EB322A"/>
    <w:rsid w:val="00EB4EA3"/>
    <w:rsid w:val="00EB54DF"/>
    <w:rsid w:val="00EB6A47"/>
    <w:rsid w:val="00EB6B53"/>
    <w:rsid w:val="00EB6F45"/>
    <w:rsid w:val="00EB73B3"/>
    <w:rsid w:val="00EB786E"/>
    <w:rsid w:val="00EC0002"/>
    <w:rsid w:val="00EC061A"/>
    <w:rsid w:val="00EC081F"/>
    <w:rsid w:val="00EC192C"/>
    <w:rsid w:val="00EC1D83"/>
    <w:rsid w:val="00EC1FAB"/>
    <w:rsid w:val="00EC219A"/>
    <w:rsid w:val="00EC267E"/>
    <w:rsid w:val="00EC2A40"/>
    <w:rsid w:val="00EC2EB7"/>
    <w:rsid w:val="00EC3203"/>
    <w:rsid w:val="00EC34CB"/>
    <w:rsid w:val="00EC4A1C"/>
    <w:rsid w:val="00EC515B"/>
    <w:rsid w:val="00EC54E5"/>
    <w:rsid w:val="00EC568D"/>
    <w:rsid w:val="00EC59A6"/>
    <w:rsid w:val="00EC5CCC"/>
    <w:rsid w:val="00EC5D0A"/>
    <w:rsid w:val="00EC6F58"/>
    <w:rsid w:val="00EC72CE"/>
    <w:rsid w:val="00EC788C"/>
    <w:rsid w:val="00ED12FF"/>
    <w:rsid w:val="00ED1BF1"/>
    <w:rsid w:val="00ED2A63"/>
    <w:rsid w:val="00ED2D48"/>
    <w:rsid w:val="00ED337C"/>
    <w:rsid w:val="00ED3BF9"/>
    <w:rsid w:val="00ED43DA"/>
    <w:rsid w:val="00ED49C2"/>
    <w:rsid w:val="00ED4BEA"/>
    <w:rsid w:val="00ED4F98"/>
    <w:rsid w:val="00ED5547"/>
    <w:rsid w:val="00ED5F65"/>
    <w:rsid w:val="00ED6282"/>
    <w:rsid w:val="00ED646D"/>
    <w:rsid w:val="00ED6C5A"/>
    <w:rsid w:val="00ED720F"/>
    <w:rsid w:val="00ED74A5"/>
    <w:rsid w:val="00EE02B9"/>
    <w:rsid w:val="00EE0327"/>
    <w:rsid w:val="00EE04C8"/>
    <w:rsid w:val="00EE1282"/>
    <w:rsid w:val="00EE1769"/>
    <w:rsid w:val="00EE1D44"/>
    <w:rsid w:val="00EE28E9"/>
    <w:rsid w:val="00EE2BB2"/>
    <w:rsid w:val="00EE3930"/>
    <w:rsid w:val="00EE4345"/>
    <w:rsid w:val="00EE4731"/>
    <w:rsid w:val="00EE5218"/>
    <w:rsid w:val="00EE5593"/>
    <w:rsid w:val="00EE55C4"/>
    <w:rsid w:val="00EE58A9"/>
    <w:rsid w:val="00EE651F"/>
    <w:rsid w:val="00EF0CF2"/>
    <w:rsid w:val="00EF1473"/>
    <w:rsid w:val="00EF1617"/>
    <w:rsid w:val="00EF1B92"/>
    <w:rsid w:val="00EF1E19"/>
    <w:rsid w:val="00EF1E49"/>
    <w:rsid w:val="00EF1F27"/>
    <w:rsid w:val="00EF20E7"/>
    <w:rsid w:val="00EF24F0"/>
    <w:rsid w:val="00EF25D5"/>
    <w:rsid w:val="00EF266F"/>
    <w:rsid w:val="00EF2829"/>
    <w:rsid w:val="00EF28E0"/>
    <w:rsid w:val="00EF2E23"/>
    <w:rsid w:val="00EF2ECB"/>
    <w:rsid w:val="00EF353F"/>
    <w:rsid w:val="00EF3F36"/>
    <w:rsid w:val="00EF4FD0"/>
    <w:rsid w:val="00EF53C5"/>
    <w:rsid w:val="00EF54DF"/>
    <w:rsid w:val="00EF558B"/>
    <w:rsid w:val="00EF55AF"/>
    <w:rsid w:val="00EF5D2D"/>
    <w:rsid w:val="00EF5E97"/>
    <w:rsid w:val="00EF6492"/>
    <w:rsid w:val="00EF6761"/>
    <w:rsid w:val="00EF6E19"/>
    <w:rsid w:val="00EF77B6"/>
    <w:rsid w:val="00F001FA"/>
    <w:rsid w:val="00F00471"/>
    <w:rsid w:val="00F00CF8"/>
    <w:rsid w:val="00F00D20"/>
    <w:rsid w:val="00F017CD"/>
    <w:rsid w:val="00F01A52"/>
    <w:rsid w:val="00F01DE0"/>
    <w:rsid w:val="00F028D0"/>
    <w:rsid w:val="00F02C3A"/>
    <w:rsid w:val="00F02EAD"/>
    <w:rsid w:val="00F02F44"/>
    <w:rsid w:val="00F03256"/>
    <w:rsid w:val="00F03279"/>
    <w:rsid w:val="00F03AB8"/>
    <w:rsid w:val="00F03B50"/>
    <w:rsid w:val="00F04E0A"/>
    <w:rsid w:val="00F04FD2"/>
    <w:rsid w:val="00F051CB"/>
    <w:rsid w:val="00F0624E"/>
    <w:rsid w:val="00F063A7"/>
    <w:rsid w:val="00F066F3"/>
    <w:rsid w:val="00F06C03"/>
    <w:rsid w:val="00F06C51"/>
    <w:rsid w:val="00F074AD"/>
    <w:rsid w:val="00F10A7E"/>
    <w:rsid w:val="00F10B08"/>
    <w:rsid w:val="00F10DD4"/>
    <w:rsid w:val="00F10F9F"/>
    <w:rsid w:val="00F1104E"/>
    <w:rsid w:val="00F112F5"/>
    <w:rsid w:val="00F11741"/>
    <w:rsid w:val="00F1189E"/>
    <w:rsid w:val="00F11B7D"/>
    <w:rsid w:val="00F1403B"/>
    <w:rsid w:val="00F14157"/>
    <w:rsid w:val="00F147C0"/>
    <w:rsid w:val="00F14C38"/>
    <w:rsid w:val="00F14E60"/>
    <w:rsid w:val="00F14FFA"/>
    <w:rsid w:val="00F15D69"/>
    <w:rsid w:val="00F161CE"/>
    <w:rsid w:val="00F167A2"/>
    <w:rsid w:val="00F16891"/>
    <w:rsid w:val="00F16DE3"/>
    <w:rsid w:val="00F16E60"/>
    <w:rsid w:val="00F17719"/>
    <w:rsid w:val="00F17CDA"/>
    <w:rsid w:val="00F17F9B"/>
    <w:rsid w:val="00F201B5"/>
    <w:rsid w:val="00F201FC"/>
    <w:rsid w:val="00F20493"/>
    <w:rsid w:val="00F208A5"/>
    <w:rsid w:val="00F2094D"/>
    <w:rsid w:val="00F20DE4"/>
    <w:rsid w:val="00F21BCE"/>
    <w:rsid w:val="00F22B41"/>
    <w:rsid w:val="00F2396B"/>
    <w:rsid w:val="00F23BFD"/>
    <w:rsid w:val="00F23DFE"/>
    <w:rsid w:val="00F23F12"/>
    <w:rsid w:val="00F248B9"/>
    <w:rsid w:val="00F24CD9"/>
    <w:rsid w:val="00F24FEC"/>
    <w:rsid w:val="00F254DA"/>
    <w:rsid w:val="00F25FF4"/>
    <w:rsid w:val="00F2668D"/>
    <w:rsid w:val="00F27796"/>
    <w:rsid w:val="00F27DB5"/>
    <w:rsid w:val="00F30029"/>
    <w:rsid w:val="00F30399"/>
    <w:rsid w:val="00F30940"/>
    <w:rsid w:val="00F30C3D"/>
    <w:rsid w:val="00F30E65"/>
    <w:rsid w:val="00F30FA5"/>
    <w:rsid w:val="00F31843"/>
    <w:rsid w:val="00F31E41"/>
    <w:rsid w:val="00F31EEF"/>
    <w:rsid w:val="00F321BC"/>
    <w:rsid w:val="00F32A84"/>
    <w:rsid w:val="00F33256"/>
    <w:rsid w:val="00F33A5F"/>
    <w:rsid w:val="00F34473"/>
    <w:rsid w:val="00F34703"/>
    <w:rsid w:val="00F34876"/>
    <w:rsid w:val="00F34CB6"/>
    <w:rsid w:val="00F351E5"/>
    <w:rsid w:val="00F35832"/>
    <w:rsid w:val="00F36308"/>
    <w:rsid w:val="00F3681B"/>
    <w:rsid w:val="00F368F2"/>
    <w:rsid w:val="00F36ED6"/>
    <w:rsid w:val="00F40FF1"/>
    <w:rsid w:val="00F413BB"/>
    <w:rsid w:val="00F4143F"/>
    <w:rsid w:val="00F4177A"/>
    <w:rsid w:val="00F4227F"/>
    <w:rsid w:val="00F425F4"/>
    <w:rsid w:val="00F43361"/>
    <w:rsid w:val="00F4358B"/>
    <w:rsid w:val="00F43D2B"/>
    <w:rsid w:val="00F44B84"/>
    <w:rsid w:val="00F45132"/>
    <w:rsid w:val="00F45275"/>
    <w:rsid w:val="00F462E0"/>
    <w:rsid w:val="00F466A5"/>
    <w:rsid w:val="00F466AE"/>
    <w:rsid w:val="00F470F8"/>
    <w:rsid w:val="00F47F44"/>
    <w:rsid w:val="00F50BC5"/>
    <w:rsid w:val="00F5103A"/>
    <w:rsid w:val="00F51122"/>
    <w:rsid w:val="00F5112B"/>
    <w:rsid w:val="00F51293"/>
    <w:rsid w:val="00F5135F"/>
    <w:rsid w:val="00F51520"/>
    <w:rsid w:val="00F51780"/>
    <w:rsid w:val="00F51DC5"/>
    <w:rsid w:val="00F5216E"/>
    <w:rsid w:val="00F529BB"/>
    <w:rsid w:val="00F53679"/>
    <w:rsid w:val="00F54194"/>
    <w:rsid w:val="00F541F1"/>
    <w:rsid w:val="00F54265"/>
    <w:rsid w:val="00F54323"/>
    <w:rsid w:val="00F54496"/>
    <w:rsid w:val="00F545F5"/>
    <w:rsid w:val="00F54A19"/>
    <w:rsid w:val="00F565E1"/>
    <w:rsid w:val="00F566CE"/>
    <w:rsid w:val="00F571AF"/>
    <w:rsid w:val="00F57B71"/>
    <w:rsid w:val="00F57DC2"/>
    <w:rsid w:val="00F6066F"/>
    <w:rsid w:val="00F60955"/>
    <w:rsid w:val="00F60F80"/>
    <w:rsid w:val="00F61ABB"/>
    <w:rsid w:val="00F61FF0"/>
    <w:rsid w:val="00F62EDB"/>
    <w:rsid w:val="00F62F01"/>
    <w:rsid w:val="00F63042"/>
    <w:rsid w:val="00F6359A"/>
    <w:rsid w:val="00F642EC"/>
    <w:rsid w:val="00F648E2"/>
    <w:rsid w:val="00F64AAD"/>
    <w:rsid w:val="00F654BD"/>
    <w:rsid w:val="00F658CC"/>
    <w:rsid w:val="00F65CF3"/>
    <w:rsid w:val="00F65EE0"/>
    <w:rsid w:val="00F665D4"/>
    <w:rsid w:val="00F67544"/>
    <w:rsid w:val="00F67BE5"/>
    <w:rsid w:val="00F70183"/>
    <w:rsid w:val="00F70706"/>
    <w:rsid w:val="00F711E2"/>
    <w:rsid w:val="00F7376D"/>
    <w:rsid w:val="00F73781"/>
    <w:rsid w:val="00F73882"/>
    <w:rsid w:val="00F7390F"/>
    <w:rsid w:val="00F73E6D"/>
    <w:rsid w:val="00F7441B"/>
    <w:rsid w:val="00F74730"/>
    <w:rsid w:val="00F75518"/>
    <w:rsid w:val="00F756B6"/>
    <w:rsid w:val="00F760BE"/>
    <w:rsid w:val="00F7650B"/>
    <w:rsid w:val="00F76813"/>
    <w:rsid w:val="00F77155"/>
    <w:rsid w:val="00F800C9"/>
    <w:rsid w:val="00F8028F"/>
    <w:rsid w:val="00F80449"/>
    <w:rsid w:val="00F805FF"/>
    <w:rsid w:val="00F80AEF"/>
    <w:rsid w:val="00F80C98"/>
    <w:rsid w:val="00F82864"/>
    <w:rsid w:val="00F82BE4"/>
    <w:rsid w:val="00F83C44"/>
    <w:rsid w:val="00F83CC4"/>
    <w:rsid w:val="00F844EE"/>
    <w:rsid w:val="00F8451E"/>
    <w:rsid w:val="00F8477E"/>
    <w:rsid w:val="00F84A05"/>
    <w:rsid w:val="00F84A31"/>
    <w:rsid w:val="00F84E97"/>
    <w:rsid w:val="00F84F78"/>
    <w:rsid w:val="00F854C2"/>
    <w:rsid w:val="00F85AC9"/>
    <w:rsid w:val="00F8655A"/>
    <w:rsid w:val="00F86AFD"/>
    <w:rsid w:val="00F86B58"/>
    <w:rsid w:val="00F8730F"/>
    <w:rsid w:val="00F873B0"/>
    <w:rsid w:val="00F87727"/>
    <w:rsid w:val="00F87A72"/>
    <w:rsid w:val="00F87BE0"/>
    <w:rsid w:val="00F87C45"/>
    <w:rsid w:val="00F9003D"/>
    <w:rsid w:val="00F9027E"/>
    <w:rsid w:val="00F903DA"/>
    <w:rsid w:val="00F906D6"/>
    <w:rsid w:val="00F908EA"/>
    <w:rsid w:val="00F90BB9"/>
    <w:rsid w:val="00F91510"/>
    <w:rsid w:val="00F91AD6"/>
    <w:rsid w:val="00F91CB1"/>
    <w:rsid w:val="00F91DFB"/>
    <w:rsid w:val="00F91E48"/>
    <w:rsid w:val="00F91F61"/>
    <w:rsid w:val="00F92F0C"/>
    <w:rsid w:val="00F931B1"/>
    <w:rsid w:val="00F9374D"/>
    <w:rsid w:val="00F93C85"/>
    <w:rsid w:val="00F942C0"/>
    <w:rsid w:val="00F94B0C"/>
    <w:rsid w:val="00F94B29"/>
    <w:rsid w:val="00F9500A"/>
    <w:rsid w:val="00F96FAA"/>
    <w:rsid w:val="00F970BE"/>
    <w:rsid w:val="00F97258"/>
    <w:rsid w:val="00F973B3"/>
    <w:rsid w:val="00F97E87"/>
    <w:rsid w:val="00FA03BB"/>
    <w:rsid w:val="00FA0A98"/>
    <w:rsid w:val="00FA0C70"/>
    <w:rsid w:val="00FA0F2A"/>
    <w:rsid w:val="00FA0FEB"/>
    <w:rsid w:val="00FA1C15"/>
    <w:rsid w:val="00FA2576"/>
    <w:rsid w:val="00FA2A40"/>
    <w:rsid w:val="00FA3483"/>
    <w:rsid w:val="00FA448E"/>
    <w:rsid w:val="00FA4970"/>
    <w:rsid w:val="00FA49C6"/>
    <w:rsid w:val="00FA5541"/>
    <w:rsid w:val="00FA6379"/>
    <w:rsid w:val="00FA6482"/>
    <w:rsid w:val="00FA6EC6"/>
    <w:rsid w:val="00FA73F4"/>
    <w:rsid w:val="00FB026C"/>
    <w:rsid w:val="00FB0527"/>
    <w:rsid w:val="00FB0A85"/>
    <w:rsid w:val="00FB0C63"/>
    <w:rsid w:val="00FB0DD3"/>
    <w:rsid w:val="00FB17B8"/>
    <w:rsid w:val="00FB193D"/>
    <w:rsid w:val="00FB250F"/>
    <w:rsid w:val="00FB26CD"/>
    <w:rsid w:val="00FB2A29"/>
    <w:rsid w:val="00FB3569"/>
    <w:rsid w:val="00FB581F"/>
    <w:rsid w:val="00FB5B91"/>
    <w:rsid w:val="00FB6618"/>
    <w:rsid w:val="00FB6710"/>
    <w:rsid w:val="00FB6734"/>
    <w:rsid w:val="00FB6AEF"/>
    <w:rsid w:val="00FB6B3B"/>
    <w:rsid w:val="00FB6DFA"/>
    <w:rsid w:val="00FB6FD4"/>
    <w:rsid w:val="00FB75EB"/>
    <w:rsid w:val="00FB767A"/>
    <w:rsid w:val="00FB7741"/>
    <w:rsid w:val="00FB7CBA"/>
    <w:rsid w:val="00FC0130"/>
    <w:rsid w:val="00FC0CBC"/>
    <w:rsid w:val="00FC0E4E"/>
    <w:rsid w:val="00FC11A9"/>
    <w:rsid w:val="00FC1E5C"/>
    <w:rsid w:val="00FC2023"/>
    <w:rsid w:val="00FC20B3"/>
    <w:rsid w:val="00FC21C4"/>
    <w:rsid w:val="00FC26C6"/>
    <w:rsid w:val="00FC2859"/>
    <w:rsid w:val="00FC3154"/>
    <w:rsid w:val="00FC3399"/>
    <w:rsid w:val="00FC3638"/>
    <w:rsid w:val="00FC3758"/>
    <w:rsid w:val="00FC3DE8"/>
    <w:rsid w:val="00FC42D6"/>
    <w:rsid w:val="00FC53AF"/>
    <w:rsid w:val="00FC5650"/>
    <w:rsid w:val="00FC5EBB"/>
    <w:rsid w:val="00FC5FF9"/>
    <w:rsid w:val="00FC60A0"/>
    <w:rsid w:val="00FC625A"/>
    <w:rsid w:val="00FC685E"/>
    <w:rsid w:val="00FC6C8C"/>
    <w:rsid w:val="00FC7958"/>
    <w:rsid w:val="00FC7D1D"/>
    <w:rsid w:val="00FD0069"/>
    <w:rsid w:val="00FD04C9"/>
    <w:rsid w:val="00FD0536"/>
    <w:rsid w:val="00FD0CF3"/>
    <w:rsid w:val="00FD125D"/>
    <w:rsid w:val="00FD1A54"/>
    <w:rsid w:val="00FD216F"/>
    <w:rsid w:val="00FD22AB"/>
    <w:rsid w:val="00FD22C1"/>
    <w:rsid w:val="00FD31AE"/>
    <w:rsid w:val="00FD3C84"/>
    <w:rsid w:val="00FD3D84"/>
    <w:rsid w:val="00FD41E8"/>
    <w:rsid w:val="00FD4E1F"/>
    <w:rsid w:val="00FD550F"/>
    <w:rsid w:val="00FD5D0E"/>
    <w:rsid w:val="00FD64C6"/>
    <w:rsid w:val="00FD655E"/>
    <w:rsid w:val="00FD7172"/>
    <w:rsid w:val="00FD7229"/>
    <w:rsid w:val="00FD7437"/>
    <w:rsid w:val="00FD7445"/>
    <w:rsid w:val="00FD7BC6"/>
    <w:rsid w:val="00FD7D3A"/>
    <w:rsid w:val="00FD7E94"/>
    <w:rsid w:val="00FE02EC"/>
    <w:rsid w:val="00FE0492"/>
    <w:rsid w:val="00FE049F"/>
    <w:rsid w:val="00FE0CE0"/>
    <w:rsid w:val="00FE11D1"/>
    <w:rsid w:val="00FE1241"/>
    <w:rsid w:val="00FE168B"/>
    <w:rsid w:val="00FE1CDA"/>
    <w:rsid w:val="00FE1CEE"/>
    <w:rsid w:val="00FE264E"/>
    <w:rsid w:val="00FE2FEC"/>
    <w:rsid w:val="00FE36E7"/>
    <w:rsid w:val="00FE3F48"/>
    <w:rsid w:val="00FE4BB4"/>
    <w:rsid w:val="00FE4C00"/>
    <w:rsid w:val="00FE4C8F"/>
    <w:rsid w:val="00FE51C2"/>
    <w:rsid w:val="00FE5C1F"/>
    <w:rsid w:val="00FE5E47"/>
    <w:rsid w:val="00FE6C63"/>
    <w:rsid w:val="00FF00A0"/>
    <w:rsid w:val="00FF00EE"/>
    <w:rsid w:val="00FF0641"/>
    <w:rsid w:val="00FF0B60"/>
    <w:rsid w:val="00FF0B89"/>
    <w:rsid w:val="00FF0CF4"/>
    <w:rsid w:val="00FF15CA"/>
    <w:rsid w:val="00FF1D65"/>
    <w:rsid w:val="00FF1E2D"/>
    <w:rsid w:val="00FF200B"/>
    <w:rsid w:val="00FF2E0C"/>
    <w:rsid w:val="00FF3079"/>
    <w:rsid w:val="00FF34EC"/>
    <w:rsid w:val="00FF3583"/>
    <w:rsid w:val="00FF3930"/>
    <w:rsid w:val="00FF4265"/>
    <w:rsid w:val="00FF4AAD"/>
    <w:rsid w:val="00FF530A"/>
    <w:rsid w:val="00FF56CC"/>
    <w:rsid w:val="00FF5A81"/>
    <w:rsid w:val="00FF5F27"/>
    <w:rsid w:val="00FF677A"/>
    <w:rsid w:val="00FF77BE"/>
    <w:rsid w:val="00FF7BD3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7AC"/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127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27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7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27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27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7A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7A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7A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7A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66E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466EB5"/>
    <w:pPr>
      <w:tabs>
        <w:tab w:val="center" w:pos="4252"/>
        <w:tab w:val="right" w:pos="8504"/>
      </w:tabs>
    </w:pPr>
  </w:style>
  <w:style w:type="paragraph" w:styleId="MapadoDocumento">
    <w:name w:val="Document Map"/>
    <w:basedOn w:val="Normal"/>
    <w:semiHidden/>
    <w:rsid w:val="00466EB5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66EB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66EB5"/>
  </w:style>
  <w:style w:type="character" w:customStyle="1" w:styleId="Ttulo1Char">
    <w:name w:val="Título 1 Char"/>
    <w:basedOn w:val="Fontepargpadro"/>
    <w:link w:val="Ttulo1"/>
    <w:uiPriority w:val="9"/>
    <w:rsid w:val="007127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27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127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7127AC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7127AC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7AC"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7AC"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7AC"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7AC"/>
    <w:rPr>
      <w:rFonts w:ascii="Cambria" w:eastAsia="Times New Roman" w:hAnsi="Cambria" w:cs="Times New Roman"/>
    </w:rPr>
  </w:style>
  <w:style w:type="paragraph" w:styleId="Legenda">
    <w:name w:val="caption"/>
    <w:basedOn w:val="Normal"/>
    <w:next w:val="Normal"/>
    <w:uiPriority w:val="35"/>
    <w:semiHidden/>
    <w:unhideWhenUsed/>
    <w:rsid w:val="007127A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127A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127A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27A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basedOn w:val="Fontepargpadro"/>
    <w:link w:val="Subttulo"/>
    <w:uiPriority w:val="11"/>
    <w:rsid w:val="007127AC"/>
    <w:rPr>
      <w:rFonts w:ascii="Cambria" w:eastAsia="Times New Roman" w:hAnsi="Cambria"/>
      <w:sz w:val="24"/>
      <w:szCs w:val="24"/>
    </w:rPr>
  </w:style>
  <w:style w:type="character" w:styleId="Forte">
    <w:name w:val="Strong"/>
    <w:basedOn w:val="Fontepargpadro"/>
    <w:uiPriority w:val="22"/>
    <w:qFormat/>
    <w:rsid w:val="007127AC"/>
    <w:rPr>
      <w:b/>
      <w:bCs/>
    </w:rPr>
  </w:style>
  <w:style w:type="character" w:styleId="nfase">
    <w:name w:val="Emphasis"/>
    <w:basedOn w:val="Fontepargpadro"/>
    <w:uiPriority w:val="20"/>
    <w:qFormat/>
    <w:rsid w:val="007127AC"/>
    <w:rPr>
      <w:rFonts w:ascii="Calibri" w:hAnsi="Calibri"/>
      <w:b/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7127AC"/>
    <w:rPr>
      <w:szCs w:val="3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127AC"/>
    <w:rPr>
      <w:sz w:val="24"/>
      <w:szCs w:val="32"/>
    </w:rPr>
  </w:style>
  <w:style w:type="paragraph" w:styleId="PargrafodaLista">
    <w:name w:val="List Paragraph"/>
    <w:basedOn w:val="Normal"/>
    <w:uiPriority w:val="34"/>
    <w:qFormat/>
    <w:rsid w:val="007127A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127A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127AC"/>
    <w:rPr>
      <w:rFonts w:cs="Times New Roman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27AC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27AC"/>
    <w:rPr>
      <w:rFonts w:cs="Times New Roman"/>
      <w:b/>
      <w:i/>
      <w:sz w:val="24"/>
    </w:rPr>
  </w:style>
  <w:style w:type="character" w:styleId="nfaseSutil">
    <w:name w:val="Subtle Emphasis"/>
    <w:uiPriority w:val="19"/>
    <w:qFormat/>
    <w:rsid w:val="007127AC"/>
    <w:rPr>
      <w:i/>
      <w:color w:val="5A5A5A"/>
    </w:rPr>
  </w:style>
  <w:style w:type="character" w:styleId="nfaseIntensa">
    <w:name w:val="Intense Emphasis"/>
    <w:basedOn w:val="Fontepargpadro"/>
    <w:uiPriority w:val="21"/>
    <w:qFormat/>
    <w:rsid w:val="007127A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7127A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7127A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7127AC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27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7AC"/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127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27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7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27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27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7A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7A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7A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7A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66E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466EB5"/>
    <w:pPr>
      <w:tabs>
        <w:tab w:val="center" w:pos="4252"/>
        <w:tab w:val="right" w:pos="8504"/>
      </w:tabs>
    </w:pPr>
  </w:style>
  <w:style w:type="paragraph" w:styleId="MapadoDocumento">
    <w:name w:val="Document Map"/>
    <w:basedOn w:val="Normal"/>
    <w:semiHidden/>
    <w:rsid w:val="00466EB5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66EB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66EB5"/>
  </w:style>
  <w:style w:type="character" w:customStyle="1" w:styleId="Ttulo1Char">
    <w:name w:val="Título 1 Char"/>
    <w:basedOn w:val="Fontepargpadro"/>
    <w:link w:val="Ttulo1"/>
    <w:uiPriority w:val="9"/>
    <w:rsid w:val="007127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27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127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7127AC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7127AC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7AC"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7AC"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7AC"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7AC"/>
    <w:rPr>
      <w:rFonts w:ascii="Cambria" w:eastAsia="Times New Roman" w:hAnsi="Cambria" w:cs="Times New Roman"/>
    </w:rPr>
  </w:style>
  <w:style w:type="paragraph" w:styleId="Legenda">
    <w:name w:val="caption"/>
    <w:basedOn w:val="Normal"/>
    <w:next w:val="Normal"/>
    <w:uiPriority w:val="35"/>
    <w:semiHidden/>
    <w:unhideWhenUsed/>
    <w:rsid w:val="007127A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127A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127A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27A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basedOn w:val="Fontepargpadro"/>
    <w:link w:val="Subttulo"/>
    <w:uiPriority w:val="11"/>
    <w:rsid w:val="007127AC"/>
    <w:rPr>
      <w:rFonts w:ascii="Cambria" w:eastAsia="Times New Roman" w:hAnsi="Cambria"/>
      <w:sz w:val="24"/>
      <w:szCs w:val="24"/>
    </w:rPr>
  </w:style>
  <w:style w:type="character" w:styleId="Forte">
    <w:name w:val="Strong"/>
    <w:basedOn w:val="Fontepargpadro"/>
    <w:uiPriority w:val="22"/>
    <w:qFormat/>
    <w:rsid w:val="007127AC"/>
    <w:rPr>
      <w:b/>
      <w:bCs/>
    </w:rPr>
  </w:style>
  <w:style w:type="character" w:styleId="nfase">
    <w:name w:val="Emphasis"/>
    <w:basedOn w:val="Fontepargpadro"/>
    <w:uiPriority w:val="20"/>
    <w:qFormat/>
    <w:rsid w:val="007127AC"/>
    <w:rPr>
      <w:rFonts w:ascii="Calibri" w:hAnsi="Calibri"/>
      <w:b/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7127AC"/>
    <w:rPr>
      <w:szCs w:val="3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127AC"/>
    <w:rPr>
      <w:sz w:val="24"/>
      <w:szCs w:val="32"/>
    </w:rPr>
  </w:style>
  <w:style w:type="paragraph" w:styleId="PargrafodaLista">
    <w:name w:val="List Paragraph"/>
    <w:basedOn w:val="Normal"/>
    <w:uiPriority w:val="34"/>
    <w:qFormat/>
    <w:rsid w:val="007127A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127A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127AC"/>
    <w:rPr>
      <w:rFonts w:cs="Times New Roman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27AC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27AC"/>
    <w:rPr>
      <w:rFonts w:cs="Times New Roman"/>
      <w:b/>
      <w:i/>
      <w:sz w:val="24"/>
    </w:rPr>
  </w:style>
  <w:style w:type="character" w:styleId="nfaseSutil">
    <w:name w:val="Subtle Emphasis"/>
    <w:uiPriority w:val="19"/>
    <w:qFormat/>
    <w:rsid w:val="007127AC"/>
    <w:rPr>
      <w:i/>
      <w:color w:val="5A5A5A"/>
    </w:rPr>
  </w:style>
  <w:style w:type="character" w:styleId="nfaseIntensa">
    <w:name w:val="Intense Emphasis"/>
    <w:basedOn w:val="Fontepargpadro"/>
    <w:uiPriority w:val="21"/>
    <w:qFormat/>
    <w:rsid w:val="007127A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7127A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7127A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7127AC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27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epenms\Desktop\confere%202012\DEZEMBRO%202012\CONFERE%20ORDEM%20ALFABETICA%20PDIB%2004.12.12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12BD-9528-43A1-894C-85700DF9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CONFERE ORDEM ALFABETICA PDIB 04.12.12.dotx</Template>
  <TotalTime>0</TotalTime>
  <Pages>3</Pages>
  <Words>12872</Words>
  <Characters>69515</Characters>
  <Application>Microsoft Office Word</Application>
  <DocSecurity>0</DocSecurity>
  <Lines>579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PDIB</Company>
  <LinksUpToDate>false</LinksUpToDate>
  <CharactersWithSpaces>82223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agepenms</dc:creator>
  <cp:lastModifiedBy>Alexandre Oliveira de Albuquerque</cp:lastModifiedBy>
  <cp:revision>2</cp:revision>
  <cp:lastPrinted>2014-06-09T10:36:00Z</cp:lastPrinted>
  <dcterms:created xsi:type="dcterms:W3CDTF">2014-06-10T14:35:00Z</dcterms:created>
  <dcterms:modified xsi:type="dcterms:W3CDTF">2014-06-10T14:35:00Z</dcterms:modified>
</cp:coreProperties>
</file>